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BB44B3" w:rsidRDefault="00AD03CD" w:rsidP="00BB44B3">
      <w:pPr>
        <w:pStyle w:val="a8"/>
        <w:rPr>
          <w:rStyle w:val="ac"/>
          <w:b w:val="0"/>
          <w:bCs w:val="0"/>
          <w:i/>
          <w:iCs w:val="0"/>
          <w:color w:val="0070C0"/>
        </w:rPr>
      </w:pPr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[</w:t>
      </w:r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修改</w:t>
      </w:r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BB44B3" w:rsidRDefault="003653A9" w:rsidP="00BB44B3">
      <w:pPr>
        <w:pStyle w:val="a8"/>
      </w:pPr>
      <w:r w:rsidRPr="00BB44B3">
        <w:rPr>
          <w:rStyle w:val="ac"/>
          <w:b w:val="0"/>
          <w:bCs w:val="0"/>
          <w:i/>
          <w:iCs w:val="0"/>
          <w:color w:val="0070C0"/>
        </w:rPr>
        <w:t>W</w:t>
      </w:r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ord</w:t>
      </w:r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BB44B3">
        <w:rPr>
          <w:rStyle w:val="ac"/>
          <w:rFonts w:hint="eastAsia"/>
          <w:b w:val="0"/>
          <w:bCs w:val="0"/>
          <w:i/>
          <w:iCs w:val="0"/>
          <w:color w:val="0070C0"/>
        </w:rPr>
        <w:t>]</w:t>
      </w:r>
    </w:p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F3213E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476C9B">
      <w:pPr>
        <w:pStyle w:val="a7"/>
      </w:pPr>
      <w:fldSimple w:instr=" TITLE   \* MERGEFORMAT ">
        <w:r w:rsidR="00F3213E">
          <w:t>产品需求调研报告</w:t>
        </w:r>
      </w:fldSimple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F3213E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F3213E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>
              <w:rPr>
                <w:rFonts w:ascii="Arial" w:hAnsi="Arial" w:cs="Arial" w:hint="eastAsia"/>
              </w:rPr>
              <w:t>产品需求调研报告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 w:rsidRPr="00F3213E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>
              <w:rPr>
                <w:rFonts w:ascii="Arial" w:hAnsi="Arial" w:cs="Arial"/>
                <w:noProof/>
              </w:rPr>
              <w:t>2013/08/16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8D5F2E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>
              <w:rPr>
                <w:rFonts w:ascii="Arial" w:hAnsi="Arial" w:cs="Arial" w:hint="eastAsia"/>
              </w:rPr>
              <w:t>需求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3213E">
              <w:rPr>
                <w:rFonts w:ascii="Arial" w:hAnsi="Arial" w:cs="Arial" w:hint="eastAsia"/>
              </w:rPr>
              <w:t>模板</w:t>
            </w:r>
            <w:r w:rsidR="00F3213E">
              <w:rPr>
                <w:rFonts w:ascii="Arial" w:hAnsi="Arial" w:cs="Arial" w:hint="eastAsia"/>
              </w:rPr>
              <w:t xml:space="preserve"> </w:t>
            </w:r>
            <w:r w:rsidR="00F3213E">
              <w:rPr>
                <w:rFonts w:ascii="Arial" w:hAnsi="Arial" w:cs="Arial" w:hint="eastAsia"/>
              </w:rPr>
              <w:t>需求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2013/08/12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134EF5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2314" w:history="1">
        <w:r w:rsidR="00134EF5" w:rsidRPr="00D873BD">
          <w:rPr>
            <w:rStyle w:val="a9"/>
            <w:noProof/>
          </w:rPr>
          <w:t>1.</w:t>
        </w:r>
        <w:r w:rsidR="00134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引言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_Toc364932314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1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15" w:history="1">
        <w:r w:rsidR="00134EF5" w:rsidRPr="00D873BD">
          <w:rPr>
            <w:rStyle w:val="a9"/>
            <w:noProof/>
          </w:rPr>
          <w:t>1.1.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目的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_Toc364932315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1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16" w:history="1">
        <w:r w:rsidR="00134EF5" w:rsidRPr="00D873BD">
          <w:rPr>
            <w:rStyle w:val="a9"/>
            <w:noProof/>
          </w:rPr>
          <w:t>1.2.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背景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_Toc364932316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1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17" w:history="1">
        <w:r w:rsidR="00134EF5" w:rsidRPr="00D873BD">
          <w:rPr>
            <w:rStyle w:val="a9"/>
            <w:noProof/>
          </w:rPr>
          <w:t>1.3.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术语与缩写解释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_Toc364932317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1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18" w:history="1">
        <w:r w:rsidR="00134EF5" w:rsidRPr="00D873BD">
          <w:rPr>
            <w:rStyle w:val="a9"/>
            <w:noProof/>
          </w:rPr>
          <w:t>1.4.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参考资料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_Toc364932318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1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319" w:history="1">
        <w:r w:rsidR="00134EF5" w:rsidRPr="00D873BD">
          <w:rPr>
            <w:rStyle w:val="a9"/>
            <w:noProof/>
          </w:rPr>
          <w:t>2.</w:t>
        </w:r>
        <w:r w:rsidR="00134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用户基本情况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_Toc364932319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2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0" w:history="1">
        <w:r w:rsidR="00134EF5" w:rsidRPr="00D873BD">
          <w:rPr>
            <w:rStyle w:val="a9"/>
            <w:noProof/>
          </w:rPr>
          <w:t>2.1.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公司</w:t>
        </w:r>
        <w:r w:rsidR="00134EF5" w:rsidRPr="00D873BD">
          <w:rPr>
            <w:rStyle w:val="a9"/>
            <w:noProof/>
          </w:rPr>
          <w:t>/</w:t>
        </w:r>
        <w:r w:rsidR="00134EF5" w:rsidRPr="00D873BD">
          <w:rPr>
            <w:rStyle w:val="a9"/>
            <w:rFonts w:hint="eastAsia"/>
            <w:noProof/>
          </w:rPr>
          <w:t>部门介绍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_Toc364932320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2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1" w:history="1">
        <w:r w:rsidR="00134EF5" w:rsidRPr="00D873BD">
          <w:rPr>
            <w:rStyle w:val="a9"/>
            <w:noProof/>
          </w:rPr>
          <w:t>2.2.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组织结构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_Toc364932321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2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2" w:history="1">
        <w:r w:rsidR="00134EF5" w:rsidRPr="00D873BD">
          <w:rPr>
            <w:rStyle w:val="a9"/>
            <w:noProof/>
          </w:rPr>
          <w:t>2.3.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权限关系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_Toc364932322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2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323" w:history="1">
        <w:r w:rsidR="00134EF5" w:rsidRPr="00D873BD">
          <w:rPr>
            <w:rStyle w:val="a9"/>
            <w:noProof/>
          </w:rPr>
          <w:t>3.</w:t>
        </w:r>
        <w:r w:rsidR="00134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业务需求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_Toc364932323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4" w:history="1">
        <w:r w:rsidR="00134EF5" w:rsidRPr="00D873BD">
          <w:rPr>
            <w:rStyle w:val="a9"/>
            <w:noProof/>
          </w:rPr>
          <w:t>3.1.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用户愿景及系统范围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_Toc364932324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5" w:history="1">
        <w:r w:rsidR="00134EF5" w:rsidRPr="00D873BD">
          <w:rPr>
            <w:rStyle w:val="a9"/>
            <w:noProof/>
          </w:rPr>
          <w:t>3.2.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业务流程图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_Toc364932325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6" w:history="1">
        <w:r w:rsidR="00134EF5" w:rsidRPr="00D873BD">
          <w:rPr>
            <w:rStyle w:val="a9"/>
            <w:noProof/>
          </w:rPr>
          <w:t>3.3.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功能需求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_Toc364932326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27" w:history="1">
        <w:r w:rsidR="00134EF5" w:rsidRPr="00D873BD">
          <w:rPr>
            <w:rStyle w:val="a9"/>
            <w:noProof/>
          </w:rPr>
          <w:t>3.3.1.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noProof/>
          </w:rPr>
          <w:t>Function A.n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_Toc364932327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28" w:history="1">
        <w:r w:rsidR="00134EF5" w:rsidRPr="00D873BD">
          <w:rPr>
            <w:rStyle w:val="a9"/>
            <w:noProof/>
          </w:rPr>
          <w:t>3.3.2.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noProof/>
          </w:rPr>
          <w:t>Function B.n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_Toc364932328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3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29" w:history="1">
        <w:r w:rsidR="00134EF5" w:rsidRPr="00D873BD">
          <w:rPr>
            <w:rStyle w:val="a9"/>
            <w:noProof/>
          </w:rPr>
          <w:t>3.4.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角色相关配置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_Toc364932329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4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30" w:history="1">
        <w:r w:rsidR="00134EF5" w:rsidRPr="00D873BD">
          <w:rPr>
            <w:rStyle w:val="a9"/>
            <w:noProof/>
          </w:rPr>
          <w:t>3.5.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数据需求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_Toc364932330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4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1" w:history="1">
        <w:r w:rsidR="00134EF5" w:rsidRPr="00D873BD">
          <w:rPr>
            <w:rStyle w:val="a9"/>
            <w:noProof/>
          </w:rPr>
          <w:t>3.5.1.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业务实体及解释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_Toc364932331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4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2" w:history="1">
        <w:r w:rsidR="00134EF5" w:rsidRPr="00D873BD">
          <w:rPr>
            <w:rStyle w:val="a9"/>
            <w:noProof/>
          </w:rPr>
          <w:t>3.5.2.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业务实体关系图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_Toc364932332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4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3" w:history="1">
        <w:r w:rsidR="00134EF5" w:rsidRPr="00D873BD">
          <w:rPr>
            <w:rStyle w:val="a9"/>
            <w:noProof/>
          </w:rPr>
          <w:t>3.5.3.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报表数据需求及报表格式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_Toc364932333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4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34" w:history="1">
        <w:r w:rsidR="00134EF5" w:rsidRPr="00D873BD">
          <w:rPr>
            <w:rStyle w:val="a9"/>
            <w:noProof/>
          </w:rPr>
          <w:t>3.6.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接口需求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_Toc364932334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5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335" w:history="1">
        <w:r w:rsidR="00134EF5" w:rsidRPr="00D873BD">
          <w:rPr>
            <w:rStyle w:val="a9"/>
            <w:noProof/>
          </w:rPr>
          <w:t>3.7.</w:t>
        </w:r>
        <w:r w:rsidR="00134EF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非功能需求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_Toc364932335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5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6" w:history="1">
        <w:r w:rsidR="00134EF5" w:rsidRPr="00D873BD">
          <w:rPr>
            <w:rStyle w:val="a9"/>
            <w:noProof/>
          </w:rPr>
          <w:t>3.7.1.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用户界面需求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_Toc364932336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5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7" w:history="1">
        <w:r w:rsidR="00134EF5" w:rsidRPr="00D873BD">
          <w:rPr>
            <w:rStyle w:val="a9"/>
            <w:noProof/>
          </w:rPr>
          <w:t>3.7.2.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软硬件环境需求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_Toc364932337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5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8" w:history="1">
        <w:r w:rsidR="00134EF5" w:rsidRPr="00D873BD">
          <w:rPr>
            <w:rStyle w:val="a9"/>
            <w:noProof/>
          </w:rPr>
          <w:t>3.7.3.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软件质量需求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_Toc364932338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5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339" w:history="1">
        <w:r w:rsidR="00134EF5" w:rsidRPr="00D873BD">
          <w:rPr>
            <w:rStyle w:val="a9"/>
            <w:noProof/>
          </w:rPr>
          <w:t>3.7.4.</w:t>
        </w:r>
        <w:r w:rsidR="00134EF5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其它需求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_Toc364932339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6</w:t>
        </w:r>
        <w:r w:rsidR="00134EF5">
          <w:rPr>
            <w:noProof/>
            <w:webHidden/>
          </w:rPr>
          <w:fldChar w:fldCharType="end"/>
        </w:r>
      </w:hyperlink>
    </w:p>
    <w:p w:rsidR="00134EF5" w:rsidRDefault="00E15DD3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340" w:history="1">
        <w:r w:rsidR="00134EF5" w:rsidRPr="00D873BD">
          <w:rPr>
            <w:rStyle w:val="a9"/>
            <w:noProof/>
          </w:rPr>
          <w:t>4.</w:t>
        </w:r>
        <w:r w:rsidR="00134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34EF5" w:rsidRPr="00D873BD">
          <w:rPr>
            <w:rStyle w:val="a9"/>
            <w:rFonts w:hint="eastAsia"/>
            <w:noProof/>
          </w:rPr>
          <w:t>遗留问题</w:t>
        </w:r>
        <w:r w:rsidR="00134EF5">
          <w:rPr>
            <w:noProof/>
            <w:webHidden/>
          </w:rPr>
          <w:tab/>
        </w:r>
        <w:r w:rsidR="00134EF5">
          <w:rPr>
            <w:noProof/>
            <w:webHidden/>
          </w:rPr>
          <w:fldChar w:fldCharType="begin"/>
        </w:r>
        <w:r w:rsidR="00134EF5">
          <w:rPr>
            <w:noProof/>
            <w:webHidden/>
          </w:rPr>
          <w:instrText xml:space="preserve"> PAGEREF _Toc364932340 \h </w:instrText>
        </w:r>
        <w:r w:rsidR="00134EF5">
          <w:rPr>
            <w:noProof/>
            <w:webHidden/>
          </w:rPr>
        </w:r>
        <w:r w:rsidR="00134EF5">
          <w:rPr>
            <w:noProof/>
            <w:webHidden/>
          </w:rPr>
          <w:fldChar w:fldCharType="separate"/>
        </w:r>
        <w:r w:rsidR="00134EF5">
          <w:rPr>
            <w:noProof/>
            <w:webHidden/>
          </w:rPr>
          <w:t>7</w:t>
        </w:r>
        <w:r w:rsidR="00134EF5"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0" w:name="_Toc364084993"/>
    </w:p>
    <w:p w:rsidR="00134EF5" w:rsidRDefault="00134EF5" w:rsidP="00134EF5">
      <w:pPr>
        <w:pStyle w:val="1"/>
        <w:ind w:left="795" w:hanging="795"/>
      </w:pPr>
      <w:bookmarkStart w:id="1" w:name="_Toc364930555"/>
      <w:bookmarkStart w:id="2" w:name="_Toc364932314"/>
      <w:bookmarkEnd w:id="0"/>
      <w:r>
        <w:rPr>
          <w:rFonts w:hint="eastAsia"/>
        </w:rPr>
        <w:lastRenderedPageBreak/>
        <w:t>引言</w:t>
      </w:r>
      <w:bookmarkEnd w:id="1"/>
      <w:bookmarkEnd w:id="2"/>
    </w:p>
    <w:p w:rsidR="00134EF5" w:rsidRDefault="00134EF5" w:rsidP="00134EF5">
      <w:pPr>
        <w:pStyle w:val="2"/>
        <w:ind w:left="651" w:hanging="651"/>
      </w:pPr>
      <w:bookmarkStart w:id="3" w:name="_Toc364930556"/>
      <w:bookmarkStart w:id="4" w:name="_Toc364932315"/>
      <w:r>
        <w:rPr>
          <w:rFonts w:hint="eastAsia"/>
        </w:rPr>
        <w:t>目的</w:t>
      </w:r>
      <w:bookmarkEnd w:id="3"/>
      <w:bookmarkEnd w:id="4"/>
    </w:p>
    <w:p w:rsidR="00134EF5" w:rsidRDefault="00134EF5" w:rsidP="00134EF5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</w:t>
      </w:r>
      <w:r>
        <w:rPr>
          <w:rFonts w:hint="eastAsia"/>
        </w:rPr>
        <w:t>]</w:t>
      </w:r>
    </w:p>
    <w:p w:rsidR="00134EF5" w:rsidRDefault="00134EF5" w:rsidP="00134EF5">
      <w:pPr>
        <w:pStyle w:val="a0"/>
        <w:ind w:firstLine="480"/>
      </w:pPr>
    </w:p>
    <w:p w:rsidR="00134EF5" w:rsidRDefault="00134EF5" w:rsidP="00134EF5">
      <w:pPr>
        <w:pStyle w:val="2"/>
        <w:ind w:left="651" w:hanging="651"/>
      </w:pPr>
      <w:bookmarkStart w:id="5" w:name="_Toc364930557"/>
      <w:bookmarkStart w:id="6" w:name="_Toc364932316"/>
      <w:r>
        <w:rPr>
          <w:rFonts w:hint="eastAsia"/>
        </w:rPr>
        <w:t>背景</w:t>
      </w:r>
      <w:bookmarkEnd w:id="5"/>
      <w:bookmarkEnd w:id="6"/>
    </w:p>
    <w:p w:rsidR="00134EF5" w:rsidRDefault="00134EF5" w:rsidP="00134EF5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待开发系统的名称、任务的提出者、开发者及使用部门。</w:t>
      </w:r>
      <w:r>
        <w:rPr>
          <w:rFonts w:hint="eastAsia"/>
        </w:rPr>
        <w:t>]</w:t>
      </w:r>
    </w:p>
    <w:p w:rsidR="00134EF5" w:rsidRDefault="00134EF5" w:rsidP="00134EF5">
      <w:pPr>
        <w:pStyle w:val="a0"/>
        <w:ind w:firstLine="480"/>
      </w:pPr>
    </w:p>
    <w:p w:rsidR="00134EF5" w:rsidRDefault="00134EF5" w:rsidP="00134EF5">
      <w:pPr>
        <w:pStyle w:val="2"/>
        <w:ind w:left="651" w:hanging="651"/>
      </w:pPr>
      <w:bookmarkStart w:id="7" w:name="_Toc15786746"/>
      <w:bookmarkStart w:id="8" w:name="_Toc15898332"/>
      <w:bookmarkStart w:id="9" w:name="_Toc361999049"/>
      <w:bookmarkStart w:id="10" w:name="_Toc364684710"/>
      <w:bookmarkStart w:id="11" w:name="_Toc364763209"/>
      <w:bookmarkStart w:id="12" w:name="_Toc364930558"/>
      <w:bookmarkStart w:id="13" w:name="_Toc364932317"/>
      <w:r>
        <w:rPr>
          <w:rFonts w:hint="eastAsia"/>
        </w:rPr>
        <w:t>术语与缩写解释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134EF5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134EF5" w:rsidRPr="008D496E" w:rsidRDefault="00134EF5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134EF5" w:rsidRPr="008D496E" w:rsidRDefault="00134EF5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134EF5" w:rsidRPr="008D496E" w:rsidTr="00917BFB">
        <w:trPr>
          <w:cantSplit/>
        </w:trPr>
        <w:tc>
          <w:tcPr>
            <w:tcW w:w="2368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134EF5" w:rsidRPr="008D496E" w:rsidTr="00917BFB">
        <w:trPr>
          <w:cantSplit/>
        </w:trPr>
        <w:tc>
          <w:tcPr>
            <w:tcW w:w="2368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134EF5" w:rsidRPr="008D496E" w:rsidTr="00917BFB">
        <w:trPr>
          <w:cantSplit/>
        </w:trPr>
        <w:tc>
          <w:tcPr>
            <w:tcW w:w="2368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134EF5" w:rsidRPr="008D496E" w:rsidTr="00917BFB">
        <w:trPr>
          <w:cantSplit/>
        </w:trPr>
        <w:tc>
          <w:tcPr>
            <w:tcW w:w="2368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134EF5" w:rsidRPr="008D496E" w:rsidTr="00917BFB">
        <w:trPr>
          <w:cantSplit/>
        </w:trPr>
        <w:tc>
          <w:tcPr>
            <w:tcW w:w="2368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134EF5" w:rsidRPr="008D496E" w:rsidRDefault="00134EF5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134EF5" w:rsidRDefault="00134EF5" w:rsidP="00134EF5">
      <w:pPr>
        <w:pStyle w:val="a0"/>
        <w:ind w:firstLine="480"/>
      </w:pPr>
    </w:p>
    <w:p w:rsidR="00134EF5" w:rsidRDefault="00134EF5" w:rsidP="00134EF5">
      <w:pPr>
        <w:pStyle w:val="2"/>
        <w:ind w:left="651" w:hanging="651"/>
      </w:pPr>
      <w:bookmarkStart w:id="14" w:name="_Toc364930559"/>
      <w:bookmarkStart w:id="15" w:name="_Toc364932318"/>
      <w:r>
        <w:rPr>
          <w:rFonts w:hint="eastAsia"/>
        </w:rPr>
        <w:t>参考资料</w:t>
      </w:r>
      <w:bookmarkEnd w:id="14"/>
      <w:bookmarkEnd w:id="15"/>
    </w:p>
    <w:p w:rsidR="00134EF5" w:rsidRDefault="00134EF5" w:rsidP="00134EF5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CE7DD3" w:rsidRDefault="00CE7DD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6F31AD" w:rsidRDefault="006F31AD" w:rsidP="00CE7DD3">
      <w:pPr>
        <w:pStyle w:val="1"/>
        <w:ind w:left="795" w:hanging="795"/>
      </w:pPr>
      <w:bookmarkStart w:id="16" w:name="_Toc364932319"/>
      <w:r>
        <w:rPr>
          <w:rFonts w:hint="eastAsia"/>
        </w:rPr>
        <w:lastRenderedPageBreak/>
        <w:t>用户基本情况</w:t>
      </w:r>
      <w:bookmarkEnd w:id="16"/>
    </w:p>
    <w:p w:rsidR="006F31AD" w:rsidRDefault="006F31AD" w:rsidP="0018526F">
      <w:pPr>
        <w:pStyle w:val="2"/>
        <w:ind w:left="651" w:hanging="651"/>
      </w:pPr>
      <w:bookmarkStart w:id="17" w:name="_Toc364932320"/>
      <w:r>
        <w:rPr>
          <w:rFonts w:hint="eastAsia"/>
        </w:rPr>
        <w:t>公司</w:t>
      </w:r>
      <w:r>
        <w:t>/</w:t>
      </w:r>
      <w:r>
        <w:rPr>
          <w:rFonts w:hint="eastAsia"/>
        </w:rPr>
        <w:t>部门介绍</w:t>
      </w:r>
      <w:bookmarkEnd w:id="17"/>
    </w:p>
    <w:p w:rsidR="006F31AD" w:rsidRDefault="008D5F2E" w:rsidP="0018526F">
      <w:pPr>
        <w:pStyle w:val="a8"/>
      </w:pPr>
      <w:r>
        <w:rPr>
          <w:rFonts w:hint="eastAsia"/>
        </w:rPr>
        <w:t>[</w:t>
      </w:r>
      <w:r w:rsidR="006F31AD">
        <w:rPr>
          <w:rFonts w:hint="eastAsia"/>
        </w:rPr>
        <w:t>用户公司</w:t>
      </w:r>
      <w:r w:rsidR="006F31AD">
        <w:t>/</w:t>
      </w:r>
      <w:r w:rsidR="006F31AD">
        <w:rPr>
          <w:rFonts w:hint="eastAsia"/>
        </w:rPr>
        <w:t>部门简介：</w:t>
      </w:r>
      <w:r>
        <w:rPr>
          <w:rFonts w:hint="eastAsia"/>
        </w:rPr>
        <w:t>]</w:t>
      </w:r>
    </w:p>
    <w:p w:rsidR="006F31AD" w:rsidRDefault="006F31AD" w:rsidP="006F31AD">
      <w:pPr>
        <w:pStyle w:val="a0"/>
        <w:ind w:firstLine="480"/>
      </w:pPr>
    </w:p>
    <w:p w:rsidR="006F31AD" w:rsidRDefault="006F31AD" w:rsidP="0018526F">
      <w:pPr>
        <w:pStyle w:val="2"/>
        <w:ind w:left="651" w:hanging="651"/>
      </w:pPr>
      <w:bookmarkStart w:id="18" w:name="_Toc364932321"/>
      <w:r>
        <w:rPr>
          <w:rFonts w:hint="eastAsia"/>
        </w:rPr>
        <w:t>组织结构</w:t>
      </w:r>
      <w:bookmarkEnd w:id="18"/>
    </w:p>
    <w:p w:rsidR="006F31AD" w:rsidRDefault="008D5F2E" w:rsidP="0018526F">
      <w:pPr>
        <w:pStyle w:val="a8"/>
      </w:pPr>
      <w:r>
        <w:rPr>
          <w:rFonts w:hint="eastAsia"/>
        </w:rPr>
        <w:t>[</w:t>
      </w:r>
      <w:r w:rsidR="006F31AD">
        <w:rPr>
          <w:rFonts w:hint="eastAsia"/>
        </w:rPr>
        <w:t>画出用户组织结构图，若需要，描述各部门职责。</w:t>
      </w:r>
    </w:p>
    <w:p w:rsidR="006F31AD" w:rsidRDefault="006F31AD" w:rsidP="008054ED">
      <w:pPr>
        <w:pStyle w:val="a8"/>
      </w:pPr>
      <w:r>
        <w:rPr>
          <w:rFonts w:hint="eastAsia"/>
        </w:rPr>
        <w:t>若该调研报告是针对部门的，这里的组织结构可为部门组织结构。</w:t>
      </w:r>
      <w:r w:rsidR="008D5F2E">
        <w:rPr>
          <w:rFonts w:hint="eastAsia"/>
        </w:rPr>
        <w:t>]</w:t>
      </w:r>
    </w:p>
    <w:p w:rsidR="00CD3880" w:rsidRPr="008D5F2E" w:rsidRDefault="00CD3880" w:rsidP="00CD3880"/>
    <w:p w:rsidR="00CD3880" w:rsidRDefault="00CD3880" w:rsidP="00CD3880">
      <w:pPr>
        <w:pStyle w:val="2"/>
        <w:ind w:left="651" w:hanging="651"/>
      </w:pPr>
      <w:bookmarkStart w:id="19" w:name="_Toc364932322"/>
      <w:r>
        <w:rPr>
          <w:rFonts w:hint="eastAsia"/>
        </w:rPr>
        <w:t>权限关系</w:t>
      </w:r>
      <w:bookmarkEnd w:id="19"/>
    </w:p>
    <w:p w:rsidR="00CD3880" w:rsidRDefault="008D5F2E" w:rsidP="00CD3880">
      <w:pPr>
        <w:pStyle w:val="a8"/>
      </w:pPr>
      <w:r>
        <w:rPr>
          <w:rFonts w:hint="eastAsia"/>
        </w:rPr>
        <w:t>[</w:t>
      </w:r>
      <w:r w:rsidR="00CD3880">
        <w:rPr>
          <w:rFonts w:hint="eastAsia"/>
        </w:rPr>
        <w:t>主要描述各部门的职位上下级关系图。</w:t>
      </w:r>
    </w:p>
    <w:p w:rsidR="008054ED" w:rsidRPr="00CD3880" w:rsidRDefault="00CD3880" w:rsidP="00CD3880">
      <w:pPr>
        <w:pStyle w:val="a8"/>
      </w:pPr>
      <w:r>
        <w:rPr>
          <w:rFonts w:hint="eastAsia"/>
        </w:rPr>
        <w:t>说明：此关系涉及到上级对下级数据的可视性。系统默认上级可以查看下级数据，平级之间数据互不可见。</w:t>
      </w:r>
      <w:r w:rsidR="008D5F2E"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p w:rsidR="00AA625C" w:rsidRDefault="00AA625C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9A7F3D" w:rsidRDefault="009A7F3D" w:rsidP="009A7F3D">
      <w:pPr>
        <w:pStyle w:val="1"/>
        <w:ind w:left="795" w:hanging="795"/>
      </w:pPr>
      <w:bookmarkStart w:id="20" w:name="_Toc364932323"/>
      <w:r>
        <w:rPr>
          <w:rFonts w:hint="eastAsia"/>
        </w:rPr>
        <w:lastRenderedPageBreak/>
        <w:t>业务需求</w:t>
      </w:r>
      <w:bookmarkEnd w:id="20"/>
    </w:p>
    <w:p w:rsidR="009A7F3D" w:rsidRDefault="009A7F3D" w:rsidP="009A7F3D">
      <w:pPr>
        <w:pStyle w:val="2"/>
        <w:ind w:left="651" w:hanging="651"/>
      </w:pPr>
      <w:bookmarkStart w:id="21" w:name="_Toc364932324"/>
      <w:proofErr w:type="gramStart"/>
      <w:r>
        <w:rPr>
          <w:rFonts w:hint="eastAsia"/>
        </w:rPr>
        <w:t>用户愿景及</w:t>
      </w:r>
      <w:proofErr w:type="gramEnd"/>
      <w:r>
        <w:rPr>
          <w:rFonts w:hint="eastAsia"/>
        </w:rPr>
        <w:t>系统范围</w:t>
      </w:r>
      <w:bookmarkEnd w:id="21"/>
    </w:p>
    <w:p w:rsidR="009A7F3D" w:rsidRDefault="008D5F2E" w:rsidP="002775D4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对</w:t>
      </w:r>
      <w:proofErr w:type="gramStart"/>
      <w:r w:rsidR="009A7F3D">
        <w:rPr>
          <w:rFonts w:hint="eastAsia"/>
        </w:rPr>
        <w:t>用户愿景和</w:t>
      </w:r>
      <w:proofErr w:type="gramEnd"/>
      <w:r w:rsidR="009A7F3D">
        <w:rPr>
          <w:rFonts w:hint="eastAsia"/>
        </w:rPr>
        <w:t>系统范围作简要的描述</w:t>
      </w:r>
      <w:r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p w:rsidR="009A7F3D" w:rsidRDefault="009A7F3D" w:rsidP="009A7F3D">
      <w:pPr>
        <w:pStyle w:val="2"/>
        <w:ind w:left="651" w:hanging="651"/>
      </w:pPr>
      <w:bookmarkStart w:id="22" w:name="_Toc364932325"/>
      <w:r>
        <w:rPr>
          <w:rFonts w:hint="eastAsia"/>
        </w:rPr>
        <w:t>业务流程图</w:t>
      </w:r>
      <w:bookmarkEnd w:id="22"/>
    </w:p>
    <w:p w:rsidR="009A7F3D" w:rsidRDefault="008D5F2E" w:rsidP="00BE45FA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绘制整体业务流程图和子流程图。</w:t>
      </w:r>
      <w:r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p w:rsidR="009A7F3D" w:rsidRDefault="009A7F3D" w:rsidP="009A7F3D">
      <w:pPr>
        <w:pStyle w:val="2"/>
        <w:ind w:left="651" w:hanging="651"/>
      </w:pPr>
      <w:bookmarkStart w:id="23" w:name="_Toc364932326"/>
      <w:r>
        <w:rPr>
          <w:rFonts w:hint="eastAsia"/>
        </w:rPr>
        <w:t>功能需求</w:t>
      </w:r>
      <w:bookmarkEnd w:id="23"/>
    </w:p>
    <w:p w:rsidR="009A7F3D" w:rsidRDefault="008D5F2E" w:rsidP="0010598D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归纳需求调研过程中涉及的功能需求。可以用用例或功能列表的方式来定义功能。</w:t>
      </w:r>
    </w:p>
    <w:p w:rsidR="009A7F3D" w:rsidRDefault="009A7F3D" w:rsidP="0010598D">
      <w:pPr>
        <w:pStyle w:val="a8"/>
      </w:pPr>
      <w:r>
        <w:rPr>
          <w:rFonts w:hint="eastAsia"/>
        </w:rPr>
        <w:t>功能列表事例</w:t>
      </w:r>
    </w:p>
    <w:p w:rsidR="009A7F3D" w:rsidRDefault="009A7F3D" w:rsidP="0010598D">
      <w:pPr>
        <w:pStyle w:val="a8"/>
      </w:pPr>
      <w:r>
        <w:rPr>
          <w:rFonts w:hint="eastAsia"/>
        </w:rPr>
        <w:t>提示：将功能性</w:t>
      </w:r>
      <w:proofErr w:type="gramStart"/>
      <w:r>
        <w:rPr>
          <w:rFonts w:hint="eastAsia"/>
        </w:rPr>
        <w:t>需求先粗分</w:t>
      </w:r>
      <w:proofErr w:type="gramEnd"/>
      <w:r>
        <w:rPr>
          <w:rFonts w:hint="eastAsia"/>
        </w:rPr>
        <w:t>再细分，下表中的</w:t>
      </w:r>
      <w:r>
        <w:t>Feature A, Function A.1</w:t>
      </w:r>
      <w:r>
        <w:rPr>
          <w:rFonts w:hint="eastAsia"/>
        </w:rPr>
        <w:t>等符号应当被替换成有含义的名称。</w:t>
      </w:r>
      <w:r w:rsidR="008D5F2E"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44420" w:rsidTr="00544420">
        <w:tc>
          <w:tcPr>
            <w:tcW w:w="2235" w:type="dxa"/>
            <w:shd w:val="clear" w:color="auto" w:fill="F2F2F2" w:themeFill="background1" w:themeFillShade="F2"/>
          </w:tcPr>
          <w:p w:rsidR="00544420" w:rsidRPr="00544420" w:rsidRDefault="00544420" w:rsidP="00544420">
            <w:pPr>
              <w:pStyle w:val="a0"/>
              <w:ind w:firstLine="482"/>
              <w:rPr>
                <w:b/>
              </w:rPr>
            </w:pPr>
            <w:r w:rsidRPr="00544420">
              <w:rPr>
                <w:rFonts w:hint="eastAsia"/>
                <w:b/>
              </w:rPr>
              <w:t>功能类别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544420" w:rsidRPr="00544420" w:rsidRDefault="00544420" w:rsidP="00544420">
            <w:pPr>
              <w:pStyle w:val="a0"/>
              <w:ind w:firstLineChars="0" w:firstLine="0"/>
              <w:jc w:val="center"/>
              <w:rPr>
                <w:b/>
              </w:rPr>
            </w:pPr>
            <w:r w:rsidRPr="00544420">
              <w:rPr>
                <w:rFonts w:hint="eastAsia"/>
                <w:b/>
              </w:rPr>
              <w:t>子功能</w:t>
            </w:r>
          </w:p>
        </w:tc>
      </w:tr>
      <w:tr w:rsidR="00544420" w:rsidTr="00544420">
        <w:tc>
          <w:tcPr>
            <w:tcW w:w="2235" w:type="dxa"/>
            <w:vMerge w:val="restart"/>
          </w:tcPr>
          <w:p w:rsidR="00544420" w:rsidRDefault="00544420" w:rsidP="00B00832">
            <w:pPr>
              <w:pStyle w:val="a8"/>
            </w:pPr>
            <w:r>
              <w:t>Feature A</w:t>
            </w: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t xml:space="preserve">Function A.1 </w:t>
            </w:r>
          </w:p>
        </w:tc>
      </w:tr>
      <w:tr w:rsidR="00544420" w:rsidTr="00544420">
        <w:tc>
          <w:tcPr>
            <w:tcW w:w="2235" w:type="dxa"/>
            <w:vMerge/>
          </w:tcPr>
          <w:p w:rsidR="00544420" w:rsidRDefault="00544420" w:rsidP="00B00832">
            <w:pPr>
              <w:pStyle w:val="a8"/>
            </w:pP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t xml:space="preserve">Function A.2 </w:t>
            </w:r>
          </w:p>
        </w:tc>
      </w:tr>
      <w:tr w:rsidR="00544420" w:rsidTr="00544420">
        <w:tc>
          <w:tcPr>
            <w:tcW w:w="2235" w:type="dxa"/>
            <w:vMerge/>
          </w:tcPr>
          <w:p w:rsidR="00544420" w:rsidRDefault="00544420" w:rsidP="00B00832">
            <w:pPr>
              <w:pStyle w:val="a8"/>
            </w:pP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rPr>
                <w:rFonts w:hint="eastAsia"/>
              </w:rPr>
              <w:t>…</w:t>
            </w:r>
          </w:p>
        </w:tc>
      </w:tr>
      <w:tr w:rsidR="00544420" w:rsidTr="00544420">
        <w:tc>
          <w:tcPr>
            <w:tcW w:w="2235" w:type="dxa"/>
          </w:tcPr>
          <w:p w:rsidR="00544420" w:rsidRDefault="00544420" w:rsidP="00B00832">
            <w:pPr>
              <w:pStyle w:val="a8"/>
            </w:pPr>
            <w:r>
              <w:t xml:space="preserve">Feature B  </w:t>
            </w: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t>Function B.1</w:t>
            </w:r>
          </w:p>
        </w:tc>
      </w:tr>
      <w:tr w:rsidR="00544420" w:rsidTr="00544420">
        <w:tc>
          <w:tcPr>
            <w:tcW w:w="2235" w:type="dxa"/>
          </w:tcPr>
          <w:p w:rsidR="00544420" w:rsidRDefault="00544420" w:rsidP="00B00832">
            <w:pPr>
              <w:pStyle w:val="a8"/>
            </w:pP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t>Function B.2</w:t>
            </w:r>
          </w:p>
        </w:tc>
      </w:tr>
      <w:tr w:rsidR="00544420" w:rsidTr="00544420">
        <w:tc>
          <w:tcPr>
            <w:tcW w:w="2235" w:type="dxa"/>
          </w:tcPr>
          <w:p w:rsidR="00544420" w:rsidRDefault="00544420" w:rsidP="00B00832">
            <w:pPr>
              <w:pStyle w:val="a8"/>
            </w:pP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  <w:r>
              <w:rPr>
                <w:rFonts w:hint="eastAsia"/>
              </w:rPr>
              <w:t>…</w:t>
            </w:r>
          </w:p>
        </w:tc>
      </w:tr>
      <w:tr w:rsidR="00544420" w:rsidTr="00544420">
        <w:tc>
          <w:tcPr>
            <w:tcW w:w="2235" w:type="dxa"/>
          </w:tcPr>
          <w:p w:rsidR="00544420" w:rsidRDefault="00544420" w:rsidP="00B00832">
            <w:pPr>
              <w:pStyle w:val="a8"/>
            </w:pPr>
            <w:r>
              <w:rPr>
                <w:rFonts w:hint="eastAsia"/>
              </w:rPr>
              <w:t>…</w:t>
            </w:r>
          </w:p>
        </w:tc>
        <w:tc>
          <w:tcPr>
            <w:tcW w:w="7619" w:type="dxa"/>
          </w:tcPr>
          <w:p w:rsidR="00544420" w:rsidRDefault="00544420" w:rsidP="00B00832">
            <w:pPr>
              <w:pStyle w:val="a8"/>
            </w:pP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9A7F3D">
      <w:pPr>
        <w:pStyle w:val="3"/>
        <w:ind w:left="578" w:hanging="578"/>
      </w:pPr>
      <w:bookmarkStart w:id="24" w:name="_Toc364932327"/>
      <w:r>
        <w:t xml:space="preserve">Function </w:t>
      </w:r>
      <w:proofErr w:type="spellStart"/>
      <w:r>
        <w:t>A.n</w:t>
      </w:r>
      <w:bookmarkEnd w:id="24"/>
      <w:proofErr w:type="spellEnd"/>
    </w:p>
    <w:p w:rsidR="009A7F3D" w:rsidRDefault="008D5F2E" w:rsidP="00544420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功能描述：</w:t>
      </w:r>
    </w:p>
    <w:p w:rsidR="009A7F3D" w:rsidRDefault="009A7F3D" w:rsidP="00544420">
      <w:pPr>
        <w:pStyle w:val="a8"/>
      </w:pPr>
      <w:r>
        <w:rPr>
          <w:rFonts w:hint="eastAsia"/>
        </w:rPr>
        <w:t>……</w:t>
      </w:r>
      <w:r w:rsidR="008D5F2E">
        <w:rPr>
          <w:rFonts w:hint="eastAsia"/>
        </w:rPr>
        <w:t>]</w:t>
      </w:r>
    </w:p>
    <w:p w:rsidR="00544420" w:rsidRDefault="00544420" w:rsidP="00544420"/>
    <w:p w:rsidR="009A7F3D" w:rsidRDefault="009A7F3D" w:rsidP="009A7F3D">
      <w:pPr>
        <w:pStyle w:val="3"/>
        <w:ind w:left="578" w:hanging="578"/>
      </w:pPr>
      <w:bookmarkStart w:id="25" w:name="_Toc364932328"/>
      <w:r>
        <w:t xml:space="preserve">Function </w:t>
      </w:r>
      <w:proofErr w:type="spellStart"/>
      <w:r>
        <w:t>B.n</w:t>
      </w:r>
      <w:bookmarkEnd w:id="25"/>
      <w:proofErr w:type="spellEnd"/>
    </w:p>
    <w:p w:rsidR="009A7F3D" w:rsidRDefault="008D5F2E" w:rsidP="00280B35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功能描述：</w:t>
      </w:r>
    </w:p>
    <w:p w:rsidR="009A7F3D" w:rsidRDefault="009A7F3D" w:rsidP="00280B35">
      <w:pPr>
        <w:pStyle w:val="a8"/>
      </w:pPr>
      <w:r>
        <w:rPr>
          <w:rFonts w:hint="eastAsia"/>
        </w:rPr>
        <w:t>……</w:t>
      </w:r>
      <w:r w:rsidR="008D5F2E"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p w:rsidR="009A7F3D" w:rsidRDefault="009A7F3D" w:rsidP="00A311B4">
      <w:pPr>
        <w:pStyle w:val="2"/>
        <w:ind w:left="651" w:hanging="651"/>
      </w:pPr>
      <w:bookmarkStart w:id="26" w:name="_Toc364932329"/>
      <w:r>
        <w:rPr>
          <w:rFonts w:hint="eastAsia"/>
        </w:rPr>
        <w:lastRenderedPageBreak/>
        <w:t>角色相关配置</w:t>
      </w:r>
      <w:bookmarkEnd w:id="26"/>
    </w:p>
    <w:p w:rsidR="009A7F3D" w:rsidRDefault="008D5F2E" w:rsidP="00A311B4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定义各角色使用模块和操作权限。</w:t>
      </w:r>
      <w:r>
        <w:rPr>
          <w:rFonts w:hint="eastAsia"/>
        </w:rPr>
        <w:t>]</w:t>
      </w:r>
    </w:p>
    <w:p w:rsidR="009A7F3D" w:rsidRDefault="009A7F3D" w:rsidP="008D5F2E">
      <w:pPr>
        <w:pStyle w:val="3"/>
      </w:pPr>
      <w:r>
        <w:rPr>
          <w:rFonts w:hint="eastAsia"/>
        </w:rPr>
        <w:t>角色定义：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911"/>
      </w:tblGrid>
      <w:tr w:rsidR="00A311B4" w:rsidTr="00A311B4">
        <w:tc>
          <w:tcPr>
            <w:tcW w:w="1242" w:type="dxa"/>
            <w:shd w:val="clear" w:color="auto" w:fill="F2F2F2" w:themeFill="background1" w:themeFillShade="F2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职能描述</w:t>
            </w:r>
          </w:p>
        </w:tc>
      </w:tr>
      <w:tr w:rsidR="00A311B4" w:rsidTr="00A311B4">
        <w:tc>
          <w:tcPr>
            <w:tcW w:w="1242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A311B4" w:rsidRDefault="00A311B4" w:rsidP="00B00832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6911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</w:p>
        </w:tc>
      </w:tr>
      <w:tr w:rsidR="00A311B4" w:rsidTr="00A311B4">
        <w:tc>
          <w:tcPr>
            <w:tcW w:w="1242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A311B4" w:rsidRDefault="00A311B4" w:rsidP="00B00832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6911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</w:p>
        </w:tc>
      </w:tr>
      <w:tr w:rsidR="00A311B4" w:rsidTr="00A311B4">
        <w:tc>
          <w:tcPr>
            <w:tcW w:w="1242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A311B4" w:rsidRDefault="00A311B4" w:rsidP="00B00832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6911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</w:p>
        </w:tc>
      </w:tr>
      <w:tr w:rsidR="00A311B4" w:rsidTr="00A311B4">
        <w:tc>
          <w:tcPr>
            <w:tcW w:w="1242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A311B4" w:rsidRDefault="00A311B4" w:rsidP="00B00832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6911" w:type="dxa"/>
          </w:tcPr>
          <w:p w:rsidR="00A311B4" w:rsidRDefault="00A311B4" w:rsidP="00A311B4">
            <w:pPr>
              <w:pStyle w:val="a0"/>
              <w:ind w:firstLineChars="0" w:firstLine="0"/>
              <w:jc w:val="center"/>
            </w:pPr>
          </w:p>
        </w:tc>
      </w:tr>
    </w:tbl>
    <w:p w:rsidR="009A7F3D" w:rsidRDefault="009A7F3D" w:rsidP="009A7F3D">
      <w:pPr>
        <w:pStyle w:val="a0"/>
        <w:ind w:firstLine="480"/>
      </w:pPr>
      <w:r>
        <w:t xml:space="preserve"> </w:t>
      </w:r>
    </w:p>
    <w:p w:rsidR="009A7F3D" w:rsidRDefault="009A7F3D" w:rsidP="008D5F2E">
      <w:pPr>
        <w:pStyle w:val="3"/>
      </w:pPr>
      <w:r>
        <w:rPr>
          <w:rFonts w:hint="eastAsia"/>
        </w:rPr>
        <w:t>操作权限定义：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911"/>
      </w:tblGrid>
      <w:tr w:rsidR="00AA625C" w:rsidTr="00B571A1">
        <w:tc>
          <w:tcPr>
            <w:tcW w:w="1242" w:type="dxa"/>
            <w:shd w:val="clear" w:color="auto" w:fill="F2F2F2" w:themeFill="background1" w:themeFillShade="F2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操作名称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操作描述</w:t>
            </w:r>
          </w:p>
        </w:tc>
      </w:tr>
      <w:tr w:rsidR="00AA625C" w:rsidTr="00B571A1">
        <w:tc>
          <w:tcPr>
            <w:tcW w:w="1242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AA625C" w:rsidRDefault="00AA625C" w:rsidP="00B00832">
            <w:pPr>
              <w:pStyle w:val="a8"/>
            </w:pPr>
            <w:r w:rsidRPr="005066AC">
              <w:rPr>
                <w:rFonts w:hint="eastAsia"/>
              </w:rPr>
              <w:t>操作</w:t>
            </w:r>
          </w:p>
        </w:tc>
        <w:tc>
          <w:tcPr>
            <w:tcW w:w="6911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</w:p>
        </w:tc>
      </w:tr>
      <w:tr w:rsidR="00AA625C" w:rsidTr="00B571A1">
        <w:tc>
          <w:tcPr>
            <w:tcW w:w="1242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AA625C" w:rsidRDefault="00AA625C" w:rsidP="00B00832">
            <w:pPr>
              <w:pStyle w:val="a8"/>
            </w:pPr>
            <w:r w:rsidRPr="005066AC">
              <w:rPr>
                <w:rFonts w:hint="eastAsia"/>
              </w:rPr>
              <w:t>操作</w:t>
            </w:r>
          </w:p>
        </w:tc>
        <w:tc>
          <w:tcPr>
            <w:tcW w:w="6911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</w:p>
        </w:tc>
      </w:tr>
      <w:tr w:rsidR="00AA625C" w:rsidTr="00B571A1">
        <w:tc>
          <w:tcPr>
            <w:tcW w:w="1242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AA625C" w:rsidRDefault="00AA625C" w:rsidP="00B00832">
            <w:pPr>
              <w:pStyle w:val="a8"/>
            </w:pPr>
            <w:r w:rsidRPr="005066AC">
              <w:rPr>
                <w:rFonts w:hint="eastAsia"/>
              </w:rPr>
              <w:t>操作</w:t>
            </w:r>
          </w:p>
        </w:tc>
        <w:tc>
          <w:tcPr>
            <w:tcW w:w="6911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</w:p>
        </w:tc>
      </w:tr>
      <w:tr w:rsidR="00AA625C" w:rsidTr="00B571A1">
        <w:tc>
          <w:tcPr>
            <w:tcW w:w="1242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AA625C" w:rsidRDefault="00AA625C" w:rsidP="00B00832">
            <w:pPr>
              <w:pStyle w:val="a8"/>
            </w:pPr>
            <w:r w:rsidRPr="005066AC">
              <w:rPr>
                <w:rFonts w:hint="eastAsia"/>
              </w:rPr>
              <w:t>操作</w:t>
            </w:r>
          </w:p>
        </w:tc>
        <w:tc>
          <w:tcPr>
            <w:tcW w:w="6911" w:type="dxa"/>
          </w:tcPr>
          <w:p w:rsidR="00AA625C" w:rsidRDefault="00AA625C" w:rsidP="00B571A1">
            <w:pPr>
              <w:pStyle w:val="a0"/>
              <w:ind w:firstLineChars="0" w:firstLine="0"/>
              <w:jc w:val="center"/>
            </w:pP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8D5F2E">
      <w:pPr>
        <w:pStyle w:val="3"/>
      </w:pPr>
      <w:r>
        <w:rPr>
          <w:rFonts w:hint="eastAsia"/>
        </w:rPr>
        <w:t>权限分配：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042"/>
        <w:gridCol w:w="1642"/>
        <w:gridCol w:w="1642"/>
        <w:gridCol w:w="1643"/>
        <w:gridCol w:w="1643"/>
      </w:tblGrid>
      <w:tr w:rsidR="00AA625C" w:rsidTr="00B00832">
        <w:tc>
          <w:tcPr>
            <w:tcW w:w="1242" w:type="dxa"/>
            <w:vAlign w:val="center"/>
          </w:tcPr>
          <w:p w:rsidR="00AA625C" w:rsidRDefault="00AA625C" w:rsidP="00B00832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  <w:tcBorders>
              <w:tl2br w:val="single" w:sz="4" w:space="0" w:color="auto"/>
            </w:tcBorders>
            <w:vAlign w:val="center"/>
          </w:tcPr>
          <w:p w:rsidR="00B00832" w:rsidRDefault="00B00832" w:rsidP="00B00832">
            <w:pPr>
              <w:pStyle w:val="a0"/>
              <w:ind w:firstLineChars="300" w:firstLine="720"/>
              <w:jc w:val="left"/>
            </w:pPr>
            <w:r>
              <w:rPr>
                <w:rFonts w:hint="eastAsia"/>
              </w:rPr>
              <w:t>角色名称</w:t>
            </w:r>
          </w:p>
          <w:p w:rsidR="00AA625C" w:rsidRDefault="00B00832" w:rsidP="00B00832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642" w:type="dxa"/>
            <w:vAlign w:val="center"/>
          </w:tcPr>
          <w:p w:rsidR="00AA625C" w:rsidRDefault="00B00832" w:rsidP="00B00832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1</w:t>
            </w:r>
          </w:p>
        </w:tc>
        <w:tc>
          <w:tcPr>
            <w:tcW w:w="1642" w:type="dxa"/>
            <w:vAlign w:val="center"/>
          </w:tcPr>
          <w:p w:rsidR="00AA625C" w:rsidRDefault="00B00832" w:rsidP="00B00832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vAlign w:val="center"/>
          </w:tcPr>
          <w:p w:rsidR="00AA625C" w:rsidRDefault="00B00832" w:rsidP="00B00832">
            <w:pPr>
              <w:pStyle w:val="a0"/>
              <w:ind w:firstLineChars="0" w:firstLine="0"/>
              <w:jc w:val="center"/>
            </w:pPr>
            <w:r>
              <w:t>…</w:t>
            </w:r>
          </w:p>
        </w:tc>
        <w:tc>
          <w:tcPr>
            <w:tcW w:w="1643" w:type="dxa"/>
            <w:vAlign w:val="center"/>
          </w:tcPr>
          <w:p w:rsidR="00AA625C" w:rsidRDefault="00B00832" w:rsidP="00B00832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n</w:t>
            </w:r>
          </w:p>
        </w:tc>
      </w:tr>
      <w:tr w:rsidR="00B00832" w:rsidTr="00B00832">
        <w:tc>
          <w:tcPr>
            <w:tcW w:w="1242" w:type="dxa"/>
          </w:tcPr>
          <w:p w:rsidR="00B00832" w:rsidRDefault="00B00832" w:rsidP="00B571A1">
            <w:pPr>
              <w:pStyle w:val="a0"/>
              <w:ind w:firstLineChars="0" w:firstLine="0"/>
              <w:jc w:val="center"/>
            </w:pPr>
            <w:r>
              <w:t>1</w:t>
            </w:r>
          </w:p>
        </w:tc>
        <w:tc>
          <w:tcPr>
            <w:tcW w:w="2042" w:type="dxa"/>
          </w:tcPr>
          <w:p w:rsidR="00B00832" w:rsidRDefault="00B00832" w:rsidP="00B00832">
            <w:pPr>
              <w:pStyle w:val="a8"/>
            </w:pPr>
            <w:r>
              <w:rPr>
                <w:rFonts w:hint="eastAsia"/>
              </w:rPr>
              <w:t>功能名称</w:t>
            </w:r>
            <w:r>
              <w:rPr>
                <w:rFonts w:hint="eastAsia"/>
              </w:rPr>
              <w:t>1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</w:tr>
      <w:tr w:rsidR="00B00832" w:rsidTr="00B00832">
        <w:tc>
          <w:tcPr>
            <w:tcW w:w="1242" w:type="dxa"/>
          </w:tcPr>
          <w:p w:rsidR="00B00832" w:rsidRDefault="00B00832" w:rsidP="00B571A1">
            <w:pPr>
              <w:pStyle w:val="a0"/>
              <w:ind w:firstLineChars="0" w:firstLine="0"/>
              <w:jc w:val="center"/>
            </w:pPr>
            <w:r>
              <w:t>2</w:t>
            </w:r>
          </w:p>
        </w:tc>
        <w:tc>
          <w:tcPr>
            <w:tcW w:w="2042" w:type="dxa"/>
          </w:tcPr>
          <w:p w:rsidR="00B00832" w:rsidRDefault="00B00832" w:rsidP="00B00832">
            <w:pPr>
              <w:pStyle w:val="a8"/>
            </w:pPr>
            <w:r>
              <w:rPr>
                <w:rFonts w:hint="eastAsia"/>
              </w:rPr>
              <w:t>功能名称</w:t>
            </w:r>
            <w:r>
              <w:rPr>
                <w:rFonts w:hint="eastAsia"/>
              </w:rPr>
              <w:t>2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</w:tr>
      <w:tr w:rsidR="00B00832" w:rsidTr="00B00832">
        <w:tc>
          <w:tcPr>
            <w:tcW w:w="1242" w:type="dxa"/>
          </w:tcPr>
          <w:p w:rsidR="00B00832" w:rsidRDefault="00B00832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2" w:type="dxa"/>
          </w:tcPr>
          <w:p w:rsidR="00B00832" w:rsidRDefault="00B00832" w:rsidP="00B00832">
            <w:pPr>
              <w:pStyle w:val="a8"/>
            </w:pPr>
            <w:r>
              <w:rPr>
                <w:rFonts w:hint="eastAsia"/>
              </w:rPr>
              <w:t>功能名称</w:t>
            </w:r>
            <w:r>
              <w:rPr>
                <w:rFonts w:hint="eastAsia"/>
              </w:rPr>
              <w:t>3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2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  <w:tc>
          <w:tcPr>
            <w:tcW w:w="1643" w:type="dxa"/>
          </w:tcPr>
          <w:p w:rsidR="00B00832" w:rsidRDefault="00B00832" w:rsidP="00B00832">
            <w:pPr>
              <w:pStyle w:val="a8"/>
            </w:pPr>
            <w:r w:rsidRPr="00B17130">
              <w:rPr>
                <w:rFonts w:hint="eastAsia"/>
              </w:rPr>
              <w:t>操作</w:t>
            </w: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F9760D">
      <w:pPr>
        <w:pStyle w:val="2"/>
        <w:ind w:left="651" w:hanging="651"/>
      </w:pPr>
      <w:bookmarkStart w:id="27" w:name="_Toc364932330"/>
      <w:r>
        <w:rPr>
          <w:rFonts w:hint="eastAsia"/>
        </w:rPr>
        <w:t>数据需求</w:t>
      </w:r>
      <w:bookmarkEnd w:id="27"/>
    </w:p>
    <w:p w:rsidR="009A7F3D" w:rsidRDefault="004C0090" w:rsidP="004C0090">
      <w:pPr>
        <w:pStyle w:val="3"/>
        <w:ind w:left="578" w:hanging="578"/>
      </w:pPr>
      <w:bookmarkStart w:id="28" w:name="_Toc364932331"/>
      <w:r>
        <w:rPr>
          <w:rFonts w:hint="eastAsia"/>
        </w:rPr>
        <w:t>业务实体及解释</w:t>
      </w:r>
      <w:bookmarkEnd w:id="28"/>
    </w:p>
    <w:p w:rsidR="009A7F3D" w:rsidRDefault="008D5F2E" w:rsidP="004C0090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业务实体：解释；</w:t>
      </w:r>
      <w:r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</w:p>
    <w:p w:rsidR="009A7F3D" w:rsidRDefault="009A7F3D" w:rsidP="004C0090">
      <w:pPr>
        <w:pStyle w:val="3"/>
        <w:ind w:left="578" w:hangingChars="180" w:hanging="578"/>
      </w:pPr>
      <w:bookmarkStart w:id="29" w:name="_Toc364932332"/>
      <w:r>
        <w:rPr>
          <w:rFonts w:hint="eastAsia"/>
        </w:rPr>
        <w:lastRenderedPageBreak/>
        <w:t>业务实体关系图</w:t>
      </w:r>
      <w:bookmarkEnd w:id="29"/>
    </w:p>
    <w:p w:rsidR="009A7F3D" w:rsidRDefault="008D5F2E" w:rsidP="004C0090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可以用类图来表述</w:t>
      </w:r>
      <w:r>
        <w:rPr>
          <w:rFonts w:hint="eastAsia"/>
        </w:rPr>
        <w:t>]</w:t>
      </w:r>
    </w:p>
    <w:p w:rsidR="009A7F3D" w:rsidRDefault="009A7F3D" w:rsidP="004C0090">
      <w:pPr>
        <w:pStyle w:val="3"/>
      </w:pPr>
      <w:bookmarkStart w:id="30" w:name="_Toc364932333"/>
      <w:r>
        <w:rPr>
          <w:rFonts w:hint="eastAsia"/>
        </w:rPr>
        <w:t>报表数据需求及报表格式</w:t>
      </w:r>
      <w:bookmarkEnd w:id="30"/>
    </w:p>
    <w:p w:rsidR="009A7F3D" w:rsidRDefault="008D5F2E" w:rsidP="004C0090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（材料收集）</w:t>
      </w:r>
      <w:r>
        <w:rPr>
          <w:rFonts w:hint="eastAsia"/>
        </w:rPr>
        <w:t>]</w:t>
      </w:r>
    </w:p>
    <w:p w:rsidR="009A7F3D" w:rsidRDefault="009A7F3D" w:rsidP="009A7F3D">
      <w:pPr>
        <w:pStyle w:val="a0"/>
        <w:ind w:firstLine="480"/>
      </w:pPr>
      <w:r>
        <w:t xml:space="preserve">  </w:t>
      </w:r>
    </w:p>
    <w:p w:rsidR="009A7F3D" w:rsidRDefault="009A7F3D" w:rsidP="003269C5">
      <w:pPr>
        <w:pStyle w:val="2"/>
        <w:ind w:left="651" w:hanging="651"/>
      </w:pPr>
      <w:bookmarkStart w:id="31" w:name="_Toc364932334"/>
      <w:r>
        <w:rPr>
          <w:rFonts w:hint="eastAsia"/>
        </w:rPr>
        <w:t>接口需求</w:t>
      </w:r>
      <w:bookmarkEnd w:id="31"/>
    </w:p>
    <w:p w:rsidR="009A7F3D" w:rsidRDefault="009A7F3D" w:rsidP="009A7F3D">
      <w:pPr>
        <w:pStyle w:val="a0"/>
        <w:ind w:firstLine="480"/>
      </w:pPr>
      <w:r>
        <w:rPr>
          <w:rFonts w:hint="eastAsia"/>
        </w:rPr>
        <w:t>主要是与外部系统的接口需求。如：与</w:t>
      </w:r>
      <w:r>
        <w:t>ERP</w:t>
      </w:r>
      <w:r>
        <w:rPr>
          <w:rFonts w:hint="eastAsia"/>
        </w:rPr>
        <w:t>系统有接口的描述。</w:t>
      </w:r>
    </w:p>
    <w:p w:rsidR="009A7F3D" w:rsidRDefault="009A7F3D" w:rsidP="009A7F3D">
      <w:pPr>
        <w:pStyle w:val="a0"/>
        <w:ind w:firstLine="480"/>
      </w:pPr>
      <w:r>
        <w:t xml:space="preserve">  </w:t>
      </w:r>
    </w:p>
    <w:p w:rsidR="009A7F3D" w:rsidRDefault="009A7F3D" w:rsidP="009A2E14">
      <w:pPr>
        <w:pStyle w:val="2"/>
        <w:ind w:left="651" w:hanging="651"/>
      </w:pPr>
      <w:bookmarkStart w:id="32" w:name="_Toc364932335"/>
      <w:r>
        <w:rPr>
          <w:rFonts w:hint="eastAsia"/>
        </w:rPr>
        <w:t>非功能需求</w:t>
      </w:r>
      <w:bookmarkEnd w:id="32"/>
    </w:p>
    <w:p w:rsidR="009A7F3D" w:rsidRDefault="009A7F3D" w:rsidP="009A2E14">
      <w:pPr>
        <w:pStyle w:val="3"/>
      </w:pPr>
      <w:bookmarkStart w:id="33" w:name="_Toc364932336"/>
      <w:r>
        <w:rPr>
          <w:rFonts w:hint="eastAsia"/>
        </w:rPr>
        <w:t>用户界面需求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8470"/>
      </w:tblGrid>
      <w:tr w:rsidR="009A2E14" w:rsidTr="009A2E14">
        <w:tc>
          <w:tcPr>
            <w:tcW w:w="1384" w:type="dxa"/>
            <w:shd w:val="clear" w:color="auto" w:fill="F2F2F2" w:themeFill="background1" w:themeFillShade="F2"/>
          </w:tcPr>
          <w:p w:rsidR="009A2E14" w:rsidRDefault="009A2E14" w:rsidP="009A2E1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9A2E14" w:rsidRDefault="009A2E14" w:rsidP="009A2E1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详细</w:t>
            </w:r>
            <w:r w:rsidR="00D22AB3">
              <w:rPr>
                <w:rFonts w:hint="eastAsia"/>
              </w:rPr>
              <w:t>要</w:t>
            </w:r>
            <w:r>
              <w:rPr>
                <w:rFonts w:hint="eastAsia"/>
              </w:rPr>
              <w:t>求</w:t>
            </w:r>
          </w:p>
        </w:tc>
      </w:tr>
      <w:tr w:rsidR="009A2E14" w:rsidTr="009A2E14">
        <w:tc>
          <w:tcPr>
            <w:tcW w:w="1384" w:type="dxa"/>
          </w:tcPr>
          <w:p w:rsidR="009A2E14" w:rsidRDefault="009A2E14" w:rsidP="009A7F3D">
            <w:pPr>
              <w:pStyle w:val="a0"/>
              <w:ind w:firstLineChars="0" w:firstLine="0"/>
            </w:pPr>
          </w:p>
        </w:tc>
        <w:tc>
          <w:tcPr>
            <w:tcW w:w="8470" w:type="dxa"/>
          </w:tcPr>
          <w:p w:rsidR="009A2E14" w:rsidRDefault="009A2E14" w:rsidP="009A7F3D">
            <w:pPr>
              <w:pStyle w:val="a0"/>
              <w:ind w:firstLineChars="0" w:firstLine="0"/>
            </w:pPr>
          </w:p>
        </w:tc>
      </w:tr>
      <w:tr w:rsidR="009A2E14" w:rsidTr="009A2E14">
        <w:tc>
          <w:tcPr>
            <w:tcW w:w="1384" w:type="dxa"/>
          </w:tcPr>
          <w:p w:rsidR="009A2E14" w:rsidRDefault="009A2E14" w:rsidP="009A7F3D">
            <w:pPr>
              <w:pStyle w:val="a0"/>
              <w:ind w:firstLineChars="0" w:firstLine="0"/>
            </w:pPr>
          </w:p>
        </w:tc>
        <w:tc>
          <w:tcPr>
            <w:tcW w:w="8470" w:type="dxa"/>
          </w:tcPr>
          <w:p w:rsidR="009A2E14" w:rsidRDefault="009A2E14" w:rsidP="009A7F3D">
            <w:pPr>
              <w:pStyle w:val="a0"/>
              <w:ind w:firstLineChars="0" w:firstLine="0"/>
            </w:pPr>
          </w:p>
        </w:tc>
      </w:tr>
      <w:tr w:rsidR="009A2E14" w:rsidTr="009A2E14">
        <w:tc>
          <w:tcPr>
            <w:tcW w:w="1384" w:type="dxa"/>
          </w:tcPr>
          <w:p w:rsidR="009A2E14" w:rsidRDefault="009A2E14" w:rsidP="009A2E1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8470" w:type="dxa"/>
          </w:tcPr>
          <w:p w:rsidR="009A2E14" w:rsidRDefault="009A2E14" w:rsidP="009A7F3D">
            <w:pPr>
              <w:pStyle w:val="a0"/>
              <w:ind w:firstLineChars="0" w:firstLine="0"/>
            </w:pP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8F3BCA">
      <w:pPr>
        <w:pStyle w:val="3"/>
      </w:pPr>
      <w:bookmarkStart w:id="34" w:name="_Toc364932337"/>
      <w:r>
        <w:rPr>
          <w:rFonts w:hint="eastAsia"/>
        </w:rPr>
        <w:t>软硬件环境需求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8470"/>
      </w:tblGrid>
      <w:tr w:rsidR="008F3BCA" w:rsidTr="00B571A1">
        <w:tc>
          <w:tcPr>
            <w:tcW w:w="1384" w:type="dxa"/>
            <w:shd w:val="clear" w:color="auto" w:fill="F2F2F2" w:themeFill="background1" w:themeFillShade="F2"/>
          </w:tcPr>
          <w:p w:rsidR="008F3BCA" w:rsidRDefault="008F3BCA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8F3BCA" w:rsidRDefault="00D22AB3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详细要求</w:t>
            </w:r>
          </w:p>
        </w:tc>
      </w:tr>
      <w:tr w:rsidR="008F3BCA" w:rsidTr="00B571A1">
        <w:tc>
          <w:tcPr>
            <w:tcW w:w="1384" w:type="dxa"/>
          </w:tcPr>
          <w:p w:rsidR="008F3BCA" w:rsidRDefault="008F3BCA" w:rsidP="00B571A1">
            <w:pPr>
              <w:pStyle w:val="a0"/>
              <w:ind w:firstLineChars="0" w:firstLine="0"/>
            </w:pPr>
          </w:p>
        </w:tc>
        <w:tc>
          <w:tcPr>
            <w:tcW w:w="8470" w:type="dxa"/>
          </w:tcPr>
          <w:p w:rsidR="008F3BCA" w:rsidRDefault="008F3BCA" w:rsidP="00B571A1">
            <w:pPr>
              <w:pStyle w:val="a0"/>
              <w:ind w:firstLineChars="0" w:firstLine="0"/>
            </w:pPr>
          </w:p>
        </w:tc>
      </w:tr>
      <w:tr w:rsidR="008F3BCA" w:rsidTr="00B571A1">
        <w:tc>
          <w:tcPr>
            <w:tcW w:w="1384" w:type="dxa"/>
          </w:tcPr>
          <w:p w:rsidR="008F3BCA" w:rsidRDefault="008F3BCA" w:rsidP="00B571A1">
            <w:pPr>
              <w:pStyle w:val="a0"/>
              <w:ind w:firstLineChars="0" w:firstLine="0"/>
            </w:pPr>
          </w:p>
        </w:tc>
        <w:tc>
          <w:tcPr>
            <w:tcW w:w="8470" w:type="dxa"/>
          </w:tcPr>
          <w:p w:rsidR="008F3BCA" w:rsidRDefault="008F3BCA" w:rsidP="00B571A1">
            <w:pPr>
              <w:pStyle w:val="a0"/>
              <w:ind w:firstLineChars="0" w:firstLine="0"/>
            </w:pPr>
          </w:p>
        </w:tc>
      </w:tr>
      <w:tr w:rsidR="008F3BCA" w:rsidTr="00B571A1">
        <w:tc>
          <w:tcPr>
            <w:tcW w:w="1384" w:type="dxa"/>
          </w:tcPr>
          <w:p w:rsidR="008F3BCA" w:rsidRDefault="008F3BCA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8470" w:type="dxa"/>
          </w:tcPr>
          <w:p w:rsidR="008F3BCA" w:rsidRDefault="008F3BCA" w:rsidP="00B571A1">
            <w:pPr>
              <w:pStyle w:val="a0"/>
              <w:ind w:firstLineChars="0" w:firstLine="0"/>
            </w:pP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8F3BCA">
      <w:pPr>
        <w:pStyle w:val="3"/>
      </w:pPr>
      <w:bookmarkStart w:id="35" w:name="_Toc364932338"/>
      <w:r>
        <w:rPr>
          <w:rFonts w:hint="eastAsia"/>
        </w:rPr>
        <w:t>软件质量需求</w:t>
      </w:r>
      <w:bookmarkEnd w:id="35"/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1836"/>
        <w:gridCol w:w="8053"/>
      </w:tblGrid>
      <w:tr w:rsidR="00D22AB3" w:rsidTr="00D22AB3">
        <w:tc>
          <w:tcPr>
            <w:tcW w:w="1836" w:type="dxa"/>
            <w:shd w:val="clear" w:color="auto" w:fill="F2F2F2" w:themeFill="background1" w:themeFillShade="F2"/>
          </w:tcPr>
          <w:p w:rsidR="00D22AB3" w:rsidRDefault="00D22AB3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主要质量属性</w:t>
            </w:r>
          </w:p>
        </w:tc>
        <w:tc>
          <w:tcPr>
            <w:tcW w:w="8053" w:type="dxa"/>
            <w:shd w:val="clear" w:color="auto" w:fill="F2F2F2" w:themeFill="background1" w:themeFillShade="F2"/>
          </w:tcPr>
          <w:p w:rsidR="00D22AB3" w:rsidRDefault="00D22AB3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详细要求</w:t>
            </w: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正确性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健壮性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性能，效率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易用性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清晰性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FB7673" w:rsidP="00893E6D">
            <w:pPr>
              <w:pStyle w:val="a0"/>
              <w:ind w:firstLine="480"/>
            </w:pPr>
            <w:r>
              <w:rPr>
                <w:rFonts w:hint="eastAsia"/>
              </w:rPr>
              <w:t>安全性</w:t>
            </w:r>
          </w:p>
        </w:tc>
        <w:tc>
          <w:tcPr>
            <w:tcW w:w="8053" w:type="dxa"/>
          </w:tcPr>
          <w:p w:rsidR="00D22AB3" w:rsidRPr="00893E6D" w:rsidRDefault="00D22AB3" w:rsidP="00B571A1">
            <w:pPr>
              <w:pStyle w:val="a0"/>
              <w:ind w:firstLineChars="0" w:firstLine="0"/>
            </w:pPr>
          </w:p>
        </w:tc>
      </w:tr>
      <w:tr w:rsidR="00893E6D" w:rsidTr="00D22AB3">
        <w:tc>
          <w:tcPr>
            <w:tcW w:w="1836" w:type="dxa"/>
          </w:tcPr>
          <w:p w:rsidR="00893E6D" w:rsidRDefault="00893E6D" w:rsidP="00893E6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8053" w:type="dxa"/>
          </w:tcPr>
          <w:p w:rsidR="00893E6D" w:rsidRPr="00893E6D" w:rsidRDefault="00893E6D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893E6D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兼容性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893E6D" w:rsidP="00D22AB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  <w:tr w:rsidR="00D22AB3" w:rsidTr="00D22AB3">
        <w:tc>
          <w:tcPr>
            <w:tcW w:w="1836" w:type="dxa"/>
          </w:tcPr>
          <w:p w:rsidR="00D22AB3" w:rsidRDefault="00D22AB3" w:rsidP="00B571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8053" w:type="dxa"/>
          </w:tcPr>
          <w:p w:rsidR="00D22AB3" w:rsidRDefault="00D22AB3" w:rsidP="00B571A1">
            <w:pPr>
              <w:pStyle w:val="a0"/>
              <w:ind w:firstLineChars="0" w:firstLine="0"/>
            </w:pPr>
          </w:p>
        </w:tc>
      </w:tr>
    </w:tbl>
    <w:p w:rsidR="009A7F3D" w:rsidRDefault="009A7F3D" w:rsidP="009A7F3D">
      <w:pPr>
        <w:pStyle w:val="a0"/>
        <w:ind w:firstLine="480"/>
      </w:pPr>
    </w:p>
    <w:p w:rsidR="009A7F3D" w:rsidRDefault="009A7F3D" w:rsidP="00FB7673">
      <w:pPr>
        <w:pStyle w:val="3"/>
      </w:pPr>
      <w:bookmarkStart w:id="36" w:name="_Toc364932339"/>
      <w:r>
        <w:rPr>
          <w:rFonts w:hint="eastAsia"/>
        </w:rPr>
        <w:t>其它需求</w:t>
      </w:r>
      <w:bookmarkEnd w:id="36"/>
    </w:p>
    <w:p w:rsidR="009A7F3D" w:rsidRDefault="008D5F2E" w:rsidP="00AF5D29">
      <w:pPr>
        <w:pStyle w:val="a8"/>
      </w:pPr>
      <w:r>
        <w:rPr>
          <w:rFonts w:hint="eastAsia"/>
        </w:rPr>
        <w:t>[</w:t>
      </w:r>
      <w:r w:rsidR="009A7F3D">
        <w:rPr>
          <w:rFonts w:hint="eastAsia"/>
        </w:rPr>
        <w:t>其它需求描述</w:t>
      </w:r>
      <w:r>
        <w:rPr>
          <w:rFonts w:hint="eastAsia"/>
        </w:rPr>
        <w:t>]</w:t>
      </w:r>
      <w:bookmarkStart w:id="37" w:name="_GoBack"/>
      <w:bookmarkEnd w:id="37"/>
    </w:p>
    <w:p w:rsidR="009A7F3D" w:rsidRDefault="009A7F3D" w:rsidP="009A7F3D">
      <w:pPr>
        <w:pStyle w:val="a0"/>
        <w:ind w:firstLine="480"/>
      </w:pPr>
    </w:p>
    <w:p w:rsidR="00A91AA1" w:rsidRDefault="00A91AA1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9A7F3D" w:rsidRDefault="009A7F3D" w:rsidP="00AF5D29">
      <w:pPr>
        <w:pStyle w:val="1"/>
        <w:ind w:left="795" w:hanging="795"/>
      </w:pPr>
      <w:bookmarkStart w:id="38" w:name="_Toc364932340"/>
      <w:r>
        <w:rPr>
          <w:rFonts w:hint="eastAsia"/>
        </w:rPr>
        <w:lastRenderedPageBreak/>
        <w:t>遗留问题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6379"/>
        <w:gridCol w:w="2658"/>
      </w:tblGrid>
      <w:tr w:rsidR="00AF5D29" w:rsidTr="00A91AA1">
        <w:tc>
          <w:tcPr>
            <w:tcW w:w="817" w:type="dxa"/>
            <w:shd w:val="clear" w:color="auto" w:fill="F2F2F2" w:themeFill="background1" w:themeFillShade="F2"/>
          </w:tcPr>
          <w:p w:rsidR="00AF5D29" w:rsidRDefault="00AF5D29" w:rsidP="00AF5D2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AF5D29" w:rsidRDefault="00AF5D29" w:rsidP="00AF5D2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658" w:type="dxa"/>
            <w:shd w:val="clear" w:color="auto" w:fill="F2F2F2" w:themeFill="background1" w:themeFillShade="F2"/>
          </w:tcPr>
          <w:p w:rsidR="00AF5D29" w:rsidRDefault="00AF5D29" w:rsidP="00AF5D2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重要性</w:t>
            </w:r>
          </w:p>
        </w:tc>
      </w:tr>
      <w:tr w:rsidR="00AF5D29" w:rsidTr="00A91AA1">
        <w:tc>
          <w:tcPr>
            <w:tcW w:w="817" w:type="dxa"/>
          </w:tcPr>
          <w:p w:rsidR="00AF5D29" w:rsidRDefault="00A91AA1" w:rsidP="00A91A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  <w:tc>
          <w:tcPr>
            <w:tcW w:w="2658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</w:tr>
      <w:tr w:rsidR="00AF5D29" w:rsidTr="00A91AA1">
        <w:tc>
          <w:tcPr>
            <w:tcW w:w="817" w:type="dxa"/>
          </w:tcPr>
          <w:p w:rsidR="00AF5D29" w:rsidRDefault="00A91AA1" w:rsidP="00A91A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  <w:tc>
          <w:tcPr>
            <w:tcW w:w="2658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</w:tr>
      <w:tr w:rsidR="00AF5D29" w:rsidTr="00A91AA1">
        <w:tc>
          <w:tcPr>
            <w:tcW w:w="817" w:type="dxa"/>
          </w:tcPr>
          <w:p w:rsidR="00AF5D29" w:rsidRDefault="00A91AA1" w:rsidP="00A91A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  <w:tc>
          <w:tcPr>
            <w:tcW w:w="2658" w:type="dxa"/>
          </w:tcPr>
          <w:p w:rsidR="00AF5D29" w:rsidRDefault="00AF5D29" w:rsidP="009A7F3D">
            <w:pPr>
              <w:pStyle w:val="a0"/>
              <w:ind w:firstLineChars="0" w:firstLine="0"/>
            </w:pPr>
          </w:p>
        </w:tc>
      </w:tr>
    </w:tbl>
    <w:p w:rsidR="009A7F3D" w:rsidRDefault="009A7F3D" w:rsidP="009A7F3D">
      <w:pPr>
        <w:pStyle w:val="a0"/>
        <w:ind w:firstLine="480"/>
      </w:pPr>
      <w:r>
        <w:t xml:space="preserve"> </w:t>
      </w:r>
    </w:p>
    <w:sectPr w:rsidR="009A7F3D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DD3" w:rsidRDefault="00E15DD3">
      <w:pPr>
        <w:spacing w:line="240" w:lineRule="auto"/>
      </w:pPr>
      <w:r>
        <w:separator/>
      </w:r>
    </w:p>
  </w:endnote>
  <w:endnote w:type="continuationSeparator" w:id="0">
    <w:p w:rsidR="00E15DD3" w:rsidRDefault="00E15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8D5F2E">
      <w:rPr>
        <w:b/>
        <w:bCs/>
        <w:noProof/>
        <w:sz w:val="21"/>
        <w:szCs w:val="21"/>
      </w:rPr>
      <w:t>7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AF5D29">
      <w:rPr>
        <w:b/>
        <w:bCs/>
        <w:sz w:val="21"/>
        <w:szCs w:val="21"/>
      </w:rPr>
      <w:fldChar w:fldCharType="begin"/>
    </w:r>
    <w:r w:rsidR="00AF5D29">
      <w:rPr>
        <w:b/>
        <w:bCs/>
        <w:sz w:val="21"/>
        <w:szCs w:val="21"/>
      </w:rPr>
      <w:instrText xml:space="preserve"> SECTIONPAGES  </w:instrText>
    </w:r>
    <w:r w:rsidR="00AF5D29">
      <w:rPr>
        <w:b/>
        <w:bCs/>
        <w:sz w:val="21"/>
        <w:szCs w:val="21"/>
      </w:rPr>
      <w:fldChar w:fldCharType="separate"/>
    </w:r>
    <w:r w:rsidR="008D5F2E">
      <w:rPr>
        <w:b/>
        <w:bCs/>
        <w:noProof/>
        <w:sz w:val="21"/>
        <w:szCs w:val="21"/>
      </w:rPr>
      <w:t>7</w:t>
    </w:r>
    <w:r w:rsidR="00AF5D29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DD3" w:rsidRDefault="00E15DD3">
      <w:pPr>
        <w:spacing w:line="240" w:lineRule="auto"/>
      </w:pPr>
      <w:r>
        <w:separator/>
      </w:r>
    </w:p>
  </w:footnote>
  <w:footnote w:type="continuationSeparator" w:id="0">
    <w:p w:rsidR="00E15DD3" w:rsidRDefault="00E15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194CE3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69B30B5" wp14:editId="5AA83AB0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DD3">
      <w:fldChar w:fldCharType="begin"/>
    </w:r>
    <w:r w:rsidR="00E15DD3">
      <w:instrText xml:space="preserve"> FILENAME   \* MERGEFORMAT </w:instrText>
    </w:r>
    <w:r w:rsidR="00E15DD3">
      <w:fldChar w:fldCharType="separate"/>
    </w:r>
    <w:r w:rsidR="00F3213E">
      <w:rPr>
        <w:rFonts w:hint="eastAsia"/>
        <w:noProof/>
      </w:rPr>
      <w:t>模板</w:t>
    </w:r>
    <w:r w:rsidR="00F3213E">
      <w:rPr>
        <w:rFonts w:hint="eastAsia"/>
        <w:noProof/>
      </w:rPr>
      <w:t>-</w:t>
    </w:r>
    <w:r w:rsidR="00F3213E">
      <w:rPr>
        <w:rFonts w:hint="eastAsia"/>
        <w:noProof/>
      </w:rPr>
      <w:t>产品需求调研报告</w:t>
    </w:r>
    <w:r w:rsidR="00F3213E">
      <w:rPr>
        <w:rFonts w:hint="eastAsia"/>
        <w:noProof/>
      </w:rPr>
      <w:t>.docx</w:t>
    </w:r>
    <w:r w:rsidR="00E15DD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5767A01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2640B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E3"/>
    <w:rsid w:val="00093DD4"/>
    <w:rsid w:val="00097E65"/>
    <w:rsid w:val="000E62CE"/>
    <w:rsid w:val="0010598D"/>
    <w:rsid w:val="00120719"/>
    <w:rsid w:val="00134EF5"/>
    <w:rsid w:val="00183902"/>
    <w:rsid w:val="0018526F"/>
    <w:rsid w:val="00192A79"/>
    <w:rsid w:val="00194CE3"/>
    <w:rsid w:val="002775D4"/>
    <w:rsid w:val="00280B35"/>
    <w:rsid w:val="003269C5"/>
    <w:rsid w:val="003653A9"/>
    <w:rsid w:val="003A4339"/>
    <w:rsid w:val="00471DA8"/>
    <w:rsid w:val="00476C9B"/>
    <w:rsid w:val="00495C6A"/>
    <w:rsid w:val="004C0090"/>
    <w:rsid w:val="004C79E1"/>
    <w:rsid w:val="004E794F"/>
    <w:rsid w:val="005057DA"/>
    <w:rsid w:val="00544420"/>
    <w:rsid w:val="005956B7"/>
    <w:rsid w:val="006F31AD"/>
    <w:rsid w:val="007537FA"/>
    <w:rsid w:val="007949A4"/>
    <w:rsid w:val="008054ED"/>
    <w:rsid w:val="0086267B"/>
    <w:rsid w:val="00893761"/>
    <w:rsid w:val="00893E6D"/>
    <w:rsid w:val="008D5F2E"/>
    <w:rsid w:val="008F3BCA"/>
    <w:rsid w:val="00943BB1"/>
    <w:rsid w:val="009A2E14"/>
    <w:rsid w:val="009A7F3D"/>
    <w:rsid w:val="009E29CB"/>
    <w:rsid w:val="009F33D9"/>
    <w:rsid w:val="00A311B4"/>
    <w:rsid w:val="00A91AA1"/>
    <w:rsid w:val="00AA625C"/>
    <w:rsid w:val="00AD03CD"/>
    <w:rsid w:val="00AF5D29"/>
    <w:rsid w:val="00B00832"/>
    <w:rsid w:val="00BB44B3"/>
    <w:rsid w:val="00BE45FA"/>
    <w:rsid w:val="00C5579A"/>
    <w:rsid w:val="00CD3880"/>
    <w:rsid w:val="00CE7DD3"/>
    <w:rsid w:val="00D22AB3"/>
    <w:rsid w:val="00D33AF2"/>
    <w:rsid w:val="00D57062"/>
    <w:rsid w:val="00E15DD3"/>
    <w:rsid w:val="00E60B35"/>
    <w:rsid w:val="00E805BE"/>
    <w:rsid w:val="00F3213E"/>
    <w:rsid w:val="00F9760D"/>
    <w:rsid w:val="00FB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6F3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6F3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294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12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14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1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082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95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43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621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644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15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6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9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7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96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1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50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99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57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4838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2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1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9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14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7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70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84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425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05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17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21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14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23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2959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02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457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55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72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90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948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8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01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06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90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79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103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0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38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43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62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33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18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5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8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8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30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18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52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70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79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6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51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7AC98-21DF-4066-A8F3-2783C01E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207</TotalTime>
  <Pages>11</Pages>
  <Words>606</Words>
  <Characters>3456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Company/>
  <LinksUpToDate>false</LinksUpToDate>
  <CharactersWithSpaces>4054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产品需求调研报告</dc:title>
  <dc:subject>模板</dc:subject>
  <dc:creator>Hao,Weiqi</dc:creator>
  <cp:keywords>模板 需求</cp:keywords>
  <cp:lastModifiedBy>Hao,Weiqi</cp:lastModifiedBy>
  <cp:revision>37</cp:revision>
  <cp:lastPrinted>1900-12-31T16:00:00Z</cp:lastPrinted>
  <dcterms:created xsi:type="dcterms:W3CDTF">2013-08-16T03:02:00Z</dcterms:created>
  <dcterms:modified xsi:type="dcterms:W3CDTF">2013-08-22T03:19:00Z</dcterms:modified>
  <cp:category>需求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