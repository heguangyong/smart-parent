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F0B52" w:rsidRDefault="00FF0B52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2527EB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D218A4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2527EB">
        <w:t>会议纪要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2527EB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2527EB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 w:hint="eastAsia"/>
              </w:rPr>
              <w:t>会议纪要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/>
                <w:noProof/>
              </w:rPr>
              <w:t>2013/08/13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/>
                <w:noProof/>
              </w:rPr>
              <w:t>2013/08/19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 w:rsidR="002527EB"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 w:hint="eastAsia"/>
              </w:rPr>
              <w:t>模板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795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 w:rsidR="002527EB">
              <w:rPr>
                <w:rFonts w:ascii="Arial" w:hAnsi="Arial" w:cs="Arial"/>
              </w:rPr>
              <w:fldChar w:fldCharType="separate"/>
            </w:r>
            <w:r w:rsidR="002527EB">
              <w:rPr>
                <w:rFonts w:ascii="Arial" w:hAnsi="Arial" w:cs="Arial" w:hint="eastAsia"/>
              </w:rPr>
              <w:t>模板</w:t>
            </w:r>
            <w:r w:rsidR="002527EB">
              <w:rPr>
                <w:rFonts w:ascii="Arial" w:hAnsi="Arial" w:cs="Arial" w:hint="eastAsia"/>
              </w:rPr>
              <w:t xml:space="preserve"> </w:t>
            </w:r>
            <w:r w:rsidR="002527EB">
              <w:rPr>
                <w:rFonts w:ascii="Arial" w:hAnsi="Arial" w:cs="Arial" w:hint="eastAsia"/>
              </w:rPr>
              <w:t>会议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E01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 w:rsidR="00BC45AB">
              <w:rPr>
                <w:rFonts w:ascii="Arial" w:hAnsi="Arial" w:cs="Arial" w:hint="eastAsia"/>
              </w:rPr>
              <w:t>9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2527EB" w:rsidRPr="00D218A4" w:rsidRDefault="00893761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696749" w:history="1">
        <w:r w:rsidR="002527EB" w:rsidRPr="002611D3">
          <w:rPr>
            <w:rStyle w:val="a9"/>
            <w:noProof/>
          </w:rPr>
          <w:t>1</w:t>
        </w:r>
        <w:r w:rsidR="002527EB"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2527EB" w:rsidRPr="002611D3">
          <w:rPr>
            <w:rStyle w:val="a9"/>
            <w:rFonts w:hint="eastAsia"/>
            <w:noProof/>
          </w:rPr>
          <w:t>会议时间</w:t>
        </w:r>
        <w:r w:rsidR="002527EB">
          <w:rPr>
            <w:noProof/>
            <w:webHidden/>
          </w:rPr>
          <w:tab/>
        </w:r>
        <w:r w:rsidR="002527EB">
          <w:rPr>
            <w:noProof/>
            <w:webHidden/>
          </w:rPr>
          <w:fldChar w:fldCharType="begin"/>
        </w:r>
        <w:r w:rsidR="002527EB">
          <w:rPr>
            <w:noProof/>
            <w:webHidden/>
          </w:rPr>
          <w:instrText xml:space="preserve"> PAGEREF _Toc364696749 \h </w:instrText>
        </w:r>
        <w:r w:rsidR="002527EB">
          <w:rPr>
            <w:noProof/>
            <w:webHidden/>
          </w:rPr>
        </w:r>
        <w:r w:rsidR="002527EB">
          <w:rPr>
            <w:noProof/>
            <w:webHidden/>
          </w:rPr>
          <w:fldChar w:fldCharType="separate"/>
        </w:r>
        <w:r w:rsidR="002527EB">
          <w:rPr>
            <w:noProof/>
            <w:webHidden/>
          </w:rPr>
          <w:t>1</w:t>
        </w:r>
        <w:r w:rsidR="002527EB">
          <w:rPr>
            <w:noProof/>
            <w:webHidden/>
          </w:rPr>
          <w:fldChar w:fldCharType="end"/>
        </w:r>
      </w:hyperlink>
    </w:p>
    <w:p w:rsidR="002527EB" w:rsidRPr="00D218A4" w:rsidRDefault="002527EB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64696750" w:history="1">
        <w:r w:rsidRPr="002611D3">
          <w:rPr>
            <w:rStyle w:val="a9"/>
            <w:noProof/>
          </w:rPr>
          <w:t>2</w:t>
        </w:r>
        <w:r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2611D3">
          <w:rPr>
            <w:rStyle w:val="a9"/>
            <w:rFonts w:hint="eastAsia"/>
            <w:noProof/>
          </w:rPr>
          <w:t>会议目的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_Toc364696750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27EB" w:rsidRPr="00D218A4" w:rsidRDefault="002527EB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64696751" w:history="1">
        <w:r w:rsidRPr="002611D3">
          <w:rPr>
            <w:rStyle w:val="a9"/>
            <w:noProof/>
          </w:rPr>
          <w:t>3</w:t>
        </w:r>
        <w:r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2611D3">
          <w:rPr>
            <w:rStyle w:val="a9"/>
            <w:rFonts w:hint="eastAsia"/>
            <w:noProof/>
          </w:rPr>
          <w:t>与会人员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_Toc364696751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27EB" w:rsidRPr="00D218A4" w:rsidRDefault="002527EB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64696752" w:history="1">
        <w:r w:rsidRPr="002611D3">
          <w:rPr>
            <w:rStyle w:val="a9"/>
            <w:noProof/>
          </w:rPr>
          <w:t>4</w:t>
        </w:r>
        <w:r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2611D3">
          <w:rPr>
            <w:rStyle w:val="a9"/>
            <w:rFonts w:hint="eastAsia"/>
            <w:noProof/>
          </w:rPr>
          <w:t>记录整理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_Toc364696752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27EB" w:rsidRPr="00D218A4" w:rsidRDefault="002527EB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64696753" w:history="1">
        <w:r w:rsidRPr="002611D3">
          <w:rPr>
            <w:rStyle w:val="a9"/>
            <w:noProof/>
          </w:rPr>
          <w:t>5</w:t>
        </w:r>
        <w:r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2611D3">
          <w:rPr>
            <w:rStyle w:val="a9"/>
            <w:rFonts w:hint="eastAsia"/>
            <w:noProof/>
          </w:rPr>
          <w:t>会议内容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_Toc364696753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27EB" w:rsidRPr="00D218A4" w:rsidRDefault="002527EB">
      <w:pPr>
        <w:pStyle w:val="10"/>
        <w:tabs>
          <w:tab w:val="left" w:pos="480"/>
          <w:tab w:val="right" w:leader="dot" w:pos="9628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364696754" w:history="1">
        <w:r w:rsidRPr="002611D3">
          <w:rPr>
            <w:rStyle w:val="a9"/>
            <w:noProof/>
          </w:rPr>
          <w:t>6</w:t>
        </w:r>
        <w:r w:rsidRPr="00D218A4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2611D3">
          <w:rPr>
            <w:rStyle w:val="a9"/>
            <w:rFonts w:hint="eastAsia"/>
            <w:noProof/>
          </w:rPr>
          <w:t>待办事项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_Toc364696754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0" w:name="_Toc364084993"/>
      <w:bookmarkStart w:id="1" w:name="_GoBack"/>
      <w:bookmarkEnd w:id="1"/>
    </w:p>
    <w:p w:rsidR="002F14A7" w:rsidRDefault="002F14A7" w:rsidP="002F14A7">
      <w:pPr>
        <w:pStyle w:val="1"/>
        <w:ind w:left="795" w:hangingChars="180" w:hanging="795"/>
      </w:pPr>
      <w:bookmarkStart w:id="2" w:name="_Toc364696749"/>
      <w:bookmarkEnd w:id="0"/>
      <w:r>
        <w:rPr>
          <w:rFonts w:hint="eastAsia"/>
        </w:rPr>
        <w:lastRenderedPageBreak/>
        <w:t>会议时间</w:t>
      </w:r>
      <w:bookmarkEnd w:id="2"/>
    </w:p>
    <w:p w:rsidR="002F14A7" w:rsidRDefault="002F14A7" w:rsidP="00025B93">
      <w:pPr>
        <w:pStyle w:val="a0"/>
        <w:ind w:firstLine="480"/>
      </w:pPr>
    </w:p>
    <w:p w:rsidR="002F14A7" w:rsidRDefault="002F14A7" w:rsidP="002F14A7">
      <w:pPr>
        <w:pStyle w:val="1"/>
        <w:ind w:left="795" w:hangingChars="180" w:hanging="795"/>
      </w:pPr>
      <w:bookmarkStart w:id="3" w:name="_Toc364696750"/>
      <w:r>
        <w:rPr>
          <w:rFonts w:hint="eastAsia"/>
        </w:rPr>
        <w:t>会议目的</w:t>
      </w:r>
      <w:bookmarkEnd w:id="3"/>
    </w:p>
    <w:p w:rsidR="002F14A7" w:rsidRDefault="002F14A7" w:rsidP="00025B93">
      <w:pPr>
        <w:pStyle w:val="a0"/>
        <w:ind w:firstLine="480"/>
      </w:pPr>
    </w:p>
    <w:p w:rsidR="002F14A7" w:rsidRDefault="002F14A7" w:rsidP="002F14A7">
      <w:pPr>
        <w:pStyle w:val="1"/>
        <w:ind w:left="795" w:hangingChars="180" w:hanging="795"/>
      </w:pPr>
      <w:bookmarkStart w:id="4" w:name="_Toc364696751"/>
      <w:r>
        <w:rPr>
          <w:rFonts w:hint="eastAsia"/>
        </w:rPr>
        <w:t>与会人员</w:t>
      </w:r>
      <w:bookmarkEnd w:id="4"/>
    </w:p>
    <w:p w:rsidR="002F14A7" w:rsidRPr="00025B93" w:rsidRDefault="002F14A7" w:rsidP="00025B93">
      <w:pPr>
        <w:pStyle w:val="a0"/>
        <w:ind w:firstLine="480"/>
      </w:pPr>
    </w:p>
    <w:p w:rsidR="002F14A7" w:rsidRDefault="002F14A7" w:rsidP="002F14A7">
      <w:pPr>
        <w:pStyle w:val="1"/>
        <w:ind w:left="795" w:hangingChars="180" w:hanging="795"/>
      </w:pPr>
      <w:bookmarkStart w:id="5" w:name="_Toc364696752"/>
      <w:r>
        <w:rPr>
          <w:rFonts w:hint="eastAsia"/>
        </w:rPr>
        <w:t>记录整理</w:t>
      </w:r>
      <w:bookmarkEnd w:id="5"/>
    </w:p>
    <w:p w:rsidR="002F14A7" w:rsidRDefault="002F14A7" w:rsidP="00025B93">
      <w:pPr>
        <w:pStyle w:val="a0"/>
        <w:ind w:firstLine="480"/>
      </w:pPr>
    </w:p>
    <w:p w:rsidR="002F14A7" w:rsidRDefault="002F14A7" w:rsidP="002F14A7">
      <w:pPr>
        <w:pStyle w:val="1"/>
        <w:ind w:left="795" w:hangingChars="180" w:hanging="795"/>
        <w:rPr>
          <w:rFonts w:hint="eastAsia"/>
        </w:rPr>
      </w:pPr>
      <w:bookmarkStart w:id="6" w:name="_Toc364696753"/>
      <w:r>
        <w:rPr>
          <w:rFonts w:hint="eastAsia"/>
        </w:rPr>
        <w:t>会议内容</w:t>
      </w:r>
      <w:bookmarkEnd w:id="6"/>
    </w:p>
    <w:p w:rsidR="00DB67F8" w:rsidRPr="003D180D" w:rsidRDefault="00DB67F8" w:rsidP="00BC45AB"/>
    <w:p w:rsidR="00893761" w:rsidRDefault="00E36C41">
      <w:pPr>
        <w:pStyle w:val="1"/>
        <w:ind w:left="795" w:hanging="795"/>
        <w:rPr>
          <w:rFonts w:hint="eastAsia"/>
        </w:rPr>
      </w:pPr>
      <w:bookmarkStart w:id="7" w:name="_Toc364696754"/>
      <w:r>
        <w:rPr>
          <w:rFonts w:hint="eastAsia"/>
        </w:rPr>
        <w:t>待办事项</w:t>
      </w:r>
      <w:bookmarkEnd w:id="7"/>
    </w:p>
    <w:p w:rsidR="00BC45AB" w:rsidRPr="00BC45AB" w:rsidRDefault="00BC45AB" w:rsidP="00BC45AB">
      <w:pPr>
        <w:pStyle w:val="a0"/>
        <w:ind w:firstLine="480"/>
      </w:pPr>
    </w:p>
    <w:sectPr w:rsidR="00BC45AB" w:rsidRPr="00BC45AB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A4" w:rsidRDefault="00D218A4">
      <w:pPr>
        <w:spacing w:line="240" w:lineRule="auto"/>
      </w:pPr>
      <w:r>
        <w:separator/>
      </w:r>
    </w:p>
  </w:endnote>
  <w:endnote w:type="continuationSeparator" w:id="0">
    <w:p w:rsidR="00D218A4" w:rsidRDefault="00D21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Pr="002527EB" w:rsidRDefault="00893761">
    <w:pPr>
      <w:pStyle w:val="a6"/>
      <w:jc w:val="right"/>
      <w:rPr>
        <w:rFonts w:eastAsia="宋体" w:cs="Arial"/>
        <w:sz w:val="21"/>
        <w:szCs w:val="21"/>
      </w:rPr>
    </w:pPr>
    <w:r w:rsidRPr="002527EB">
      <w:rPr>
        <w:rFonts w:cs="Arial"/>
        <w:b/>
        <w:bCs/>
        <w:sz w:val="21"/>
        <w:szCs w:val="21"/>
      </w:rPr>
      <w:fldChar w:fldCharType="begin"/>
    </w:r>
    <w:r w:rsidRPr="002527EB">
      <w:rPr>
        <w:rFonts w:cs="Arial"/>
        <w:b/>
        <w:bCs/>
        <w:sz w:val="21"/>
        <w:szCs w:val="21"/>
      </w:rPr>
      <w:instrText>PAGE</w:instrText>
    </w:r>
    <w:r w:rsidRPr="002527EB">
      <w:rPr>
        <w:rFonts w:cs="Arial"/>
        <w:b/>
        <w:bCs/>
        <w:sz w:val="21"/>
        <w:szCs w:val="21"/>
      </w:rPr>
      <w:fldChar w:fldCharType="separate"/>
    </w:r>
    <w:r w:rsidR="002527EB">
      <w:rPr>
        <w:rFonts w:cs="Arial"/>
        <w:b/>
        <w:bCs/>
        <w:noProof/>
        <w:sz w:val="21"/>
        <w:szCs w:val="21"/>
      </w:rPr>
      <w:t>1</w:t>
    </w:r>
    <w:r w:rsidRPr="002527EB">
      <w:rPr>
        <w:rFonts w:cs="Arial"/>
        <w:b/>
        <w:bCs/>
        <w:sz w:val="21"/>
        <w:szCs w:val="21"/>
      </w:rPr>
      <w:fldChar w:fldCharType="end"/>
    </w:r>
    <w:r w:rsidR="002527EB" w:rsidRPr="00D218A4">
      <w:rPr>
        <w:rFonts w:eastAsia="宋体" w:cs="Arial"/>
        <w:b/>
        <w:bCs/>
        <w:sz w:val="21"/>
        <w:szCs w:val="21"/>
      </w:rPr>
      <w:t>/</w:t>
    </w:r>
    <w:r w:rsidR="002527EB" w:rsidRPr="00D218A4">
      <w:rPr>
        <w:rFonts w:eastAsia="宋体" w:cs="Arial"/>
        <w:b/>
        <w:bCs/>
        <w:sz w:val="21"/>
        <w:szCs w:val="21"/>
      </w:rPr>
      <w:fldChar w:fldCharType="begin"/>
    </w:r>
    <w:r w:rsidR="002527EB" w:rsidRPr="00D218A4">
      <w:rPr>
        <w:rFonts w:eastAsia="宋体" w:cs="Arial"/>
        <w:b/>
        <w:bCs/>
        <w:sz w:val="21"/>
        <w:szCs w:val="21"/>
      </w:rPr>
      <w:instrText xml:space="preserve"> SECTIONPAGES   \* MERGEFORMAT </w:instrText>
    </w:r>
    <w:r w:rsidR="002527EB" w:rsidRPr="00D218A4">
      <w:rPr>
        <w:rFonts w:eastAsia="宋体" w:cs="Arial"/>
        <w:b/>
        <w:bCs/>
        <w:sz w:val="21"/>
        <w:szCs w:val="21"/>
      </w:rPr>
      <w:fldChar w:fldCharType="separate"/>
    </w:r>
    <w:r w:rsidR="002527EB" w:rsidRPr="00D218A4">
      <w:rPr>
        <w:rFonts w:eastAsia="宋体" w:cs="Arial"/>
        <w:b/>
        <w:bCs/>
        <w:noProof/>
        <w:sz w:val="21"/>
        <w:szCs w:val="21"/>
      </w:rPr>
      <w:t>1</w:t>
    </w:r>
    <w:r w:rsidR="002527EB" w:rsidRPr="00D218A4">
      <w:rPr>
        <w:rFonts w:eastAsia="宋体" w:cs="Arial"/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A4" w:rsidRDefault="00D218A4">
      <w:pPr>
        <w:spacing w:line="240" w:lineRule="auto"/>
      </w:pPr>
      <w:r>
        <w:separator/>
      </w:r>
    </w:p>
  </w:footnote>
  <w:footnote w:type="continuationSeparator" w:id="0">
    <w:p w:rsidR="00D218A4" w:rsidRDefault="00D21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D218A4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1pt;margin-top:-38.1pt;width:146.25pt;height:52.15pt;z-index:1">
          <v:imagedata r:id="rId1" o:title="newisoftstonelogo规范2new"/>
          <w10:wrap type="topAndBottom"/>
        </v:shape>
      </w:pict>
    </w:r>
    <w:r>
      <w:fldChar w:fldCharType="begin"/>
    </w:r>
    <w:r>
      <w:instrText xml:space="preserve"> FILENAME   \* MERGEFORMAT </w:instrText>
    </w:r>
    <w:r>
      <w:fldChar w:fldCharType="separate"/>
    </w:r>
    <w:r w:rsidR="002527EB">
      <w:rPr>
        <w:rFonts w:hint="eastAsia"/>
        <w:noProof/>
      </w:rPr>
      <w:t>模板</w:t>
    </w:r>
    <w:r w:rsidR="002527EB">
      <w:rPr>
        <w:rFonts w:hint="eastAsia"/>
        <w:noProof/>
      </w:rPr>
      <w:t>-</w:t>
    </w:r>
    <w:r w:rsidR="002527EB">
      <w:rPr>
        <w:rFonts w:hint="eastAsia"/>
        <w:noProof/>
      </w:rPr>
      <w:t>会议纪要</w:t>
    </w:r>
    <w:r w:rsidR="002527EB">
      <w:rPr>
        <w:rFonts w:hint="eastAsia"/>
        <w:noProof/>
      </w:rPr>
      <w:t>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0D20243"/>
    <w:multiLevelType w:val="hybridMultilevel"/>
    <w:tmpl w:val="46521DDC"/>
    <w:lvl w:ilvl="0" w:tplc="6D829E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6E3636"/>
    <w:multiLevelType w:val="hybridMultilevel"/>
    <w:tmpl w:val="B25AC768"/>
    <w:lvl w:ilvl="0" w:tplc="EE7E0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93054B"/>
    <w:multiLevelType w:val="hybridMultilevel"/>
    <w:tmpl w:val="5754CAC4"/>
    <w:lvl w:ilvl="0" w:tplc="C6D45E2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B631A6"/>
    <w:multiLevelType w:val="hybridMultilevel"/>
    <w:tmpl w:val="F0E4FBF2"/>
    <w:lvl w:ilvl="0" w:tplc="57F4C0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084D19"/>
    <w:multiLevelType w:val="hybridMultilevel"/>
    <w:tmpl w:val="0C14B3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31EA24F2"/>
    <w:multiLevelType w:val="hybridMultilevel"/>
    <w:tmpl w:val="1D022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8DB68FC"/>
    <w:multiLevelType w:val="hybridMultilevel"/>
    <w:tmpl w:val="7376129A"/>
    <w:lvl w:ilvl="0" w:tplc="DBD4D92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F02D19"/>
    <w:multiLevelType w:val="hybridMultilevel"/>
    <w:tmpl w:val="BCF46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7E6A02"/>
    <w:multiLevelType w:val="hybridMultilevel"/>
    <w:tmpl w:val="4038F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38A2183"/>
    <w:multiLevelType w:val="multilevel"/>
    <w:tmpl w:val="00000000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20">
    <w:nsid w:val="59A5576B"/>
    <w:multiLevelType w:val="hybridMultilevel"/>
    <w:tmpl w:val="82300EB2"/>
    <w:lvl w:ilvl="0" w:tplc="5E86CFB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E20B47"/>
    <w:multiLevelType w:val="hybridMultilevel"/>
    <w:tmpl w:val="70E0D9B6"/>
    <w:lvl w:ilvl="0" w:tplc="E5CECC8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E7127D"/>
    <w:multiLevelType w:val="hybridMultilevel"/>
    <w:tmpl w:val="188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19"/>
  </w:num>
  <w:num w:numId="28">
    <w:abstractNumId w:val="15"/>
  </w:num>
  <w:num w:numId="29">
    <w:abstractNumId w:val="17"/>
  </w:num>
  <w:num w:numId="30">
    <w:abstractNumId w:val="2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4678"/>
    <w:rsid w:val="00025B93"/>
    <w:rsid w:val="00083504"/>
    <w:rsid w:val="0009289F"/>
    <w:rsid w:val="00097E65"/>
    <w:rsid w:val="000E16C6"/>
    <w:rsid w:val="00120719"/>
    <w:rsid w:val="0019526D"/>
    <w:rsid w:val="001D2250"/>
    <w:rsid w:val="001D72FA"/>
    <w:rsid w:val="001E50E3"/>
    <w:rsid w:val="0023090D"/>
    <w:rsid w:val="002326EF"/>
    <w:rsid w:val="002527EB"/>
    <w:rsid w:val="002616CB"/>
    <w:rsid w:val="002F14A7"/>
    <w:rsid w:val="00326E01"/>
    <w:rsid w:val="003653A9"/>
    <w:rsid w:val="003A4339"/>
    <w:rsid w:val="003D180D"/>
    <w:rsid w:val="003E2EDE"/>
    <w:rsid w:val="00456F38"/>
    <w:rsid w:val="00463907"/>
    <w:rsid w:val="00490B62"/>
    <w:rsid w:val="00495C6A"/>
    <w:rsid w:val="00496DA8"/>
    <w:rsid w:val="004F52B8"/>
    <w:rsid w:val="005057DA"/>
    <w:rsid w:val="0056192F"/>
    <w:rsid w:val="0058605F"/>
    <w:rsid w:val="005F6624"/>
    <w:rsid w:val="00631DB5"/>
    <w:rsid w:val="007334A2"/>
    <w:rsid w:val="007951E2"/>
    <w:rsid w:val="007A32F3"/>
    <w:rsid w:val="007F309B"/>
    <w:rsid w:val="0086267B"/>
    <w:rsid w:val="008640AA"/>
    <w:rsid w:val="00893761"/>
    <w:rsid w:val="00900183"/>
    <w:rsid w:val="00901252"/>
    <w:rsid w:val="009065DA"/>
    <w:rsid w:val="00943BB1"/>
    <w:rsid w:val="00946182"/>
    <w:rsid w:val="00971EB9"/>
    <w:rsid w:val="00AB45A2"/>
    <w:rsid w:val="00AC226F"/>
    <w:rsid w:val="00AD03CD"/>
    <w:rsid w:val="00AE4851"/>
    <w:rsid w:val="00B55E6A"/>
    <w:rsid w:val="00B72A1A"/>
    <w:rsid w:val="00BC45AB"/>
    <w:rsid w:val="00BC7043"/>
    <w:rsid w:val="00BD50C1"/>
    <w:rsid w:val="00C5579A"/>
    <w:rsid w:val="00C83DC1"/>
    <w:rsid w:val="00C93E2F"/>
    <w:rsid w:val="00CA4678"/>
    <w:rsid w:val="00CB7065"/>
    <w:rsid w:val="00D12654"/>
    <w:rsid w:val="00D20623"/>
    <w:rsid w:val="00D218A4"/>
    <w:rsid w:val="00DB67F8"/>
    <w:rsid w:val="00E010EE"/>
    <w:rsid w:val="00E06001"/>
    <w:rsid w:val="00E36C41"/>
    <w:rsid w:val="00F8769A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7A32F3"/>
    <w:pPr>
      <w:widowControl w:val="0"/>
      <w:adjustRightInd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D12654"/>
    <w:pPr>
      <w:keepNext/>
      <w:keepLines/>
      <w:numPr>
        <w:ilvl w:val="1"/>
        <w:numId w:val="1"/>
      </w:numPr>
      <w:spacing w:before="100" w:beforeAutospacing="1" w:after="100" w:afterAutospacing="1"/>
      <w:ind w:left="0" w:hangingChars="180" w:hanging="180"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qFormat/>
    <w:rsid w:val="002616CB"/>
    <w:pPr>
      <w:keepNext/>
      <w:keepLines/>
      <w:numPr>
        <w:ilvl w:val="2"/>
        <w:numId w:val="1"/>
      </w:numPr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spacing w:before="100" w:beforeAutospacing="1" w:after="100" w:afterAutospacing="1"/>
      <w:ind w:left="0" w:hangingChars="180" w:hanging="180"/>
      <w:contextualSpacing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spacing w:before="100" w:beforeAutospacing="1" w:after="100" w:afterAutospacing="1"/>
      <w:contextualSpacing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numPr>
        <w:ilvl w:val="5"/>
        <w:numId w:val="1"/>
      </w:numPr>
      <w:spacing w:before="100" w:beforeAutospacing="1" w:after="100" w:afterAutospacing="1"/>
      <w:ind w:left="0" w:hangingChars="180" w:hanging="180"/>
      <w:contextualSpacing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2616CB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D12654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styleId="ab">
    <w:name w:val="List Paragraph"/>
    <w:basedOn w:val="a"/>
    <w:uiPriority w:val="34"/>
    <w:qFormat/>
    <w:rsid w:val="00025B93"/>
    <w:pPr>
      <w:snapToGrid/>
      <w:spacing w:line="240" w:lineRule="auto"/>
      <w:ind w:firstLineChars="200" w:firstLine="420"/>
    </w:pPr>
    <w:rPr>
      <w:sz w:val="21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1948-1205-41DC-BD2B-2E675B80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1130</TotalTime>
  <Pages>5</Pages>
  <Words>180</Words>
  <Characters>1030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1208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>模板</dc:subject>
  <dc:creator>Hao,Weiqi</dc:creator>
  <cp:keywords>模板 会议</cp:keywords>
  <cp:lastModifiedBy>Hao,Weiqi</cp:lastModifiedBy>
  <cp:revision>47</cp:revision>
  <cp:lastPrinted>1900-12-31T16:00:00Z</cp:lastPrinted>
  <dcterms:created xsi:type="dcterms:W3CDTF">2013-08-13T09:59:00Z</dcterms:created>
  <dcterms:modified xsi:type="dcterms:W3CDTF">2013-08-19T09:31:00Z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