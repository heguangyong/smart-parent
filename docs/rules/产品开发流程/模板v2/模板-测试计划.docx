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502322" w:rsidRDefault="00AD03CD" w:rsidP="00502322">
      <w:pPr>
        <w:pStyle w:val="a8"/>
        <w:ind w:firstLine="480"/>
        <w:rPr>
          <w:rStyle w:val="ac"/>
          <w:b w:val="0"/>
          <w:bCs w:val="0"/>
          <w:i/>
          <w:iCs w:val="0"/>
          <w:color w:val="0070C0"/>
        </w:rPr>
      </w:pPr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[</w:t>
      </w:r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修改</w:t>
      </w:r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502322" w:rsidRDefault="003653A9" w:rsidP="00502322">
      <w:pPr>
        <w:pStyle w:val="a8"/>
        <w:ind w:firstLine="480"/>
      </w:pPr>
      <w:r w:rsidRPr="00502322">
        <w:rPr>
          <w:rStyle w:val="ac"/>
          <w:b w:val="0"/>
          <w:bCs w:val="0"/>
          <w:i/>
          <w:iCs w:val="0"/>
          <w:color w:val="0070C0"/>
        </w:rPr>
        <w:t>W</w:t>
      </w:r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ord</w:t>
      </w:r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502322">
        <w:rPr>
          <w:rStyle w:val="ac"/>
          <w:rFonts w:hint="eastAsia"/>
          <w:b w:val="0"/>
          <w:bCs w:val="0"/>
          <w:i/>
          <w:iCs w:val="0"/>
          <w:color w:val="0070C0"/>
        </w:rPr>
        <w:t>]</w:t>
      </w:r>
    </w:p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3A03C2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495C6A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3A03C2">
        <w:t>模板-测试计划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3A03C2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3A03C2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>
              <w:rPr>
                <w:rFonts w:ascii="Arial" w:hAnsi="Arial" w:cs="Arial" w:hint="eastAsia"/>
              </w:rPr>
              <w:t>模板</w:t>
            </w:r>
            <w:r w:rsidR="003A03C2">
              <w:rPr>
                <w:rFonts w:ascii="Arial" w:hAnsi="Arial" w:cs="Arial" w:hint="eastAsia"/>
              </w:rPr>
              <w:t>-</w:t>
            </w:r>
            <w:r w:rsidR="003A03C2">
              <w:rPr>
                <w:rFonts w:ascii="Arial" w:hAnsi="Arial" w:cs="Arial" w:hint="eastAsia"/>
              </w:rPr>
              <w:t>测试计划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 w:rsidRPr="003A03C2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>
              <w:rPr>
                <w:rFonts w:ascii="Arial" w:hAnsi="Arial" w:cs="Arial"/>
                <w:noProof/>
              </w:rPr>
              <w:t>2013/08/19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02322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A03C2">
              <w:rPr>
                <w:rFonts w:ascii="Arial" w:hAnsi="Arial" w:cs="Arial" w:hint="eastAsia"/>
              </w:rPr>
              <w:t>模板</w:t>
            </w:r>
            <w:r w:rsidR="003A03C2">
              <w:rPr>
                <w:rFonts w:ascii="Arial" w:hAnsi="Arial" w:cs="Arial" w:hint="eastAsia"/>
              </w:rPr>
              <w:t xml:space="preserve"> </w:t>
            </w:r>
            <w:r w:rsidR="003A03C2"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3A0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</w:t>
            </w:r>
            <w:r>
              <w:rPr>
                <w:rFonts w:ascii="Arial" w:hAnsi="Arial" w:cs="Arial" w:hint="eastAsia"/>
              </w:rPr>
              <w:t>20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B9595B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1925" w:history="1">
        <w:r w:rsidR="00B9595B" w:rsidRPr="006F2A83">
          <w:rPr>
            <w:rStyle w:val="a9"/>
            <w:noProof/>
          </w:rPr>
          <w:t>1.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引言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_Toc364931925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1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26" w:history="1">
        <w:r w:rsidR="00B9595B" w:rsidRPr="006F2A83">
          <w:rPr>
            <w:rStyle w:val="a9"/>
            <w:noProof/>
          </w:rPr>
          <w:t>1.1.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目的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_Toc364931926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1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27" w:history="1">
        <w:r w:rsidR="00B9595B" w:rsidRPr="006F2A83">
          <w:rPr>
            <w:rStyle w:val="a9"/>
            <w:noProof/>
          </w:rPr>
          <w:t>1.2.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背景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_Toc364931927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1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28" w:history="1">
        <w:r w:rsidR="00B9595B" w:rsidRPr="006F2A83">
          <w:rPr>
            <w:rStyle w:val="a9"/>
            <w:noProof/>
          </w:rPr>
          <w:t>1.3.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术语与缩写解释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_Toc364931928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1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29" w:history="1">
        <w:r w:rsidR="00B9595B" w:rsidRPr="006F2A83">
          <w:rPr>
            <w:rStyle w:val="a9"/>
            <w:noProof/>
          </w:rPr>
          <w:t>1.4.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参考资料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_Toc364931929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1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1930" w:history="1">
        <w:r w:rsidR="00B9595B" w:rsidRPr="006F2A83">
          <w:rPr>
            <w:rStyle w:val="a9"/>
            <w:noProof/>
          </w:rPr>
          <w:t>2.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资源需求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_Toc364931930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2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1" w:history="1">
        <w:r w:rsidR="00B9595B" w:rsidRPr="006F2A83">
          <w:rPr>
            <w:rStyle w:val="a9"/>
            <w:noProof/>
          </w:rPr>
          <w:t>2.1.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硬件资源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_Toc364931931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2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2" w:history="1">
        <w:r w:rsidR="00B9595B" w:rsidRPr="006F2A83">
          <w:rPr>
            <w:rStyle w:val="a9"/>
            <w:noProof/>
          </w:rPr>
          <w:t>2.2.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软件资源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_Toc364931932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2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3" w:history="1">
        <w:r w:rsidR="00B9595B" w:rsidRPr="006F2A83">
          <w:rPr>
            <w:rStyle w:val="a9"/>
            <w:noProof/>
          </w:rPr>
          <w:t>2.3.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人力资源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_Toc364931933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2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1934" w:history="1">
        <w:r w:rsidR="00B9595B" w:rsidRPr="006F2A83">
          <w:rPr>
            <w:rStyle w:val="a9"/>
            <w:noProof/>
          </w:rPr>
          <w:t>3.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测试详述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_Toc364931934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3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5" w:history="1">
        <w:r w:rsidR="00B9595B" w:rsidRPr="006F2A83">
          <w:rPr>
            <w:rStyle w:val="a9"/>
            <w:noProof/>
          </w:rPr>
          <w:t>3.1.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测试范围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_Toc364931935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3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6" w:history="1">
        <w:r w:rsidR="00B9595B" w:rsidRPr="006F2A83">
          <w:rPr>
            <w:rStyle w:val="a9"/>
            <w:noProof/>
          </w:rPr>
          <w:t>3.2.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测试目标</w:t>
        </w:r>
        <w:bookmarkStart w:id="0" w:name="_GoBack"/>
        <w:bookmarkEnd w:id="0"/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_Toc364931936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3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7" w:history="1">
        <w:r w:rsidR="00B9595B" w:rsidRPr="006F2A83">
          <w:rPr>
            <w:rStyle w:val="a9"/>
            <w:noProof/>
          </w:rPr>
          <w:t>3.3.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风险和约束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_Toc364931937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3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38" w:history="1">
        <w:r w:rsidR="00B9595B" w:rsidRPr="006F2A83">
          <w:rPr>
            <w:rStyle w:val="a9"/>
            <w:noProof/>
          </w:rPr>
          <w:t>3.4.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测试进度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_Toc364931938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3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1939" w:history="1">
        <w:r w:rsidR="00B9595B" w:rsidRPr="006F2A83">
          <w:rPr>
            <w:rStyle w:val="a9"/>
            <w:noProof/>
          </w:rPr>
          <w:t>4.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测试策略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_Toc364931939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4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40" w:history="1">
        <w:r w:rsidR="00B9595B" w:rsidRPr="006F2A83">
          <w:rPr>
            <w:rStyle w:val="a9"/>
            <w:noProof/>
          </w:rPr>
          <w:t>4.1.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整体策略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_Toc364931940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4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41" w:history="1">
        <w:r w:rsidR="00B9595B" w:rsidRPr="006F2A83">
          <w:rPr>
            <w:rStyle w:val="a9"/>
            <w:noProof/>
          </w:rPr>
          <w:t>4.2.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测试类型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_Toc364931941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4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1942" w:history="1">
        <w:r w:rsidR="00B9595B" w:rsidRPr="006F2A83">
          <w:rPr>
            <w:rStyle w:val="a9"/>
            <w:noProof/>
          </w:rPr>
          <w:t>4.3.</w:t>
        </w:r>
        <w:r w:rsidR="00B959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测试技术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_Toc364931942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4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1943" w:history="1">
        <w:r w:rsidR="00B9595B" w:rsidRPr="006F2A83">
          <w:rPr>
            <w:rStyle w:val="a9"/>
            <w:noProof/>
          </w:rPr>
          <w:t>5.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测试提交文档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_Toc364931943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5</w:t>
        </w:r>
        <w:r w:rsidR="00B9595B">
          <w:rPr>
            <w:noProof/>
            <w:webHidden/>
          </w:rPr>
          <w:fldChar w:fldCharType="end"/>
        </w:r>
      </w:hyperlink>
    </w:p>
    <w:p w:rsidR="00B9595B" w:rsidRDefault="00DE1750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1944" w:history="1">
        <w:r w:rsidR="00B9595B" w:rsidRPr="006F2A83">
          <w:rPr>
            <w:rStyle w:val="a9"/>
            <w:noProof/>
          </w:rPr>
          <w:t>6.</w:t>
        </w:r>
        <w:r w:rsidR="00B959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9595B" w:rsidRPr="006F2A83">
          <w:rPr>
            <w:rStyle w:val="a9"/>
            <w:rFonts w:hint="eastAsia"/>
            <w:noProof/>
          </w:rPr>
          <w:t>质量目标</w:t>
        </w:r>
        <w:r w:rsidR="00B9595B">
          <w:rPr>
            <w:noProof/>
            <w:webHidden/>
          </w:rPr>
          <w:tab/>
        </w:r>
        <w:r w:rsidR="00B9595B">
          <w:rPr>
            <w:noProof/>
            <w:webHidden/>
          </w:rPr>
          <w:fldChar w:fldCharType="begin"/>
        </w:r>
        <w:r w:rsidR="00B9595B">
          <w:rPr>
            <w:noProof/>
            <w:webHidden/>
          </w:rPr>
          <w:instrText xml:space="preserve"> PAGEREF _Toc364931944 \h </w:instrText>
        </w:r>
        <w:r w:rsidR="00B9595B">
          <w:rPr>
            <w:noProof/>
            <w:webHidden/>
          </w:rPr>
        </w:r>
        <w:r w:rsidR="00B9595B">
          <w:rPr>
            <w:noProof/>
            <w:webHidden/>
          </w:rPr>
          <w:fldChar w:fldCharType="separate"/>
        </w:r>
        <w:r w:rsidR="004D225B">
          <w:rPr>
            <w:noProof/>
            <w:webHidden/>
          </w:rPr>
          <w:t>6</w:t>
        </w:r>
        <w:r w:rsidR="00B9595B"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p w:rsidR="0031434F" w:rsidRDefault="0031434F" w:rsidP="0031434F">
      <w:pPr>
        <w:pStyle w:val="1"/>
        <w:ind w:left="795" w:hanging="795"/>
      </w:pPr>
      <w:bookmarkStart w:id="2" w:name="_Toc364930555"/>
      <w:bookmarkStart w:id="3" w:name="_Toc364931925"/>
      <w:bookmarkEnd w:id="1"/>
      <w:r>
        <w:rPr>
          <w:rFonts w:hint="eastAsia"/>
        </w:rPr>
        <w:lastRenderedPageBreak/>
        <w:t>引言</w:t>
      </w:r>
      <w:bookmarkEnd w:id="2"/>
      <w:bookmarkEnd w:id="3"/>
    </w:p>
    <w:p w:rsidR="0031434F" w:rsidRDefault="0031434F" w:rsidP="0031434F">
      <w:pPr>
        <w:pStyle w:val="2"/>
        <w:ind w:left="651" w:hanging="651"/>
      </w:pPr>
      <w:bookmarkStart w:id="4" w:name="_Toc364930556"/>
      <w:bookmarkStart w:id="5" w:name="_Toc364931926"/>
      <w:r>
        <w:rPr>
          <w:rFonts w:hint="eastAsia"/>
        </w:rPr>
        <w:t>目的</w:t>
      </w:r>
      <w:bookmarkEnd w:id="4"/>
      <w:bookmarkEnd w:id="5"/>
    </w:p>
    <w:p w:rsidR="0031434F" w:rsidRDefault="0031434F" w:rsidP="0031434F">
      <w:pPr>
        <w:pStyle w:val="a8"/>
        <w:ind w:firstLine="480"/>
      </w:pPr>
      <w:r>
        <w:rPr>
          <w:rFonts w:hint="eastAsia"/>
        </w:rPr>
        <w:t>[</w:t>
      </w:r>
      <w:r w:rsidR="00B9595B">
        <w:rPr>
          <w:rFonts w:hint="eastAsia"/>
        </w:rPr>
        <w:t>说明编写本文的目的，指出预期的读者，</w:t>
      </w:r>
      <w:r>
        <w:rPr>
          <w:rFonts w:hint="eastAsia"/>
        </w:rPr>
        <w:t>适用范围</w:t>
      </w:r>
      <w:r w:rsidR="00B9595B">
        <w:rPr>
          <w:rFonts w:hint="eastAsia"/>
        </w:rPr>
        <w:t>。</w:t>
      </w:r>
      <w:r>
        <w:rPr>
          <w:rFonts w:hint="eastAsia"/>
        </w:rPr>
        <w:t>]</w:t>
      </w:r>
    </w:p>
    <w:p w:rsidR="0031434F" w:rsidRDefault="0031434F" w:rsidP="0031434F">
      <w:pPr>
        <w:pStyle w:val="a0"/>
        <w:ind w:firstLine="480"/>
      </w:pPr>
    </w:p>
    <w:p w:rsidR="0031434F" w:rsidRDefault="0031434F" w:rsidP="0031434F">
      <w:pPr>
        <w:pStyle w:val="2"/>
        <w:ind w:left="651" w:hanging="651"/>
      </w:pPr>
      <w:bookmarkStart w:id="6" w:name="_Toc364930557"/>
      <w:bookmarkStart w:id="7" w:name="_Toc364931927"/>
      <w:r>
        <w:rPr>
          <w:rFonts w:hint="eastAsia"/>
        </w:rPr>
        <w:t>背景</w:t>
      </w:r>
      <w:bookmarkEnd w:id="6"/>
      <w:bookmarkEnd w:id="7"/>
    </w:p>
    <w:p w:rsidR="0031434F" w:rsidRDefault="0031434F" w:rsidP="0031434F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系统的名称、任务的提出者、开发者及使用部门。</w:t>
      </w:r>
      <w:r>
        <w:rPr>
          <w:rFonts w:hint="eastAsia"/>
        </w:rPr>
        <w:t>]</w:t>
      </w:r>
    </w:p>
    <w:p w:rsidR="0031434F" w:rsidRDefault="0031434F" w:rsidP="0031434F">
      <w:pPr>
        <w:pStyle w:val="a0"/>
        <w:ind w:firstLine="480"/>
      </w:pPr>
    </w:p>
    <w:p w:rsidR="0031434F" w:rsidRDefault="0031434F" w:rsidP="0031434F">
      <w:pPr>
        <w:pStyle w:val="2"/>
        <w:ind w:left="651" w:hanging="651"/>
      </w:pPr>
      <w:bookmarkStart w:id="8" w:name="_Toc364930558"/>
      <w:bookmarkStart w:id="9" w:name="_Toc364931928"/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31434F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31434F" w:rsidRPr="008D496E" w:rsidRDefault="0031434F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31434F" w:rsidRPr="008D496E" w:rsidRDefault="0031434F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31434F" w:rsidRPr="008D496E" w:rsidTr="00917BFB">
        <w:trPr>
          <w:cantSplit/>
        </w:trPr>
        <w:tc>
          <w:tcPr>
            <w:tcW w:w="2368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1434F" w:rsidRPr="008D496E" w:rsidTr="00917BFB">
        <w:trPr>
          <w:cantSplit/>
        </w:trPr>
        <w:tc>
          <w:tcPr>
            <w:tcW w:w="2368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1434F" w:rsidRPr="008D496E" w:rsidTr="00917BFB">
        <w:trPr>
          <w:cantSplit/>
        </w:trPr>
        <w:tc>
          <w:tcPr>
            <w:tcW w:w="2368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1434F" w:rsidRPr="008D496E" w:rsidTr="00917BFB">
        <w:trPr>
          <w:cantSplit/>
        </w:trPr>
        <w:tc>
          <w:tcPr>
            <w:tcW w:w="2368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1434F" w:rsidRPr="008D496E" w:rsidTr="00917BFB">
        <w:trPr>
          <w:cantSplit/>
        </w:trPr>
        <w:tc>
          <w:tcPr>
            <w:tcW w:w="2368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31434F" w:rsidRPr="008D496E" w:rsidRDefault="0031434F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31434F" w:rsidRDefault="0031434F" w:rsidP="0031434F">
      <w:pPr>
        <w:pStyle w:val="a0"/>
        <w:ind w:firstLine="480"/>
      </w:pPr>
    </w:p>
    <w:p w:rsidR="0031434F" w:rsidRDefault="0031434F" w:rsidP="0031434F">
      <w:pPr>
        <w:pStyle w:val="2"/>
        <w:ind w:left="651" w:hanging="651"/>
      </w:pPr>
      <w:bookmarkStart w:id="10" w:name="_Toc364930559"/>
      <w:bookmarkStart w:id="11" w:name="_Toc364931929"/>
      <w:r>
        <w:rPr>
          <w:rFonts w:hint="eastAsia"/>
        </w:rPr>
        <w:t>参考资料</w:t>
      </w:r>
      <w:bookmarkEnd w:id="10"/>
      <w:bookmarkEnd w:id="11"/>
    </w:p>
    <w:p w:rsidR="0031434F" w:rsidRDefault="0031434F" w:rsidP="0031434F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31434F" w:rsidRDefault="0031434F" w:rsidP="0031434F">
      <w:pPr>
        <w:pStyle w:val="a0"/>
        <w:ind w:firstLine="480"/>
      </w:pPr>
    </w:p>
    <w:p w:rsidR="0031434F" w:rsidRDefault="0031434F" w:rsidP="0031434F">
      <w:pPr>
        <w:pStyle w:val="a0"/>
        <w:ind w:firstLine="480"/>
      </w:pPr>
    </w:p>
    <w:p w:rsidR="00335C70" w:rsidRDefault="00335C70">
      <w:pPr>
        <w:pStyle w:val="a0"/>
        <w:ind w:firstLine="480"/>
      </w:pPr>
    </w:p>
    <w:p w:rsidR="00335C70" w:rsidRDefault="00335C70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12" w:name="_Toc286844655"/>
      <w:r>
        <w:br w:type="page"/>
      </w:r>
    </w:p>
    <w:p w:rsidR="00D748BB" w:rsidRPr="00B131E1" w:rsidRDefault="00D748BB" w:rsidP="00D748BB">
      <w:pPr>
        <w:pStyle w:val="1"/>
        <w:ind w:left="795" w:hanging="795"/>
      </w:pPr>
      <w:bookmarkStart w:id="13" w:name="_Toc286844656"/>
      <w:bookmarkStart w:id="14" w:name="_Toc364931930"/>
      <w:bookmarkEnd w:id="12"/>
      <w:r>
        <w:rPr>
          <w:rFonts w:hint="eastAsia"/>
        </w:rPr>
        <w:lastRenderedPageBreak/>
        <w:t>资源需求</w:t>
      </w:r>
      <w:bookmarkEnd w:id="13"/>
      <w:bookmarkEnd w:id="14"/>
    </w:p>
    <w:p w:rsidR="00D748BB" w:rsidRDefault="00D748BB" w:rsidP="00D748BB">
      <w:pPr>
        <w:pStyle w:val="2"/>
        <w:ind w:left="651" w:hanging="651"/>
      </w:pPr>
      <w:bookmarkStart w:id="15" w:name="_Toc286844657"/>
      <w:bookmarkStart w:id="16" w:name="_Toc364931931"/>
      <w:r>
        <w:rPr>
          <w:rFonts w:hint="eastAsia"/>
        </w:rPr>
        <w:t>硬件资源</w:t>
      </w:r>
      <w:bookmarkEnd w:id="15"/>
      <w:bookmarkEnd w:id="16"/>
    </w:p>
    <w:p w:rsidR="00D748BB" w:rsidRPr="00755B0A" w:rsidRDefault="00502322" w:rsidP="00DA29FD">
      <w:pPr>
        <w:pStyle w:val="a8"/>
        <w:ind w:firstLine="480"/>
      </w:pPr>
      <w:r>
        <w:rPr>
          <w:rFonts w:hint="eastAsia"/>
        </w:rPr>
        <w:t>[</w:t>
      </w:r>
      <w:r w:rsidR="00D748BB" w:rsidRPr="00755B0A">
        <w:rPr>
          <w:rFonts w:hint="eastAsia"/>
        </w:rPr>
        <w:t>描述建立测试环境所需要的设备、用途及软件部署计划。</w:t>
      </w:r>
    </w:p>
    <w:p w:rsidR="00D748BB" w:rsidRPr="00755B0A" w:rsidRDefault="00D748BB" w:rsidP="00DA29FD">
      <w:pPr>
        <w:pStyle w:val="a8"/>
        <w:ind w:firstLine="480"/>
      </w:pPr>
      <w:r>
        <w:rPr>
          <w:rFonts w:hint="eastAsia"/>
        </w:rPr>
        <w:t>机型（配置）</w:t>
      </w:r>
      <w:r w:rsidRPr="00755B0A">
        <w:rPr>
          <w:rFonts w:hint="eastAsia"/>
        </w:rPr>
        <w:t>：此处说明所需设备的机型要求以及内存、</w:t>
      </w:r>
      <w:r w:rsidRPr="00755B0A">
        <w:t>CPU</w:t>
      </w:r>
      <w:r w:rsidRPr="00755B0A">
        <w:rPr>
          <w:rFonts w:hint="eastAsia"/>
        </w:rPr>
        <w:t>、硬盘大小的最低要求。</w:t>
      </w:r>
    </w:p>
    <w:p w:rsidR="00D748BB" w:rsidRPr="00755B0A" w:rsidRDefault="00D748BB" w:rsidP="00DA29FD">
      <w:pPr>
        <w:pStyle w:val="a8"/>
        <w:ind w:firstLine="480"/>
      </w:pPr>
      <w:r>
        <w:rPr>
          <w:rFonts w:hint="eastAsia"/>
        </w:rPr>
        <w:t>用途及特殊说明</w:t>
      </w:r>
      <w:r w:rsidRPr="00755B0A">
        <w:rPr>
          <w:rFonts w:hint="eastAsia"/>
        </w:rPr>
        <w:t>：此设备的用途，如数据库服务器，</w:t>
      </w:r>
      <w:r w:rsidRPr="00755B0A">
        <w:t>web</w:t>
      </w:r>
      <w:r w:rsidRPr="00755B0A">
        <w:rPr>
          <w:rFonts w:hint="eastAsia"/>
        </w:rPr>
        <w:t>服务器，后台开发等；如有特殊约束，如开放外部端口，封闭某端口，进行性能测试等，也写在此列；</w:t>
      </w:r>
    </w:p>
    <w:p w:rsidR="00D748BB" w:rsidRPr="00755B0A" w:rsidRDefault="00D748BB" w:rsidP="00DA29FD">
      <w:pPr>
        <w:pStyle w:val="a8"/>
        <w:ind w:firstLine="480"/>
      </w:pPr>
      <w:r>
        <w:rPr>
          <w:rFonts w:hint="eastAsia"/>
        </w:rPr>
        <w:t>软件及版本</w:t>
      </w:r>
      <w:r w:rsidRPr="00755B0A">
        <w:rPr>
          <w:rFonts w:hint="eastAsia"/>
        </w:rPr>
        <w:t>：详细说明每台设备上部署的自开发和第三方软件的名称和版本号，以便系统管理员按照此计划分配测试资源；</w:t>
      </w:r>
    </w:p>
    <w:p w:rsidR="00D748BB" w:rsidRPr="00755B0A" w:rsidRDefault="00D748BB" w:rsidP="00DA29FD">
      <w:pPr>
        <w:pStyle w:val="a8"/>
        <w:ind w:firstLine="480"/>
      </w:pPr>
      <w:r>
        <w:rPr>
          <w:rFonts w:hint="eastAsia"/>
        </w:rPr>
        <w:t>预计空间</w:t>
      </w:r>
      <w:r w:rsidRPr="00755B0A">
        <w:rPr>
          <w:rFonts w:hint="eastAsia"/>
        </w:rPr>
        <w:t>：说明第三方软件和应用程序的预计空间；</w:t>
      </w:r>
      <w:r w:rsidR="00502322">
        <w:rPr>
          <w:rFonts w:hint="eastAsia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559"/>
        <w:gridCol w:w="1417"/>
      </w:tblGrid>
      <w:tr w:rsidR="00D748BB" w:rsidRPr="00DA29FD" w:rsidTr="00DA29FD">
        <w:tc>
          <w:tcPr>
            <w:tcW w:w="2518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IP/机型</w:t>
            </w:r>
          </w:p>
        </w:tc>
        <w:tc>
          <w:tcPr>
            <w:tcW w:w="1276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2410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用途说明</w:t>
            </w:r>
          </w:p>
        </w:tc>
        <w:tc>
          <w:tcPr>
            <w:tcW w:w="1559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软件&amp;版本</w:t>
            </w:r>
          </w:p>
        </w:tc>
        <w:tc>
          <w:tcPr>
            <w:tcW w:w="1417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预计空间</w:t>
            </w:r>
          </w:p>
        </w:tc>
      </w:tr>
      <w:tr w:rsidR="00D748BB" w:rsidRPr="00DA29FD" w:rsidTr="00DA29FD">
        <w:tc>
          <w:tcPr>
            <w:tcW w:w="2518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 xml:space="preserve">172.16.40.4 </w:t>
            </w:r>
          </w:p>
        </w:tc>
        <w:tc>
          <w:tcPr>
            <w:tcW w:w="1276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/>
                <w:sz w:val="21"/>
                <w:szCs w:val="21"/>
              </w:rPr>
              <w:t>W</w:t>
            </w:r>
            <w:r w:rsidRPr="00DA29FD">
              <w:rPr>
                <w:rFonts w:ascii="宋体" w:hAnsi="宋体" w:hint="eastAsia"/>
                <w:sz w:val="21"/>
                <w:szCs w:val="21"/>
              </w:rPr>
              <w:t>in2003</w:t>
            </w:r>
          </w:p>
        </w:tc>
        <w:tc>
          <w:tcPr>
            <w:tcW w:w="2410" w:type="dxa"/>
          </w:tcPr>
          <w:p w:rsidR="00D748BB" w:rsidRPr="00DA29FD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/>
                <w:sz w:val="21"/>
                <w:szCs w:val="21"/>
              </w:rPr>
              <w:t>O</w:t>
            </w:r>
            <w:r w:rsidRPr="00DA29FD">
              <w:rPr>
                <w:rFonts w:ascii="宋体" w:hAnsi="宋体" w:hint="eastAsia"/>
                <w:sz w:val="21"/>
                <w:szCs w:val="21"/>
              </w:rPr>
              <w:t>racle10G</w:t>
            </w:r>
          </w:p>
        </w:tc>
        <w:tc>
          <w:tcPr>
            <w:tcW w:w="1417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>2G</w:t>
            </w:r>
          </w:p>
        </w:tc>
      </w:tr>
      <w:tr w:rsidR="00D748BB" w:rsidRPr="00DA29FD" w:rsidTr="00DA29FD">
        <w:tc>
          <w:tcPr>
            <w:tcW w:w="2518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>172.16.108.25</w:t>
            </w:r>
          </w:p>
        </w:tc>
        <w:tc>
          <w:tcPr>
            <w:tcW w:w="1276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DA29FD">
              <w:rPr>
                <w:rFonts w:ascii="宋体" w:hAnsi="宋体" w:hint="eastAsia"/>
                <w:sz w:val="21"/>
                <w:szCs w:val="21"/>
              </w:rPr>
              <w:t>Winxp</w:t>
            </w:r>
            <w:proofErr w:type="spellEnd"/>
          </w:p>
        </w:tc>
        <w:tc>
          <w:tcPr>
            <w:tcW w:w="2410" w:type="dxa"/>
          </w:tcPr>
          <w:p w:rsidR="00D748BB" w:rsidRPr="00DA29FD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>Tomcat6.0</w:t>
            </w:r>
          </w:p>
        </w:tc>
        <w:tc>
          <w:tcPr>
            <w:tcW w:w="1417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>200M</w:t>
            </w:r>
          </w:p>
        </w:tc>
      </w:tr>
      <w:tr w:rsidR="00D748BB" w:rsidRPr="00DA29FD" w:rsidTr="00DA29FD">
        <w:tc>
          <w:tcPr>
            <w:tcW w:w="2518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</w:tcPr>
          <w:p w:rsidR="00D748BB" w:rsidRPr="00DA29FD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DA29FD" w:rsidTr="00DA29FD">
        <w:tc>
          <w:tcPr>
            <w:tcW w:w="2518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</w:tcPr>
          <w:p w:rsidR="00D748BB" w:rsidRPr="00DA29FD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748BB" w:rsidRDefault="00D748BB" w:rsidP="00D748BB">
      <w:pPr>
        <w:pStyle w:val="2"/>
        <w:ind w:left="651" w:hanging="651"/>
      </w:pPr>
      <w:bookmarkStart w:id="17" w:name="_Toc286844658"/>
      <w:bookmarkStart w:id="18" w:name="_Toc364931932"/>
      <w:r>
        <w:rPr>
          <w:rFonts w:hint="eastAsia"/>
        </w:rPr>
        <w:t>软件资源</w:t>
      </w:r>
      <w:bookmarkEnd w:id="17"/>
      <w:bookmarkEnd w:id="18"/>
    </w:p>
    <w:p w:rsidR="00D748BB" w:rsidRPr="00AC3A2B" w:rsidRDefault="00502322" w:rsidP="00DA29FD">
      <w:pPr>
        <w:pStyle w:val="a8"/>
        <w:ind w:firstLine="480"/>
      </w:pPr>
      <w:r>
        <w:rPr>
          <w:rFonts w:hint="eastAsia"/>
        </w:rPr>
        <w:t>[</w:t>
      </w:r>
      <w:r w:rsidR="00D748BB">
        <w:rPr>
          <w:rFonts w:hint="eastAsia"/>
        </w:rPr>
        <w:t>列出项目中使用所有软件以及测试工具</w:t>
      </w:r>
      <w:r w:rsidR="00D748BB" w:rsidRPr="00755B0A">
        <w:rPr>
          <w:rFonts w:hint="eastAsia"/>
        </w:rPr>
        <w:t>。</w:t>
      </w:r>
      <w:r w:rsidR="00D748BB">
        <w:rPr>
          <w:rFonts w:hint="eastAsia"/>
        </w:rPr>
        <w:t xml:space="preserve"> </w:t>
      </w:r>
      <w:r>
        <w:rPr>
          <w:rFonts w:hint="eastAsia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371"/>
      </w:tblGrid>
      <w:tr w:rsidR="00D748BB" w:rsidRPr="00DA29FD" w:rsidTr="00DA29FD">
        <w:tc>
          <w:tcPr>
            <w:tcW w:w="1809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软件名称</w:t>
            </w:r>
          </w:p>
        </w:tc>
        <w:tc>
          <w:tcPr>
            <w:tcW w:w="7371" w:type="dxa"/>
            <w:shd w:val="clear" w:color="auto" w:fill="D9D9D9"/>
          </w:tcPr>
          <w:p w:rsidR="00D748BB" w:rsidRPr="00DA29FD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A29FD">
              <w:rPr>
                <w:rFonts w:ascii="宋体" w:hAnsi="宋体" w:hint="eastAsia"/>
                <w:b/>
                <w:sz w:val="21"/>
                <w:szCs w:val="21"/>
              </w:rPr>
              <w:t>用途说明</w:t>
            </w:r>
          </w:p>
        </w:tc>
      </w:tr>
      <w:tr w:rsidR="00D748BB" w:rsidRPr="00DA29FD" w:rsidTr="00DA29FD">
        <w:tc>
          <w:tcPr>
            <w:tcW w:w="1809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71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DA29FD" w:rsidTr="00DA29FD">
        <w:tc>
          <w:tcPr>
            <w:tcW w:w="1809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71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DA29FD" w:rsidTr="00DA29FD">
        <w:tc>
          <w:tcPr>
            <w:tcW w:w="1809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71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DA29FD" w:rsidTr="00DA29FD">
        <w:tc>
          <w:tcPr>
            <w:tcW w:w="1809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71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DA29FD" w:rsidTr="00DA29FD">
        <w:tc>
          <w:tcPr>
            <w:tcW w:w="1809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371" w:type="dxa"/>
          </w:tcPr>
          <w:p w:rsidR="00D748BB" w:rsidRPr="00DA29FD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DA29FD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</w:tbl>
    <w:p w:rsidR="00D748BB" w:rsidRDefault="00D748BB" w:rsidP="00D748BB">
      <w:pPr>
        <w:pStyle w:val="2"/>
        <w:ind w:left="651" w:hanging="651"/>
      </w:pPr>
      <w:bookmarkStart w:id="19" w:name="_Toc286844659"/>
      <w:bookmarkStart w:id="20" w:name="_Toc364931933"/>
      <w:r>
        <w:rPr>
          <w:rFonts w:hint="eastAsia"/>
        </w:rPr>
        <w:t>人力资源</w:t>
      </w:r>
      <w:bookmarkEnd w:id="19"/>
      <w:bookmarkEnd w:id="20"/>
    </w:p>
    <w:p w:rsidR="00D748BB" w:rsidRPr="00CB3DF0" w:rsidRDefault="00502322" w:rsidP="003C5655">
      <w:pPr>
        <w:pStyle w:val="a8"/>
        <w:ind w:firstLine="480"/>
      </w:pPr>
      <w:r>
        <w:rPr>
          <w:rFonts w:hint="eastAsia"/>
        </w:rPr>
        <w:t>[</w:t>
      </w:r>
      <w:r w:rsidR="00D748BB" w:rsidRPr="00CB3DF0">
        <w:rPr>
          <w:rFonts w:hint="eastAsia"/>
        </w:rPr>
        <w:t>列出项目参与人员的职务、姓名、</w:t>
      </w:r>
      <w:r w:rsidR="00D748BB">
        <w:rPr>
          <w:rFonts w:hint="eastAsia"/>
        </w:rPr>
        <w:t>职责。人员包括开发人员，</w:t>
      </w:r>
      <w:proofErr w:type="spellStart"/>
      <w:r w:rsidR="00D748BB">
        <w:rPr>
          <w:rFonts w:hint="eastAsia"/>
        </w:rPr>
        <w:t>Qa</w:t>
      </w:r>
      <w:proofErr w:type="spellEnd"/>
      <w:r w:rsidR="00D748BB">
        <w:rPr>
          <w:rFonts w:hint="eastAsia"/>
        </w:rPr>
        <w:t>，配置，测试以及其它相关人员</w:t>
      </w:r>
      <w:r w:rsidR="00D748BB" w:rsidRPr="00CB3DF0">
        <w:rPr>
          <w:rFonts w:hint="eastAsia"/>
        </w:rPr>
        <w:t>。</w:t>
      </w:r>
      <w:r>
        <w:rPr>
          <w:rFonts w:hint="eastAsia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4920"/>
      </w:tblGrid>
      <w:tr w:rsidR="00D748BB" w:rsidRPr="003C5655" w:rsidTr="003C5655">
        <w:tc>
          <w:tcPr>
            <w:tcW w:w="2130" w:type="dxa"/>
            <w:shd w:val="clear" w:color="auto" w:fill="D9D9D9"/>
          </w:tcPr>
          <w:p w:rsidR="00D748BB" w:rsidRPr="003C5655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C5655">
              <w:rPr>
                <w:rFonts w:ascii="宋体" w:hAnsi="宋体" w:hint="eastAsia"/>
                <w:b/>
                <w:sz w:val="21"/>
                <w:szCs w:val="21"/>
              </w:rPr>
              <w:t>角色</w:t>
            </w:r>
          </w:p>
        </w:tc>
        <w:tc>
          <w:tcPr>
            <w:tcW w:w="2130" w:type="dxa"/>
            <w:shd w:val="clear" w:color="auto" w:fill="D9D9D9"/>
          </w:tcPr>
          <w:p w:rsidR="00D748BB" w:rsidRPr="003C5655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C5655">
              <w:rPr>
                <w:rFonts w:ascii="宋体" w:hAnsi="宋体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4920" w:type="dxa"/>
            <w:shd w:val="clear" w:color="auto" w:fill="D9D9D9"/>
          </w:tcPr>
          <w:p w:rsidR="00D748BB" w:rsidRPr="003C5655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C5655">
              <w:rPr>
                <w:rFonts w:ascii="宋体" w:hAnsi="宋体" w:hint="eastAsia"/>
                <w:b/>
                <w:sz w:val="21"/>
                <w:szCs w:val="21"/>
              </w:rPr>
              <w:t>职责</w:t>
            </w:r>
          </w:p>
        </w:tc>
      </w:tr>
      <w:tr w:rsidR="00D748BB" w:rsidRPr="003C5655" w:rsidTr="003C5655"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4920" w:type="dxa"/>
          </w:tcPr>
          <w:p w:rsidR="00D748BB" w:rsidRPr="003C5655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3C5655" w:rsidTr="003C5655"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4920" w:type="dxa"/>
          </w:tcPr>
          <w:p w:rsidR="00D748BB" w:rsidRPr="003C5655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3C5655" w:rsidTr="003C5655"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30" w:type="dxa"/>
          </w:tcPr>
          <w:p w:rsidR="00D748BB" w:rsidRPr="003C5655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4920" w:type="dxa"/>
          </w:tcPr>
          <w:p w:rsidR="00D748BB" w:rsidRPr="003C5655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3C5655" w:rsidRPr="003C5655" w:rsidTr="003C5655">
        <w:tc>
          <w:tcPr>
            <w:tcW w:w="2130" w:type="dxa"/>
          </w:tcPr>
          <w:p w:rsidR="003C5655" w:rsidRPr="003C5655" w:rsidRDefault="003C5655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30" w:type="dxa"/>
          </w:tcPr>
          <w:p w:rsidR="003C5655" w:rsidRPr="003C5655" w:rsidRDefault="003C5655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4920" w:type="dxa"/>
          </w:tcPr>
          <w:p w:rsidR="003C5655" w:rsidRPr="003C5655" w:rsidRDefault="003C5655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</w:tbl>
    <w:p w:rsidR="003C5655" w:rsidRDefault="003C565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21" w:name="_Toc286844660"/>
    </w:p>
    <w:p w:rsidR="003C5655" w:rsidRDefault="003C565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D748BB" w:rsidRPr="00B131E1" w:rsidRDefault="00D748BB" w:rsidP="003C5655">
      <w:pPr>
        <w:pStyle w:val="1"/>
        <w:ind w:left="795" w:hanging="795"/>
      </w:pPr>
      <w:bookmarkStart w:id="22" w:name="_Toc364931934"/>
      <w:r>
        <w:rPr>
          <w:rFonts w:hint="eastAsia"/>
        </w:rPr>
        <w:lastRenderedPageBreak/>
        <w:t>测试详述</w:t>
      </w:r>
      <w:bookmarkEnd w:id="21"/>
      <w:bookmarkEnd w:id="22"/>
    </w:p>
    <w:p w:rsidR="00D748BB" w:rsidRDefault="00D748BB" w:rsidP="00D748BB">
      <w:pPr>
        <w:pStyle w:val="2"/>
        <w:ind w:left="651" w:hanging="651"/>
      </w:pPr>
      <w:bookmarkStart w:id="23" w:name="_Toc286844661"/>
      <w:bookmarkStart w:id="24" w:name="_Toc364931935"/>
      <w:r>
        <w:rPr>
          <w:rFonts w:hint="eastAsia"/>
        </w:rPr>
        <w:t>测试范围</w:t>
      </w:r>
      <w:bookmarkEnd w:id="23"/>
      <w:bookmarkEnd w:id="24"/>
    </w:p>
    <w:p w:rsidR="00D748BB" w:rsidRDefault="00502322" w:rsidP="003C5655">
      <w:pPr>
        <w:pStyle w:val="a8"/>
        <w:ind w:firstLine="480"/>
      </w:pPr>
      <w:r>
        <w:rPr>
          <w:rFonts w:hint="eastAsia"/>
        </w:rPr>
        <w:t>[</w:t>
      </w:r>
      <w:r w:rsidR="00D748BB" w:rsidRPr="00C1608D">
        <w:rPr>
          <w:rFonts w:hint="eastAsia"/>
        </w:rPr>
        <w:t>本计划涵盖的测试范围，比如功能测试、集成测试、</w:t>
      </w:r>
      <w:r w:rsidR="00D748BB">
        <w:rPr>
          <w:rFonts w:hint="eastAsia"/>
        </w:rPr>
        <w:t>性能</w:t>
      </w:r>
      <w:r w:rsidR="00D748BB" w:rsidRPr="00C1608D">
        <w:rPr>
          <w:rFonts w:hint="eastAsia"/>
        </w:rPr>
        <w:t>测试</w:t>
      </w:r>
      <w:r w:rsidR="00D748BB">
        <w:rPr>
          <w:rFonts w:hint="eastAsia"/>
        </w:rPr>
        <w:t>、安全测试</w:t>
      </w:r>
      <w:r w:rsidR="00D748BB" w:rsidRPr="00C1608D">
        <w:rPr>
          <w:rFonts w:hint="eastAsia"/>
        </w:rPr>
        <w:t>等。</w:t>
      </w:r>
      <w:r w:rsidR="00D748BB">
        <w:rPr>
          <w:rFonts w:hint="eastAsia"/>
        </w:rPr>
        <w:t>测试项目涉及的业务功能与其它项目涉及的业务接口等。要</w:t>
      </w:r>
      <w:r w:rsidR="00D748BB" w:rsidRPr="00C1608D">
        <w:rPr>
          <w:rFonts w:hint="eastAsia"/>
        </w:rPr>
        <w:t>说明</w:t>
      </w:r>
      <w:r w:rsidR="00D748BB">
        <w:rPr>
          <w:rFonts w:hint="eastAsia"/>
        </w:rPr>
        <w:t>哪些</w:t>
      </w:r>
      <w:r w:rsidR="00D748BB" w:rsidRPr="00C1608D">
        <w:rPr>
          <w:rFonts w:hint="eastAsia"/>
        </w:rPr>
        <w:t>是要测试的，</w:t>
      </w:r>
      <w:r w:rsidR="00D748BB">
        <w:rPr>
          <w:rFonts w:hint="eastAsia"/>
        </w:rPr>
        <w:t>哪些</w:t>
      </w:r>
      <w:r w:rsidR="00D748BB" w:rsidRPr="00C1608D">
        <w:rPr>
          <w:rFonts w:hint="eastAsia"/>
        </w:rPr>
        <w:t>是不要测试的。</w:t>
      </w:r>
      <w:r w:rsidR="00D748BB">
        <w:rPr>
          <w:rFonts w:hint="eastAsia"/>
        </w:rPr>
        <w:t>哪些文档需要编写，哪些文档在什么情况下不写等。</w:t>
      </w:r>
      <w:r>
        <w:rPr>
          <w:rFonts w:hint="eastAsia"/>
        </w:rPr>
        <w:t>]</w:t>
      </w:r>
    </w:p>
    <w:p w:rsidR="00D748BB" w:rsidRDefault="00D748BB" w:rsidP="00D748BB">
      <w:pPr>
        <w:pStyle w:val="2"/>
        <w:ind w:left="651" w:hanging="651"/>
      </w:pPr>
      <w:bookmarkStart w:id="25" w:name="_Toc286844662"/>
      <w:bookmarkStart w:id="26" w:name="_Toc364931936"/>
      <w:r>
        <w:rPr>
          <w:rFonts w:hint="eastAsia"/>
        </w:rPr>
        <w:t>测试目标</w:t>
      </w:r>
      <w:bookmarkEnd w:id="25"/>
      <w:bookmarkEnd w:id="26"/>
    </w:p>
    <w:p w:rsidR="00D748BB" w:rsidRDefault="00502322" w:rsidP="005408CE">
      <w:pPr>
        <w:pStyle w:val="a8"/>
        <w:ind w:firstLine="480"/>
      </w:pPr>
      <w:r>
        <w:rPr>
          <w:rFonts w:hint="eastAsia"/>
        </w:rPr>
        <w:t>[</w:t>
      </w:r>
      <w:r w:rsidR="00D748BB" w:rsidRPr="002D302F">
        <w:rPr>
          <w:rFonts w:hint="eastAsia"/>
        </w:rPr>
        <w:t>测试人员</w:t>
      </w:r>
      <w:r w:rsidR="00D748BB">
        <w:rPr>
          <w:rFonts w:hint="eastAsia"/>
        </w:rPr>
        <w:t>根据项目的目标和公司质量目标转换成本次测试的目标</w:t>
      </w:r>
      <w:r w:rsidR="00335C70">
        <w:rPr>
          <w:rFonts w:hint="eastAsia"/>
        </w:rPr>
        <w:t>，如测试范围、需求覆盖率、测试用例执行率、缺陷修复率要求等</w:t>
      </w:r>
      <w:r w:rsidR="00D748BB" w:rsidRPr="002D302F">
        <w:rPr>
          <w:rFonts w:hint="eastAsia"/>
        </w:rPr>
        <w:t>。</w:t>
      </w:r>
      <w:r w:rsidR="00D748BB">
        <w:rPr>
          <w:rFonts w:hint="eastAsia"/>
        </w:rPr>
        <w:t>做到完成测试目标同时实现项目的目标和公司的质量目标。测试目标</w:t>
      </w:r>
      <w:r w:rsidR="00D748BB" w:rsidRPr="002D302F">
        <w:rPr>
          <w:rFonts w:hint="eastAsia"/>
        </w:rPr>
        <w:t>转换成可衡量和实现的东西</w:t>
      </w:r>
      <w:r w:rsidR="00D748BB">
        <w:rPr>
          <w:rFonts w:hint="eastAsia"/>
        </w:rPr>
        <w:t>，必须有</w:t>
      </w:r>
      <w:r w:rsidR="00D748BB" w:rsidRPr="002D302F">
        <w:rPr>
          <w:rFonts w:hint="eastAsia"/>
        </w:rPr>
        <w:t>固定的视图和目标。</w:t>
      </w:r>
      <w:r>
        <w:rPr>
          <w:rFonts w:hint="eastAsia"/>
        </w:rPr>
        <w:t>]</w:t>
      </w:r>
    </w:p>
    <w:p w:rsidR="00D748BB" w:rsidRDefault="00D748BB" w:rsidP="00D748BB">
      <w:pPr>
        <w:pStyle w:val="2"/>
        <w:ind w:left="651" w:hanging="651"/>
      </w:pPr>
      <w:bookmarkStart w:id="27" w:name="_Toc286844663"/>
      <w:bookmarkStart w:id="28" w:name="_Toc364931937"/>
      <w:r>
        <w:rPr>
          <w:rFonts w:hint="eastAsia"/>
        </w:rPr>
        <w:t>风险和约束</w:t>
      </w:r>
      <w:bookmarkEnd w:id="27"/>
      <w:bookmarkEnd w:id="28"/>
    </w:p>
    <w:p w:rsidR="00D748BB" w:rsidRPr="00411B19" w:rsidRDefault="00502322" w:rsidP="000F4010">
      <w:pPr>
        <w:pStyle w:val="a8"/>
        <w:ind w:firstLine="480"/>
      </w:pPr>
      <w:r>
        <w:rPr>
          <w:rFonts w:hint="eastAsia"/>
        </w:rPr>
        <w:t>[</w:t>
      </w:r>
      <w:r w:rsidR="00D748BB" w:rsidRPr="00411B19">
        <w:rPr>
          <w:rFonts w:hint="eastAsia"/>
        </w:rPr>
        <w:t>列出测试过程中可能存在的一些风险和制约因素，并给出规避方案。</w:t>
      </w:r>
      <w:r w:rsidR="000F4010" w:rsidRPr="000F4010">
        <w:rPr>
          <w:rFonts w:hint="eastAsia"/>
        </w:rPr>
        <w:t>通过对技术文档的阅读，对被测系统可能存在的问题：系统设计，数据库设计，响应时间，因测试环境不足可能存在的测试缺陷事先评估出来，以指导测试方案，进行有重点的测试．</w:t>
      </w:r>
      <w:r w:rsidR="00D748BB" w:rsidRPr="00411B19">
        <w:rPr>
          <w:rFonts w:hint="eastAsia"/>
        </w:rPr>
        <w:t>如：</w:t>
      </w:r>
    </w:p>
    <w:p w:rsidR="00D748BB" w:rsidRPr="00411B19" w:rsidRDefault="00D748BB" w:rsidP="000F4010">
      <w:pPr>
        <w:pStyle w:val="a8"/>
        <w:numPr>
          <w:ilvl w:val="0"/>
          <w:numId w:val="17"/>
        </w:numPr>
        <w:ind w:firstLineChars="0"/>
      </w:pPr>
      <w:r w:rsidRPr="00411B19">
        <w:rPr>
          <w:rFonts w:hint="eastAsia"/>
        </w:rPr>
        <w:t>由于客观存在的设备、网络等资源原因，使得测试不全面。明确说明哪些资源欠缺，产生什么约束</w:t>
      </w:r>
    </w:p>
    <w:p w:rsidR="00D748BB" w:rsidRPr="00411B19" w:rsidRDefault="00D748BB" w:rsidP="000F4010">
      <w:pPr>
        <w:pStyle w:val="a8"/>
        <w:numPr>
          <w:ilvl w:val="0"/>
          <w:numId w:val="17"/>
        </w:numPr>
        <w:ind w:firstLineChars="0"/>
      </w:pPr>
      <w:r w:rsidRPr="00411B19">
        <w:rPr>
          <w:rFonts w:hint="eastAsia"/>
        </w:rPr>
        <w:t>由于研发模式为</w:t>
      </w:r>
      <w:r>
        <w:rPr>
          <w:rFonts w:hint="eastAsia"/>
        </w:rPr>
        <w:t>项目型产品</w:t>
      </w:r>
      <w:r w:rsidRPr="00411B19">
        <w:rPr>
          <w:rFonts w:hint="eastAsia"/>
        </w:rPr>
        <w:t>，且</w:t>
      </w:r>
      <w:r>
        <w:rPr>
          <w:rFonts w:hint="eastAsia"/>
        </w:rPr>
        <w:t>工程</w:t>
      </w:r>
      <w:r w:rsidRPr="00411B19">
        <w:rPr>
          <w:rFonts w:hint="eastAsia"/>
        </w:rPr>
        <w:t>上线时间压力大，使得测试不充分。明确说明在此中约束下，测试如何应对</w:t>
      </w:r>
      <w:r>
        <w:rPr>
          <w:rFonts w:hint="eastAsia"/>
        </w:rPr>
        <w:t>。</w:t>
      </w:r>
    </w:p>
    <w:p w:rsidR="00D748BB" w:rsidRDefault="00D748BB" w:rsidP="000F401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由于开发人员兼职</w:t>
      </w:r>
      <w:proofErr w:type="gramStart"/>
      <w:r>
        <w:rPr>
          <w:rFonts w:hint="eastAsia"/>
        </w:rPr>
        <w:t>其它他</w:t>
      </w:r>
      <w:proofErr w:type="gramEnd"/>
      <w:r>
        <w:rPr>
          <w:rFonts w:hint="eastAsia"/>
        </w:rPr>
        <w:t>工作，造成的所提交代码质量以及不能及时修改</w:t>
      </w:r>
      <w:r>
        <w:rPr>
          <w:rFonts w:hint="eastAsia"/>
        </w:rPr>
        <w:t>BUG</w:t>
      </w:r>
      <w:r>
        <w:rPr>
          <w:rFonts w:hint="eastAsia"/>
        </w:rPr>
        <w:t>的风险，测试应该如何应对</w:t>
      </w:r>
      <w:r w:rsidRPr="00411B19">
        <w:rPr>
          <w:rFonts w:hint="eastAsia"/>
        </w:rPr>
        <w:t>。</w:t>
      </w:r>
      <w:r w:rsidR="00502322">
        <w:rPr>
          <w:rFonts w:hint="eastAsia"/>
        </w:rPr>
        <w:t>]</w:t>
      </w:r>
    </w:p>
    <w:p w:rsidR="00D748BB" w:rsidRDefault="00D748BB" w:rsidP="00D748BB">
      <w:pPr>
        <w:pStyle w:val="2"/>
        <w:ind w:left="651" w:hanging="651"/>
      </w:pPr>
      <w:bookmarkStart w:id="29" w:name="_Toc286844664"/>
      <w:bookmarkStart w:id="30" w:name="_Toc364931938"/>
      <w:r>
        <w:rPr>
          <w:rFonts w:hint="eastAsia"/>
        </w:rPr>
        <w:t>测试进度</w:t>
      </w:r>
      <w:bookmarkEnd w:id="29"/>
      <w:bookmarkEnd w:id="30"/>
    </w:p>
    <w:p w:rsidR="00D748BB" w:rsidRPr="00AD75E0" w:rsidRDefault="00502322" w:rsidP="00753359">
      <w:pPr>
        <w:pStyle w:val="a8"/>
        <w:ind w:firstLine="480"/>
      </w:pPr>
      <w:r>
        <w:rPr>
          <w:rFonts w:hint="eastAsia"/>
        </w:rPr>
        <w:t>[</w:t>
      </w:r>
      <w:r w:rsidR="00D748BB" w:rsidRPr="00AD75E0">
        <w:rPr>
          <w:rFonts w:hint="eastAsia"/>
        </w:rPr>
        <w:t>在此章节，对各阶段的测试给出里程碑计划，包括阶段、里程碑、资源等。</w:t>
      </w:r>
      <w:r w:rsidR="00D748BB">
        <w:rPr>
          <w:rFonts w:hint="eastAsia"/>
        </w:rPr>
        <w:t>表格中是否里程碑，如果是里程碑填写“</w:t>
      </w:r>
      <w:r w:rsidR="00D748BB" w:rsidRPr="002F6EAB">
        <w:rPr>
          <w:rFonts w:hint="eastAsia"/>
          <w:b/>
          <w:color w:val="FF0000"/>
        </w:rPr>
        <w:t>√</w:t>
      </w:r>
      <w:r w:rsidR="00D748BB">
        <w:rPr>
          <w:rFonts w:hint="eastAsia"/>
        </w:rPr>
        <w:t>”，不是无需填写</w:t>
      </w:r>
      <w:r w:rsidR="00D748BB" w:rsidRPr="0084011D">
        <w:rPr>
          <w:rFonts w:hint="eastAsia"/>
        </w:rPr>
        <w:t>。</w:t>
      </w:r>
      <w:r>
        <w:rPr>
          <w:rFonts w:hint="eastAsia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1240"/>
        <w:gridCol w:w="1217"/>
        <w:gridCol w:w="3230"/>
        <w:gridCol w:w="1451"/>
      </w:tblGrid>
      <w:tr w:rsidR="00D748BB" w:rsidRPr="00753359" w:rsidTr="00753359">
        <w:tc>
          <w:tcPr>
            <w:tcW w:w="2076" w:type="dxa"/>
            <w:shd w:val="clear" w:color="auto" w:fill="D9D9D9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753359">
              <w:rPr>
                <w:rFonts w:ascii="宋体" w:hAnsi="宋体" w:hint="eastAsia"/>
                <w:b/>
                <w:sz w:val="21"/>
                <w:szCs w:val="21"/>
              </w:rPr>
              <w:t>测试阶段</w:t>
            </w:r>
          </w:p>
        </w:tc>
        <w:tc>
          <w:tcPr>
            <w:tcW w:w="1240" w:type="dxa"/>
            <w:shd w:val="clear" w:color="auto" w:fill="D9D9D9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753359">
              <w:rPr>
                <w:rFonts w:ascii="宋体" w:hAnsi="宋体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17" w:type="dxa"/>
            <w:shd w:val="clear" w:color="auto" w:fill="D9D9D9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753359">
              <w:rPr>
                <w:rFonts w:ascii="宋体" w:hAnsi="宋体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230" w:type="dxa"/>
            <w:shd w:val="clear" w:color="auto" w:fill="D9D9D9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753359">
              <w:rPr>
                <w:rFonts w:ascii="宋体" w:hAnsi="宋体" w:hint="eastAsia"/>
                <w:b/>
                <w:sz w:val="21"/>
                <w:szCs w:val="21"/>
              </w:rPr>
              <w:t>资源</w:t>
            </w:r>
          </w:p>
        </w:tc>
        <w:tc>
          <w:tcPr>
            <w:tcW w:w="1451" w:type="dxa"/>
            <w:shd w:val="clear" w:color="auto" w:fill="D9D9D9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753359">
              <w:rPr>
                <w:rFonts w:ascii="宋体" w:hAnsi="宋体" w:hint="eastAsia"/>
                <w:b/>
                <w:sz w:val="21"/>
                <w:szCs w:val="21"/>
              </w:rPr>
              <w:t>是否里程碑</w:t>
            </w: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系统测试计划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测试用例编写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测试用例评审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单元测试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用户手册编写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集成测试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系统测试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753359" w:rsidTr="00753359">
        <w:tc>
          <w:tcPr>
            <w:tcW w:w="2076" w:type="dxa"/>
          </w:tcPr>
          <w:p w:rsidR="00D748BB" w:rsidRPr="00753359" w:rsidRDefault="00D748BB" w:rsidP="00917BF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753359">
              <w:rPr>
                <w:rFonts w:ascii="宋体" w:hAnsi="宋体" w:hint="eastAsia"/>
                <w:sz w:val="21"/>
                <w:szCs w:val="21"/>
              </w:rPr>
              <w:t>系统测试报告编写</w:t>
            </w:r>
          </w:p>
        </w:tc>
        <w:tc>
          <w:tcPr>
            <w:tcW w:w="124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30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1" w:type="dxa"/>
          </w:tcPr>
          <w:p w:rsidR="00D748BB" w:rsidRPr="00753359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67D05" w:rsidRDefault="00367D05" w:rsidP="00367D05"/>
    <w:p w:rsidR="00D748BB" w:rsidRPr="00B131E1" w:rsidRDefault="00D748BB" w:rsidP="00D748BB">
      <w:pPr>
        <w:pStyle w:val="1"/>
        <w:ind w:left="795" w:hanging="795"/>
      </w:pPr>
      <w:bookmarkStart w:id="31" w:name="_Toc286844665"/>
      <w:bookmarkStart w:id="32" w:name="_Toc364931939"/>
      <w:r>
        <w:rPr>
          <w:rFonts w:hint="eastAsia"/>
        </w:rPr>
        <w:lastRenderedPageBreak/>
        <w:t>测试策略</w:t>
      </w:r>
      <w:bookmarkEnd w:id="31"/>
      <w:bookmarkEnd w:id="32"/>
    </w:p>
    <w:p w:rsidR="00D748BB" w:rsidRDefault="00D748BB" w:rsidP="00D748BB">
      <w:pPr>
        <w:pStyle w:val="2"/>
        <w:ind w:left="651" w:hanging="651"/>
      </w:pPr>
      <w:bookmarkStart w:id="33" w:name="_Toc286844666"/>
      <w:bookmarkStart w:id="34" w:name="_Toc364931940"/>
      <w:r>
        <w:rPr>
          <w:rFonts w:hint="eastAsia"/>
        </w:rPr>
        <w:t>整体策略</w:t>
      </w:r>
      <w:bookmarkEnd w:id="33"/>
      <w:bookmarkEnd w:id="34"/>
    </w:p>
    <w:p w:rsidR="00D748BB" w:rsidRPr="0062011D" w:rsidRDefault="00502322" w:rsidP="00D748BB">
      <w:pPr>
        <w:pStyle w:val="a8"/>
        <w:ind w:firstLine="480"/>
      </w:pPr>
      <w:r>
        <w:rPr>
          <w:rFonts w:hint="eastAsia"/>
        </w:rPr>
        <w:t>[</w:t>
      </w:r>
      <w:r w:rsidR="00D748BB" w:rsidRPr="0062011D">
        <w:rPr>
          <w:rFonts w:hint="eastAsia"/>
        </w:rPr>
        <w:t>说明计划中使用的基本的测试过程。使用里程碑技术在测试过程中验证每个模块，测试人员在需求阶段参与测试工作，进行需求</w:t>
      </w:r>
      <w:r w:rsidR="00D748BB" w:rsidRPr="0062011D">
        <w:t>review</w:t>
      </w:r>
      <w:r w:rsidR="00D748BB" w:rsidRPr="0062011D">
        <w:rPr>
          <w:rFonts w:hint="eastAsia"/>
        </w:rPr>
        <w:t>、设计</w:t>
      </w:r>
      <w:r w:rsidR="00D748BB" w:rsidRPr="0062011D">
        <w:t>review</w:t>
      </w:r>
      <w:r w:rsidR="00D748BB" w:rsidRPr="0062011D">
        <w:rPr>
          <w:rFonts w:hint="eastAsia"/>
        </w:rPr>
        <w:t>、测试</w:t>
      </w:r>
      <w:r w:rsidR="00D748BB">
        <w:rPr>
          <w:rFonts w:hint="eastAsia"/>
        </w:rPr>
        <w:t>用</w:t>
      </w:r>
      <w:r w:rsidR="00D748BB" w:rsidRPr="0062011D">
        <w:rPr>
          <w:rFonts w:hint="eastAsia"/>
        </w:rPr>
        <w:t>例设计和测试开发，在系统开发完成之后，正式执行测试。产品达到软件产品质量要求和测试要求后发布，并提交相关的测试文档。</w:t>
      </w:r>
      <w:r>
        <w:rPr>
          <w:rFonts w:hint="eastAsia"/>
        </w:rPr>
        <w:t>]</w:t>
      </w:r>
    </w:p>
    <w:p w:rsidR="00D748BB" w:rsidRPr="00D748BB" w:rsidRDefault="00D748BB" w:rsidP="00D748BB">
      <w:pPr>
        <w:pStyle w:val="2"/>
        <w:ind w:left="651" w:hanging="651"/>
      </w:pPr>
      <w:bookmarkStart w:id="35" w:name="_Toc286844667"/>
      <w:bookmarkStart w:id="36" w:name="_Toc364931941"/>
      <w:r w:rsidRPr="00D748BB">
        <w:rPr>
          <w:rFonts w:hint="eastAsia"/>
        </w:rPr>
        <w:t>测试类型</w:t>
      </w:r>
      <w:bookmarkEnd w:id="35"/>
      <w:bookmarkEnd w:id="36"/>
    </w:p>
    <w:p w:rsidR="00D748BB" w:rsidRPr="0084011D" w:rsidRDefault="00502322" w:rsidP="00E50EE4">
      <w:pPr>
        <w:pStyle w:val="a8"/>
        <w:ind w:firstLine="480"/>
      </w:pPr>
      <w:r>
        <w:rPr>
          <w:rFonts w:hint="eastAsia"/>
        </w:rPr>
        <w:t>[</w:t>
      </w:r>
      <w:r w:rsidR="00D748BB" w:rsidRPr="0084011D">
        <w:rPr>
          <w:rFonts w:hint="eastAsia"/>
        </w:rPr>
        <w:t>选择本项目</w:t>
      </w:r>
      <w:r w:rsidR="00D748BB">
        <w:rPr>
          <w:rFonts w:hint="eastAsia"/>
        </w:rPr>
        <w:t>是否采用该</w:t>
      </w:r>
      <w:r w:rsidR="00D748BB" w:rsidRPr="0084011D">
        <w:rPr>
          <w:rFonts w:hint="eastAsia"/>
        </w:rPr>
        <w:t>测试类型</w:t>
      </w:r>
      <w:r w:rsidR="00D748BB">
        <w:rPr>
          <w:rFonts w:hint="eastAsia"/>
        </w:rPr>
        <w:t>，在表格是否采用如果采用填写“</w:t>
      </w:r>
      <w:r w:rsidR="00D748BB" w:rsidRPr="002F6EAB">
        <w:rPr>
          <w:rFonts w:hint="eastAsia"/>
          <w:b/>
          <w:color w:val="FF0000"/>
        </w:rPr>
        <w:t>√</w:t>
      </w:r>
      <w:r w:rsidR="00D748BB">
        <w:rPr>
          <w:rFonts w:hint="eastAsia"/>
        </w:rPr>
        <w:t>”，不采用无需填写，如果表格中没有对应的测试类型自己增加。</w:t>
      </w:r>
      <w:r>
        <w:rPr>
          <w:rFonts w:hint="eastAsia"/>
        </w:rPr>
        <w:t>]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560"/>
        <w:gridCol w:w="6379"/>
        <w:gridCol w:w="1240"/>
      </w:tblGrid>
      <w:tr w:rsidR="00D748BB" w:rsidRPr="00E50EE4" w:rsidTr="00EE526F">
        <w:tc>
          <w:tcPr>
            <w:tcW w:w="675" w:type="dxa"/>
            <w:shd w:val="clear" w:color="auto" w:fill="F2F2F2" w:themeFill="background1" w:themeFillShade="F2"/>
            <w:vAlign w:val="center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测试类型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说明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是否采用</w:t>
            </w: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根据需求文档、设计文档等检查产品是否正确实现了功能。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流程测试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界面测试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检查界面是否符合公司界面规范，是否美观合理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4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易用性测试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检查系统是否易用友好，是否符合通用的操作习惯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2414BB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接口测试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检查系统能否与外部系统或外部设备等是否接口正常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安装测试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检查系统能否正确安装、配置基础数据是否正确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7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提取系统性能数据，检查系统是否满足在需求中所规定达到的性能。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8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安全性测试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检查系统安全，是否达到安全需求，是否存安全隐患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E526F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9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兼容性测试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对于</w:t>
            </w:r>
            <w:r w:rsidRPr="00E50EE4">
              <w:rPr>
                <w:rFonts w:ascii="宋体" w:hAnsi="宋体" w:hint="eastAsia"/>
                <w:kern w:val="0"/>
                <w:sz w:val="21"/>
                <w:szCs w:val="21"/>
              </w:rPr>
              <w:t xml:space="preserve"> C/S </w:t>
            </w: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架构的系统来说，需要考虑客户端支持的系统平台。</w:t>
            </w:r>
          </w:p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对于</w:t>
            </w:r>
            <w:r w:rsidRPr="00E50EE4">
              <w:rPr>
                <w:rFonts w:ascii="宋体" w:hAnsi="宋体" w:hint="eastAsia"/>
                <w:kern w:val="0"/>
                <w:sz w:val="21"/>
                <w:szCs w:val="21"/>
              </w:rPr>
              <w:t xml:space="preserve"> B/S </w:t>
            </w: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架构的系统来说需要考虑用户端浏览器的版本。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50EE4">
        <w:tc>
          <w:tcPr>
            <w:tcW w:w="675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10</w:t>
            </w:r>
          </w:p>
        </w:tc>
        <w:tc>
          <w:tcPr>
            <w:tcW w:w="1560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6379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50EE4">
        <w:tc>
          <w:tcPr>
            <w:tcW w:w="675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11</w:t>
            </w:r>
          </w:p>
        </w:tc>
        <w:tc>
          <w:tcPr>
            <w:tcW w:w="1560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6379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  <w:tr w:rsidR="00D748BB" w:rsidRPr="00E50EE4" w:rsidTr="00E50EE4">
        <w:tc>
          <w:tcPr>
            <w:tcW w:w="675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12</w:t>
            </w:r>
          </w:p>
        </w:tc>
        <w:tc>
          <w:tcPr>
            <w:tcW w:w="1560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6379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240" w:type="dxa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</w:tbl>
    <w:p w:rsidR="00D748BB" w:rsidRPr="00D748BB" w:rsidRDefault="00D748BB" w:rsidP="00D748BB">
      <w:pPr>
        <w:pStyle w:val="2"/>
        <w:ind w:left="651" w:hanging="651"/>
      </w:pPr>
      <w:bookmarkStart w:id="37" w:name="_Toc286844668"/>
      <w:bookmarkStart w:id="38" w:name="_Toc364931942"/>
      <w:r w:rsidRPr="00D748BB">
        <w:rPr>
          <w:rFonts w:hint="eastAsia"/>
        </w:rPr>
        <w:t>测试技术</w:t>
      </w:r>
      <w:bookmarkEnd w:id="37"/>
      <w:bookmarkEnd w:id="38"/>
    </w:p>
    <w:p w:rsidR="00D748BB" w:rsidRPr="0084011D" w:rsidRDefault="00502322" w:rsidP="00E50EE4">
      <w:pPr>
        <w:pStyle w:val="a8"/>
        <w:ind w:firstLine="480"/>
      </w:pPr>
      <w:r>
        <w:rPr>
          <w:rFonts w:hint="eastAsia"/>
        </w:rPr>
        <w:t>[</w:t>
      </w:r>
      <w:r w:rsidR="00D748BB" w:rsidRPr="0084011D">
        <w:rPr>
          <w:rFonts w:hint="eastAsia"/>
        </w:rPr>
        <w:t>选择本项目</w:t>
      </w:r>
      <w:r w:rsidR="00D748BB">
        <w:rPr>
          <w:rFonts w:hint="eastAsia"/>
        </w:rPr>
        <w:t>是否采用该</w:t>
      </w:r>
      <w:r w:rsidR="00D748BB" w:rsidRPr="0084011D">
        <w:rPr>
          <w:rFonts w:hint="eastAsia"/>
        </w:rPr>
        <w:t>测试</w:t>
      </w:r>
      <w:r w:rsidR="00D748BB">
        <w:rPr>
          <w:rFonts w:hint="eastAsia"/>
        </w:rPr>
        <w:t>技术，在表格是否采用如果采用填写“</w:t>
      </w:r>
      <w:r w:rsidR="00D748BB" w:rsidRPr="002F6EAB">
        <w:rPr>
          <w:rFonts w:hint="eastAsia"/>
          <w:b/>
          <w:color w:val="FF0000"/>
        </w:rPr>
        <w:t>√</w:t>
      </w:r>
      <w:r w:rsidR="00D748BB">
        <w:rPr>
          <w:rFonts w:hint="eastAsia"/>
        </w:rPr>
        <w:t>”，不采用无需填写，如果表格中没有对应的测试技术自己增加。</w:t>
      </w:r>
      <w:r>
        <w:rPr>
          <w:rFonts w:hint="eastAsia"/>
        </w:rPr>
        <w:t>]</w:t>
      </w:r>
    </w:p>
    <w:tbl>
      <w:tblPr>
        <w:tblW w:w="8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560"/>
        <w:gridCol w:w="5244"/>
        <w:gridCol w:w="1240"/>
      </w:tblGrid>
      <w:tr w:rsidR="00D748BB" w:rsidRPr="00E50EE4" w:rsidTr="002414BB">
        <w:tc>
          <w:tcPr>
            <w:tcW w:w="675" w:type="dxa"/>
            <w:shd w:val="clear" w:color="auto" w:fill="F2F2F2" w:themeFill="background1" w:themeFillShade="F2"/>
            <w:vAlign w:val="center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测试技术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说明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50EE4">
              <w:rPr>
                <w:rFonts w:ascii="宋体" w:hAnsi="宋体" w:hint="eastAsia"/>
                <w:b/>
                <w:sz w:val="21"/>
                <w:szCs w:val="21"/>
              </w:rPr>
              <w:t>是否采用</w:t>
            </w:r>
          </w:p>
        </w:tc>
      </w:tr>
      <w:tr w:rsidR="00D748BB" w:rsidRPr="00E50EE4" w:rsidTr="002414BB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测试用例设计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在产品需求评审通过后编写测试用例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E50EE4" w:rsidTr="002414BB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proofErr w:type="gramStart"/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白盒测试</w:t>
            </w:r>
            <w:proofErr w:type="gramEnd"/>
          </w:p>
        </w:tc>
        <w:tc>
          <w:tcPr>
            <w:tcW w:w="5244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单元测试是否开展代码测试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E50EE4" w:rsidTr="002414BB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自动化测试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系统回归时是否要引入自动化测试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E50EE4" w:rsidTr="002414BB">
        <w:tc>
          <w:tcPr>
            <w:tcW w:w="675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4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kern w:val="0"/>
                <w:sz w:val="21"/>
                <w:szCs w:val="21"/>
              </w:rPr>
              <w:t>是否是使用工具进行性能方面的测试</w:t>
            </w: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E50EE4" w:rsidTr="00E50EE4">
        <w:tc>
          <w:tcPr>
            <w:tcW w:w="675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5</w:t>
            </w:r>
          </w:p>
        </w:tc>
        <w:tc>
          <w:tcPr>
            <w:tcW w:w="1560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5244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748BB" w:rsidRPr="00E50EE4" w:rsidTr="00E50EE4">
        <w:tc>
          <w:tcPr>
            <w:tcW w:w="675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E50EE4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6</w:t>
            </w:r>
          </w:p>
        </w:tc>
        <w:tc>
          <w:tcPr>
            <w:tcW w:w="1560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5244" w:type="dxa"/>
            <w:shd w:val="clear" w:color="auto" w:fill="FFFFFF"/>
          </w:tcPr>
          <w:p w:rsidR="00D748BB" w:rsidRPr="00E50EE4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240" w:type="dxa"/>
          </w:tcPr>
          <w:p w:rsidR="00D748BB" w:rsidRPr="00E50EE4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748BB" w:rsidRPr="00D748BB" w:rsidRDefault="00D748BB" w:rsidP="00D748BB">
      <w:pPr>
        <w:pStyle w:val="1"/>
        <w:ind w:left="795" w:hanging="795"/>
      </w:pPr>
      <w:bookmarkStart w:id="39" w:name="_Toc286844669"/>
      <w:bookmarkStart w:id="40" w:name="_Toc364931943"/>
      <w:r w:rsidRPr="00D748BB">
        <w:rPr>
          <w:rFonts w:hint="eastAsia"/>
        </w:rPr>
        <w:lastRenderedPageBreak/>
        <w:t>测试提交文档</w:t>
      </w:r>
      <w:bookmarkEnd w:id="39"/>
      <w:bookmarkEnd w:id="40"/>
    </w:p>
    <w:p w:rsidR="00D748BB" w:rsidRPr="008252FF" w:rsidRDefault="00502322" w:rsidP="00385EC3">
      <w:pPr>
        <w:pStyle w:val="a8"/>
        <w:ind w:firstLine="480"/>
        <w:rPr>
          <w:sz w:val="18"/>
          <w:szCs w:val="18"/>
        </w:rPr>
      </w:pPr>
      <w:r>
        <w:rPr>
          <w:rFonts w:hint="eastAsia"/>
        </w:rPr>
        <w:t>[</w:t>
      </w:r>
      <w:r w:rsidR="00D748BB">
        <w:rPr>
          <w:rFonts w:hint="eastAsia"/>
        </w:rPr>
        <w:t>测试过程中需要提交各种文档、作者、文档配置库存放目录。</w:t>
      </w:r>
      <w:r>
        <w:rPr>
          <w:rFonts w:hint="eastAsia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560"/>
        <w:gridCol w:w="5811"/>
      </w:tblGrid>
      <w:tr w:rsidR="00D748BB" w:rsidRPr="00385EC3" w:rsidTr="00502322">
        <w:tc>
          <w:tcPr>
            <w:tcW w:w="2376" w:type="dxa"/>
            <w:shd w:val="clear" w:color="auto" w:fill="F2F2F2" w:themeFill="background1" w:themeFillShade="F2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85EC3">
              <w:rPr>
                <w:rFonts w:ascii="宋体" w:hAnsi="宋体" w:hint="eastAsia"/>
                <w:b/>
                <w:sz w:val="21"/>
                <w:szCs w:val="21"/>
              </w:rPr>
              <w:t>文档说明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85EC3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85EC3">
              <w:rPr>
                <w:rFonts w:ascii="宋体" w:hAnsi="宋体" w:hint="eastAsia"/>
                <w:b/>
                <w:sz w:val="21"/>
                <w:szCs w:val="21"/>
              </w:rPr>
              <w:t>文档位置(配置库)</w:t>
            </w:r>
          </w:p>
        </w:tc>
      </w:tr>
      <w:tr w:rsidR="00D748BB" w:rsidRPr="00385EC3" w:rsidTr="00385EC3">
        <w:tc>
          <w:tcPr>
            <w:tcW w:w="2376" w:type="dxa"/>
            <w:shd w:val="clear" w:color="auto" w:fill="FFFFFF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  <w:r w:rsidRPr="00385EC3">
              <w:rPr>
                <w:rFonts w:ascii="宋体" w:hAnsi="宋体" w:hint="eastAsia"/>
                <w:sz w:val="21"/>
                <w:szCs w:val="21"/>
              </w:rPr>
              <w:t>系统测试计划</w:t>
            </w:r>
          </w:p>
        </w:tc>
        <w:tc>
          <w:tcPr>
            <w:tcW w:w="1560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11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2376" w:type="dxa"/>
            <w:shd w:val="clear" w:color="auto" w:fill="FFFFFF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  <w:r w:rsidRPr="00385EC3">
              <w:rPr>
                <w:rFonts w:ascii="宋体" w:hAnsi="宋体" w:hint="eastAsia"/>
                <w:sz w:val="21"/>
                <w:szCs w:val="21"/>
              </w:rPr>
              <w:t>测试用例</w:t>
            </w:r>
          </w:p>
        </w:tc>
        <w:tc>
          <w:tcPr>
            <w:tcW w:w="1560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11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2376" w:type="dxa"/>
            <w:shd w:val="clear" w:color="auto" w:fill="FFFFFF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  <w:r w:rsidRPr="00385EC3">
              <w:rPr>
                <w:rFonts w:ascii="宋体" w:hAnsi="宋体" w:hint="eastAsia"/>
                <w:sz w:val="21"/>
                <w:szCs w:val="21"/>
              </w:rPr>
              <w:t>实现与测试跟踪表</w:t>
            </w:r>
          </w:p>
        </w:tc>
        <w:tc>
          <w:tcPr>
            <w:tcW w:w="1560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11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2376" w:type="dxa"/>
            <w:shd w:val="clear" w:color="auto" w:fill="FFFFFF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  <w:r w:rsidRPr="00385EC3">
              <w:rPr>
                <w:rFonts w:ascii="宋体" w:hAnsi="宋体" w:hint="eastAsia"/>
                <w:sz w:val="21"/>
                <w:szCs w:val="21"/>
              </w:rPr>
              <w:t>用户手册</w:t>
            </w:r>
          </w:p>
        </w:tc>
        <w:tc>
          <w:tcPr>
            <w:tcW w:w="1560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11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2376" w:type="dxa"/>
            <w:shd w:val="clear" w:color="auto" w:fill="FFFFFF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  <w:r w:rsidRPr="00385EC3">
              <w:rPr>
                <w:rFonts w:ascii="宋体" w:hAnsi="宋体" w:hint="eastAsia"/>
                <w:sz w:val="21"/>
                <w:szCs w:val="21"/>
              </w:rPr>
              <w:t>系统测试报告</w:t>
            </w:r>
          </w:p>
        </w:tc>
        <w:tc>
          <w:tcPr>
            <w:tcW w:w="1560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811" w:type="dxa"/>
          </w:tcPr>
          <w:p w:rsidR="00D748BB" w:rsidRPr="00385EC3" w:rsidRDefault="00D748BB" w:rsidP="00917BFB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85EC3" w:rsidRDefault="00385EC3" w:rsidP="00385EC3">
      <w:bookmarkStart w:id="41" w:name="_Toc286844670"/>
    </w:p>
    <w:p w:rsidR="00385EC3" w:rsidRDefault="00385EC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D748BB" w:rsidRPr="00D748BB" w:rsidRDefault="00D748BB" w:rsidP="00D748BB">
      <w:pPr>
        <w:pStyle w:val="1"/>
        <w:ind w:left="795" w:hanging="795"/>
      </w:pPr>
      <w:bookmarkStart w:id="42" w:name="_Toc364931944"/>
      <w:r w:rsidRPr="00D748BB">
        <w:rPr>
          <w:rFonts w:hint="eastAsia"/>
        </w:rPr>
        <w:lastRenderedPageBreak/>
        <w:t>质量目标</w:t>
      </w:r>
      <w:bookmarkEnd w:id="41"/>
      <w:bookmarkEnd w:id="42"/>
    </w:p>
    <w:p w:rsidR="00D748BB" w:rsidRDefault="00502322" w:rsidP="00385EC3">
      <w:pPr>
        <w:pStyle w:val="a8"/>
        <w:ind w:firstLine="480"/>
      </w:pPr>
      <w:r>
        <w:rPr>
          <w:rFonts w:hint="eastAsia"/>
        </w:rPr>
        <w:t>[</w:t>
      </w:r>
      <w:r w:rsidR="00D748BB" w:rsidRPr="001B29F8">
        <w:rPr>
          <w:rFonts w:hint="eastAsia"/>
        </w:rPr>
        <w:t>可以是产品的质量达到什么样的目标，产品的流程联通性达到什么样的要求。</w:t>
      </w:r>
      <w:r>
        <w:rPr>
          <w:rFonts w:hint="eastAsia"/>
        </w:rPr>
        <w:t>]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627"/>
        <w:gridCol w:w="2552"/>
      </w:tblGrid>
      <w:tr w:rsidR="00D748BB" w:rsidRPr="00385EC3" w:rsidTr="00502322">
        <w:tc>
          <w:tcPr>
            <w:tcW w:w="675" w:type="dxa"/>
            <w:shd w:val="clear" w:color="auto" w:fill="F2F2F2" w:themeFill="background1" w:themeFillShade="F2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6627" w:type="dxa"/>
            <w:shd w:val="clear" w:color="auto" w:fill="F2F2F2" w:themeFill="background1" w:themeFillShade="F2"/>
            <w:vAlign w:val="center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测试质量目标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85EC3">
              <w:rPr>
                <w:rFonts w:ascii="宋体" w:hAnsi="宋体" w:hint="eastAsia"/>
                <w:b/>
                <w:sz w:val="21"/>
                <w:szCs w:val="21"/>
              </w:rPr>
              <w:t>确认人以及特殊说明</w:t>
            </w: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1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测试已实现的产品是否达到设计的要求，包括：各个功能点是否以实现，业务流程是否正确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2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所有的测试用例已经执行过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3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所有的自动测试脚本已经执行通过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4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不允许</w:t>
            </w:r>
            <w:proofErr w:type="gramStart"/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存严重</w:t>
            </w:r>
            <w:proofErr w:type="gramEnd"/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程度为高和中的功能缺陷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5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缺陷的发现速率正在下降并接近</w:t>
            </w:r>
            <w:r w:rsidRPr="00385EC3">
              <w:rPr>
                <w:rFonts w:ascii="宋体" w:hAnsi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6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kern w:val="0"/>
                <w:sz w:val="21"/>
                <w:szCs w:val="21"/>
              </w:rPr>
              <w:t>在最后的三天内没有发现严重程度为</w:t>
            </w:r>
            <w:r w:rsidRPr="00385EC3">
              <w:rPr>
                <w:rFonts w:ascii="宋体" w:hAnsi="宋体" w:hint="eastAsia"/>
                <w:kern w:val="0"/>
                <w:sz w:val="21"/>
                <w:szCs w:val="21"/>
              </w:rPr>
              <w:t>高和中的缺陷</w:t>
            </w: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7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D748BB" w:rsidRPr="00385EC3" w:rsidTr="00385EC3">
        <w:tc>
          <w:tcPr>
            <w:tcW w:w="675" w:type="dxa"/>
          </w:tcPr>
          <w:p w:rsidR="00D748BB" w:rsidRPr="00385EC3" w:rsidRDefault="00D748BB" w:rsidP="00917BF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385EC3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8</w:t>
            </w:r>
          </w:p>
        </w:tc>
        <w:tc>
          <w:tcPr>
            <w:tcW w:w="6627" w:type="dxa"/>
            <w:vAlign w:val="center"/>
          </w:tcPr>
          <w:p w:rsidR="00D748BB" w:rsidRPr="00385EC3" w:rsidRDefault="00D748BB" w:rsidP="00917BFB">
            <w:pPr>
              <w:widowControl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552" w:type="dxa"/>
          </w:tcPr>
          <w:p w:rsidR="00D748BB" w:rsidRPr="00385EC3" w:rsidRDefault="00D748BB" w:rsidP="00917BF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748BB" w:rsidRPr="001B29F8" w:rsidRDefault="00D748BB" w:rsidP="00D748BB"/>
    <w:p w:rsidR="00D748BB" w:rsidRDefault="00D748BB">
      <w:pPr>
        <w:pStyle w:val="a0"/>
        <w:ind w:firstLine="480"/>
      </w:pPr>
    </w:p>
    <w:sectPr w:rsidR="00D748BB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750" w:rsidRDefault="00DE1750">
      <w:pPr>
        <w:spacing w:line="240" w:lineRule="auto"/>
      </w:pPr>
      <w:r>
        <w:separator/>
      </w:r>
    </w:p>
  </w:endnote>
  <w:endnote w:type="continuationSeparator" w:id="0">
    <w:p w:rsidR="00DE1750" w:rsidRDefault="00DE1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4D225B">
      <w:rPr>
        <w:b/>
        <w:bCs/>
        <w:noProof/>
        <w:sz w:val="21"/>
        <w:szCs w:val="21"/>
      </w:rPr>
      <w:t>1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4D225B">
      <w:rPr>
        <w:b/>
        <w:bCs/>
        <w:noProof/>
        <w:sz w:val="21"/>
        <w:szCs w:val="21"/>
      </w:rPr>
      <w:t>6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750" w:rsidRDefault="00DE1750">
      <w:pPr>
        <w:spacing w:line="240" w:lineRule="auto"/>
      </w:pPr>
      <w:r>
        <w:separator/>
      </w:r>
    </w:p>
  </w:footnote>
  <w:footnote w:type="continuationSeparator" w:id="0">
    <w:p w:rsidR="00DE1750" w:rsidRDefault="00DE1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0C1D93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65626A3" wp14:editId="12153A99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FILENAME   \* MERGEFORMAT ">
      <w:r w:rsidR="003A03C2">
        <w:rPr>
          <w:rFonts w:hint="eastAsia"/>
          <w:noProof/>
        </w:rPr>
        <w:t>模板</w:t>
      </w:r>
      <w:r w:rsidR="003A03C2">
        <w:rPr>
          <w:rFonts w:hint="eastAsia"/>
          <w:noProof/>
        </w:rPr>
        <w:t>-</w:t>
      </w:r>
      <w:r w:rsidR="003A03C2">
        <w:rPr>
          <w:rFonts w:hint="eastAsia"/>
          <w:noProof/>
        </w:rPr>
        <w:t>测试计划</w:t>
      </w:r>
      <w:r w:rsidR="003A03C2">
        <w:rPr>
          <w:rFonts w:hint="eastAsia"/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DB31F8"/>
    <w:multiLevelType w:val="hybridMultilevel"/>
    <w:tmpl w:val="805A7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4A44915"/>
    <w:multiLevelType w:val="multilevel"/>
    <w:tmpl w:val="04090025"/>
    <w:lvl w:ilvl="0">
      <w:start w:val="1"/>
      <w:numFmt w:val="decimal"/>
      <w:lvlText w:val="%1"/>
      <w:lvlJc w:val="left"/>
      <w:pPr>
        <w:ind w:left="241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3EE52DC"/>
    <w:multiLevelType w:val="hybridMultilevel"/>
    <w:tmpl w:val="09821A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7D33CEE"/>
    <w:multiLevelType w:val="hybridMultilevel"/>
    <w:tmpl w:val="57CCA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BE96A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2640B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7E60EEF"/>
    <w:multiLevelType w:val="hybridMultilevel"/>
    <w:tmpl w:val="29E456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B1B09F6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34"/>
    <w:rsid w:val="000205E3"/>
    <w:rsid w:val="00037FD5"/>
    <w:rsid w:val="00097E65"/>
    <w:rsid w:val="000C1D93"/>
    <w:rsid w:val="000E62CE"/>
    <w:rsid w:val="000F4010"/>
    <w:rsid w:val="00120719"/>
    <w:rsid w:val="00183902"/>
    <w:rsid w:val="002414BB"/>
    <w:rsid w:val="0031434F"/>
    <w:rsid w:val="00335C70"/>
    <w:rsid w:val="003653A9"/>
    <w:rsid w:val="00367D05"/>
    <w:rsid w:val="00385EC3"/>
    <w:rsid w:val="003A03C2"/>
    <w:rsid w:val="003A4339"/>
    <w:rsid w:val="003C5655"/>
    <w:rsid w:val="00495C6A"/>
    <w:rsid w:val="004D225B"/>
    <w:rsid w:val="004D76C7"/>
    <w:rsid w:val="004E1326"/>
    <w:rsid w:val="004E794F"/>
    <w:rsid w:val="00502322"/>
    <w:rsid w:val="005057DA"/>
    <w:rsid w:val="00522988"/>
    <w:rsid w:val="005408CE"/>
    <w:rsid w:val="00632C8E"/>
    <w:rsid w:val="00637B71"/>
    <w:rsid w:val="00753359"/>
    <w:rsid w:val="007537FA"/>
    <w:rsid w:val="0086267B"/>
    <w:rsid w:val="00892B42"/>
    <w:rsid w:val="00892C34"/>
    <w:rsid w:val="00893761"/>
    <w:rsid w:val="00943BB1"/>
    <w:rsid w:val="009F33D9"/>
    <w:rsid w:val="00AC0B44"/>
    <w:rsid w:val="00AD03CD"/>
    <w:rsid w:val="00AD6183"/>
    <w:rsid w:val="00B1327B"/>
    <w:rsid w:val="00B9595B"/>
    <w:rsid w:val="00C5579A"/>
    <w:rsid w:val="00C86EB2"/>
    <w:rsid w:val="00D57062"/>
    <w:rsid w:val="00D748BB"/>
    <w:rsid w:val="00D75E9B"/>
    <w:rsid w:val="00DA29FD"/>
    <w:rsid w:val="00DE1750"/>
    <w:rsid w:val="00E50EE4"/>
    <w:rsid w:val="00E60B35"/>
    <w:rsid w:val="00EE526F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styleId="ab">
    <w:name w:val="List Paragraph"/>
    <w:basedOn w:val="a"/>
    <w:uiPriority w:val="34"/>
    <w:qFormat/>
    <w:rsid w:val="000F4010"/>
    <w:pPr>
      <w:ind w:firstLineChars="200" w:firstLine="420"/>
    </w:p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styleId="ab">
    <w:name w:val="List Paragraph"/>
    <w:basedOn w:val="a"/>
    <w:uiPriority w:val="34"/>
    <w:qFormat/>
    <w:rsid w:val="000F4010"/>
    <w:pPr>
      <w:ind w:firstLineChars="200" w:firstLine="420"/>
    </w:p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BDF82-E7D8-4D99-820A-C69C897D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1047</TotalTime>
  <Pages>10</Pages>
  <Words>712</Words>
  <Characters>4065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/>
  <LinksUpToDate>false</LinksUpToDate>
  <CharactersWithSpaces>4768</CharactersWithSpaces>
  <SharedDoc>false</SharedDoc>
  <HLinks>
    <vt:vector size="78" baseType="variant"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_Toc364686752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_Toc364686751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_Toc364686750</vt:lpwstr>
      </vt:variant>
      <vt:variant>
        <vt:i4>1376312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_Toc364686749</vt:lpwstr>
      </vt:variant>
      <vt:variant>
        <vt:i4>1376312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_Toc364686748</vt:lpwstr>
      </vt:variant>
      <vt:variant>
        <vt:i4>1376312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_Toc364686747</vt:lpwstr>
      </vt:variant>
      <vt:variant>
        <vt:i4>1376312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_Toc364686746</vt:lpwstr>
      </vt:variant>
      <vt:variant>
        <vt:i4>1376312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_Toc364686745</vt:lpwstr>
      </vt:variant>
      <vt:variant>
        <vt:i4>1376312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_Toc364686744</vt:lpwstr>
      </vt:variant>
      <vt:variant>
        <vt:i4>1376312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_Toc364686743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_Toc364686742</vt:lpwstr>
      </vt:variant>
      <vt:variant>
        <vt:i4>1376312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_Toc364686741</vt:lpwstr>
      </vt:variant>
      <vt:variant>
        <vt:i4>1376312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_Toc364686740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模板-测试计划</dc:title>
  <dc:subject>模板</dc:subject>
  <dc:creator>Hao,Weiqi</dc:creator>
  <cp:keywords>模板 测试</cp:keywords>
  <cp:lastModifiedBy>Hao,Weiqi</cp:lastModifiedBy>
  <cp:revision>17</cp:revision>
  <cp:lastPrinted>1900-12-31T16:00:00Z</cp:lastPrinted>
  <dcterms:created xsi:type="dcterms:W3CDTF">2013-08-19T09:36:00Z</dcterms:created>
  <dcterms:modified xsi:type="dcterms:W3CDTF">2013-08-22T03:11:00Z</dcterms:modified>
  <cp:category>测试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