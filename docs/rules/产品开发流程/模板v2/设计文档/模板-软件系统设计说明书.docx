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61" w:rsidRDefault="00893761">
      <w:bookmarkStart w:id="0" w:name="_GoBack"/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D0ABE" w:rsidRPr="00BD0ABE" w:rsidRDefault="00BD0ABE" w:rsidP="00BD0ABE">
      <w:pPr>
        <w:pStyle w:val="a8"/>
        <w:rPr/>
      </w:pPr>
      <w:r w:rsidRPr="00BD0ABE">
        <w:rPr>
          <w:rFonts w:hint="eastAsia"/>
        </w:rPr>
        <w:t>[</w:t>
      </w:r>
      <w:r w:rsidRPr="00BD0ABE">
        <w:rPr>
          <w:rFonts w:hint="eastAsia"/>
        </w:rPr>
        <w:t>该文档的前四页和页眉多处</w:t>
      </w:r>
      <w:proofErr w:type="gramStart"/>
      <w:r w:rsidRPr="00BD0ABE">
        <w:rPr>
          <w:rFonts w:hint="eastAsia"/>
        </w:rPr>
        <w:t>使用了域定义</w:t>
      </w:r>
      <w:proofErr w:type="gramEnd"/>
      <w:r w:rsidRPr="00BD0ABE">
        <w:rPr>
          <w:rFonts w:hint="eastAsia"/>
        </w:rPr>
        <w:t>的功能，编辑的时候请选择修改文档属性和更新域的方式进行修改。</w:t>
      </w:r>
    </w:p>
    <w:p w:rsidR="00BD0ABE" w:rsidRPr="00BD0ABE" w:rsidRDefault="00BD0ABE" w:rsidP="00BD0ABE">
      <w:pPr>
        <w:pStyle w:val="a8"/>
      </w:pPr>
      <w:r w:rsidRPr="00BD0ABE">
        <w:rPr/>
        <w:t>W</w:t>
      </w:r>
      <w:r w:rsidRPr="00BD0ABE">
        <w:rPr>
          <w:rFonts w:hint="eastAsia"/>
        </w:rPr>
        <w:t>ord</w:t>
      </w:r>
      <w:r w:rsidRPr="00BD0ABE">
        <w:rPr>
          <w:rFonts w:hint="eastAsia"/>
        </w:rPr>
        <w:t>和</w:t>
      </w:r>
      <w:proofErr w:type="spellStart"/>
      <w:r w:rsidRPr="00BD0ABE">
        <w:rPr>
          <w:rFonts w:hint="eastAsia"/>
        </w:rPr>
        <w:t>wps</w:t>
      </w:r>
      <w:proofErr w:type="spellEnd"/>
      <w:r w:rsidRPr="00BD0ABE">
        <w:rPr>
          <w:rFonts w:hint="eastAsia"/>
        </w:rPr>
        <w:t>对域的兼容性有问题，切换后需要重新手动设定</w:t>
      </w:r>
      <w:proofErr w:type="gramStart"/>
      <w:r w:rsidRPr="00BD0ABE">
        <w:rPr>
          <w:rFonts w:hint="eastAsia"/>
        </w:rPr>
        <w:t>域功能</w:t>
      </w:r>
      <w:proofErr w:type="gramEnd"/>
      <w:r w:rsidRPr="00BD0ABE">
        <w:rPr>
          <w:rFonts w:hint="eastAsia"/>
        </w:rPr>
        <w:t>]</w:t>
      </w:r>
    </w:p>
    <w:p w:rsidR="00BD0ABE" w:rsidRPr="00BD0ABE" w:rsidRDefault="00BD0ABE" w:rsidP="00BD0ABE">
      <w:pPr>
        <w:pStyle w:val="a8"/>
      </w:pPr>
    </w:p>
    <w:p w:rsidR="002A085F" w:rsidRPr="00AD03CD" w:rsidRDefault="002A085F" w:rsidP="00BD0ABE">
      <w:pPr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893761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893761" w:rsidRDefault="00495C6A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/>
          <w:b/>
          <w:sz w:val="52"/>
          <w:szCs w:val="52"/>
        </w:rPr>
        <w:fldChar w:fldCharType="begin"/>
      </w:r>
      <w:r>
        <w:rPr>
          <w:rFonts w:ascii="黑体" w:eastAsia="黑体" w:hAnsi="黑体"/>
          <w:b/>
          <w:sz w:val="52"/>
          <w:szCs w:val="52"/>
        </w:rPr>
        <w:instrText xml:space="preserve"> SUBJECT   \* MERGEFORMAT </w:instrText>
      </w:r>
      <w:r>
        <w:rPr>
          <w:rFonts w:ascii="黑体" w:eastAsia="黑体" w:hAnsi="黑体"/>
          <w:b/>
          <w:sz w:val="52"/>
          <w:szCs w:val="52"/>
        </w:rPr>
        <w:fldChar w:fldCharType="separate"/>
      </w:r>
      <w:r w:rsidR="00704E7F">
        <w:rPr>
          <w:rFonts w:ascii="黑体" w:eastAsia="黑体" w:hAnsi="黑体"/>
          <w:b/>
          <w:sz w:val="52"/>
          <w:szCs w:val="52"/>
        </w:rPr>
        <w:t>模板</w:t>
      </w:r>
      <w:r>
        <w:rPr>
          <w:rFonts w:ascii="黑体" w:eastAsia="黑体" w:hAnsi="黑体"/>
          <w:b/>
          <w:sz w:val="52"/>
          <w:szCs w:val="52"/>
        </w:rPr>
        <w:fldChar w:fldCharType="end"/>
      </w:r>
    </w:p>
    <w:p w:rsidR="00893761" w:rsidRDefault="00F5513A">
      <w:pPr>
        <w:pStyle w:val="a7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704E7F">
        <w:t>软件系统设计说明书</w:t>
      </w:r>
      <w:r>
        <w:fldChar w:fldCharType="end"/>
      </w:r>
    </w:p>
    <w:p w:rsidR="00893761" w:rsidRDefault="00893761"/>
    <w:p w:rsidR="00893761" w:rsidRDefault="00893761"/>
    <w:p w:rsidR="00893761" w:rsidRDefault="0089376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版本号：</w:t>
      </w:r>
      <w:r w:rsidR="00495C6A">
        <w:rPr>
          <w:rFonts w:ascii="宋体" w:hAnsi="宋体"/>
          <w:b/>
          <w:sz w:val="32"/>
          <w:szCs w:val="32"/>
        </w:rPr>
        <w:fldChar w:fldCharType="begin"/>
      </w:r>
      <w:r w:rsidR="00495C6A">
        <w:rPr>
          <w:rFonts w:ascii="宋体" w:hAnsi="宋体"/>
          <w:b/>
          <w:sz w:val="32"/>
          <w:szCs w:val="32"/>
        </w:rPr>
        <w:instrText xml:space="preserve"> DOCPROPERTY  版本号  \* MERGEFORMAT </w:instrText>
      </w:r>
      <w:r w:rsidR="00495C6A">
        <w:rPr>
          <w:rFonts w:ascii="宋体" w:hAnsi="宋体"/>
          <w:b/>
          <w:sz w:val="32"/>
          <w:szCs w:val="32"/>
        </w:rPr>
        <w:fldChar w:fldCharType="separate"/>
      </w:r>
      <w:r w:rsidR="00704E7F">
        <w:rPr>
          <w:rFonts w:ascii="宋体" w:hAnsi="宋体"/>
          <w:b/>
          <w:sz w:val="32"/>
          <w:szCs w:val="32"/>
        </w:rPr>
        <w:t>1.0.0</w:t>
      </w:r>
      <w:r w:rsidR="00495C6A">
        <w:rPr>
          <w:rFonts w:ascii="宋体" w:hAnsi="宋体"/>
          <w:b/>
          <w:sz w:val="32"/>
          <w:szCs w:val="32"/>
        </w:rPr>
        <w:fldChar w:fldCharType="end"/>
      </w:r>
    </w:p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/>
    <w:p w:rsidR="00893761" w:rsidRDefault="00893761">
      <w:pPr>
        <w:jc w:val="center"/>
        <w:rPr>
          <w:rFonts w:ascii="黑体" w:eastAsia="黑体" w:hAnsi="黑体"/>
          <w:b/>
          <w:sz w:val="28"/>
          <w:szCs w:val="28"/>
        </w:rPr>
      </w:pPr>
      <w:proofErr w:type="gramStart"/>
      <w:r>
        <w:rPr>
          <w:rFonts w:ascii="黑体" w:eastAsia="黑体" w:hAnsi="黑体" w:hint="eastAsia"/>
          <w:b/>
          <w:sz w:val="28"/>
          <w:szCs w:val="28"/>
        </w:rPr>
        <w:t>软通动力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>信息技术（集团）有限公司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北京CBG智慧业务运营部</w:t>
      </w:r>
    </w:p>
    <w:p w:rsidR="00893761" w:rsidRDefault="00893761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893761" w:rsidRDefault="00893761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9"/>
        <w:gridCol w:w="7740"/>
      </w:tblGrid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项目名称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fldChar w:fldCharType="begin"/>
            </w:r>
            <w:r>
              <w:rPr>
                <w:rFonts w:ascii="Arial" w:hAnsi="Arial" w:cs="Arial"/>
                <w:bCs/>
              </w:rPr>
              <w:instrText xml:space="preserve"> SUBJECT   \* MERGEFORMAT </w:instrText>
            </w:r>
            <w:r>
              <w:rPr>
                <w:rFonts w:ascii="Arial" w:hAnsi="Arial" w:cs="Arial"/>
                <w:bCs/>
              </w:rPr>
              <w:fldChar w:fldCharType="separate"/>
            </w:r>
            <w:r w:rsidR="00704E7F">
              <w:rPr>
                <w:rFonts w:ascii="Arial" w:hAnsi="Arial" w:cs="Arial" w:hint="eastAsia"/>
                <w:bCs/>
              </w:rPr>
              <w:t>模板</w:t>
            </w:r>
            <w:r>
              <w:rPr>
                <w:rFonts w:ascii="Arial" w:hAnsi="Arial" w:cs="Arial"/>
                <w:bCs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标题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 w:hint="eastAsia"/>
              </w:rPr>
              <w:t>软件系统设计说明书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</w:instrText>
            </w:r>
            <w:r>
              <w:rPr>
                <w:rFonts w:ascii="Arial" w:hAnsi="Arial" w:cs="Arial"/>
              </w:rPr>
              <w:instrText>版本号</w:instrText>
            </w:r>
            <w:r>
              <w:rPr>
                <w:rFonts w:ascii="Arial" w:hAnsi="Arial" w:cs="Arial"/>
              </w:rPr>
              <w:instrText xml:space="preserve">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/>
              </w:rPr>
              <w:t>1.0.0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trHeight w:val="80"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AUTHOR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/>
                <w:noProof/>
              </w:rPr>
              <w:t>Hao,Weiqi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rPr>
          <w:cantSplit/>
        </w:trPr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创建日期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CREATEDATE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/>
                <w:noProof/>
              </w:rPr>
              <w:t>2013/08/19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上次更新日期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SAVEDATE  \@ "yyyy/MM/dd"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/>
                <w:noProof/>
              </w:rPr>
              <w:t>2013/08/22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分类</w:t>
            </w:r>
            <w:r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 w:rsidP="00C557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Category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 w:hint="eastAsia"/>
              </w:rPr>
              <w:t>设计</w:t>
            </w:r>
            <w:r>
              <w:rPr>
                <w:rFonts w:ascii="Arial" w:hAnsi="Arial" w:cs="Arial"/>
              </w:rPr>
              <w:fldChar w:fldCharType="end"/>
            </w:r>
            <w:r w:rsidR="00C5579A">
              <w:rPr>
                <w:rFonts w:ascii="Arial" w:hAnsi="Arial" w:cs="Arial"/>
              </w:rPr>
              <w:t xml:space="preserve"> </w:t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关键词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495C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Keywords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704E7F">
              <w:rPr>
                <w:rFonts w:ascii="Arial" w:hAnsi="Arial" w:cs="Arial" w:hint="eastAsia"/>
              </w:rPr>
              <w:t>模板</w:t>
            </w:r>
            <w:r w:rsidR="00704E7F">
              <w:rPr>
                <w:rFonts w:ascii="Arial" w:hAnsi="Arial" w:cs="Arial" w:hint="eastAsia"/>
              </w:rPr>
              <w:t xml:space="preserve"> </w:t>
            </w:r>
            <w:r w:rsidR="00704E7F">
              <w:rPr>
                <w:rFonts w:ascii="Arial" w:hAnsi="Arial" w:cs="Arial" w:hint="eastAsia"/>
              </w:rPr>
              <w:t>设计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审批人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>
        <w:tc>
          <w:tcPr>
            <w:tcW w:w="2029" w:type="dxa"/>
            <w:tcBorders>
              <w:tl2br w:val="nil"/>
              <w:tr2bl w:val="nil"/>
            </w:tcBorders>
            <w:shd w:val="clear" w:color="auto" w:fill="D9D9D9"/>
            <w:vAlign w:val="center"/>
          </w:tcPr>
          <w:p w:rsidR="00893761" w:rsidRDefault="0089376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审批日期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740" w:type="dxa"/>
            <w:tcBorders>
              <w:tl2br w:val="nil"/>
              <w:tr2bl w:val="nil"/>
            </w:tcBorders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>
      <w:pPr>
        <w:jc w:val="center"/>
      </w:pPr>
      <w:r>
        <w:br w:type="page"/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修改记录</w:t>
      </w:r>
    </w:p>
    <w:tbl>
      <w:tblPr>
        <w:tblW w:w="9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152"/>
        <w:gridCol w:w="6055"/>
        <w:gridCol w:w="1116"/>
      </w:tblGrid>
      <w:tr w:rsidR="00893761" w:rsidTr="005057DA">
        <w:tc>
          <w:tcPr>
            <w:tcW w:w="1548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日期</w:t>
            </w:r>
          </w:p>
        </w:tc>
        <w:tc>
          <w:tcPr>
            <w:tcW w:w="1152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</w:p>
        </w:tc>
        <w:tc>
          <w:tcPr>
            <w:tcW w:w="6055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说明</w:t>
            </w:r>
          </w:p>
        </w:tc>
        <w:tc>
          <w:tcPr>
            <w:tcW w:w="1116" w:type="dxa"/>
            <w:shd w:val="clear" w:color="auto" w:fill="D9D9D9"/>
            <w:vAlign w:val="center"/>
          </w:tcPr>
          <w:p w:rsidR="00893761" w:rsidRDefault="008937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作者</w:t>
            </w:r>
          </w:p>
        </w:tc>
      </w:tr>
      <w:tr w:rsidR="00893761" w:rsidTr="005057DA">
        <w:trPr>
          <w:trHeight w:val="80"/>
        </w:trPr>
        <w:tc>
          <w:tcPr>
            <w:tcW w:w="1548" w:type="dxa"/>
            <w:vAlign w:val="center"/>
          </w:tcPr>
          <w:p w:rsidR="00893761" w:rsidRDefault="00AE1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2013/08/1</w:t>
            </w:r>
            <w:r>
              <w:rPr>
                <w:rFonts w:ascii="Arial" w:hAnsi="Arial" w:cs="Arial" w:hint="eastAsia"/>
              </w:rPr>
              <w:t>9</w:t>
            </w: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创建文档</w:t>
            </w: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郝伟琦</w:t>
            </w: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  <w:tr w:rsidR="00893761" w:rsidTr="005057DA">
        <w:trPr>
          <w:trHeight w:val="55"/>
        </w:trPr>
        <w:tc>
          <w:tcPr>
            <w:tcW w:w="1548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6055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  <w:vAlign w:val="center"/>
          </w:tcPr>
          <w:p w:rsidR="00893761" w:rsidRDefault="00893761">
            <w:pPr>
              <w:rPr>
                <w:rFonts w:ascii="Arial" w:hAnsi="Arial" w:cs="Arial"/>
              </w:rPr>
            </w:pPr>
          </w:p>
        </w:tc>
      </w:tr>
    </w:tbl>
    <w:p w:rsidR="00893761" w:rsidRDefault="00893761"/>
    <w:p w:rsidR="00893761" w:rsidRDefault="00893761">
      <w:pPr>
        <w:sectPr w:rsidR="00893761">
          <w:headerReference w:type="default" r:id="rId9"/>
          <w:footerReference w:type="even" r:id="rId10"/>
          <w:footerReference w:type="default" r:id="rId11"/>
          <w:pgSz w:w="11906" w:h="16838"/>
          <w:pgMar w:top="1134" w:right="1134" w:bottom="1134" w:left="1134" w:header="851" w:footer="284" w:gutter="0"/>
          <w:pgNumType w:fmt="upperRoman"/>
          <w:cols w:space="720"/>
          <w:docGrid w:linePitch="326"/>
        </w:sectPr>
      </w:pP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 xml:space="preserve"> </w:t>
      </w:r>
    </w:p>
    <w:p w:rsidR="00893761" w:rsidRDefault="00893761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:rsidR="00704E7F" w:rsidRDefault="00893761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64934965" w:history="1">
        <w:r w:rsidR="00704E7F" w:rsidRPr="00B52D86">
          <w:rPr>
            <w:rStyle w:val="a9"/>
            <w:noProof/>
          </w:rPr>
          <w:t>1.</w:t>
        </w:r>
        <w:r w:rsidR="00704E7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704E7F" w:rsidRPr="00B52D86">
          <w:rPr>
            <w:rStyle w:val="a9"/>
            <w:rFonts w:hint="eastAsia"/>
            <w:noProof/>
          </w:rPr>
          <w:t>引言</w:t>
        </w:r>
        <w:r w:rsidR="00704E7F">
          <w:rPr>
            <w:noProof/>
            <w:webHidden/>
          </w:rPr>
          <w:tab/>
        </w:r>
        <w:r w:rsidR="00704E7F">
          <w:rPr>
            <w:noProof/>
            <w:webHidden/>
          </w:rPr>
          <w:fldChar w:fldCharType="begin"/>
        </w:r>
        <w:r w:rsidR="00704E7F">
          <w:rPr>
            <w:noProof/>
            <w:webHidden/>
          </w:rPr>
          <w:instrText xml:space="preserve"> PAGEREF _Toc364934965 \h </w:instrText>
        </w:r>
        <w:r w:rsidR="00704E7F">
          <w:rPr>
            <w:noProof/>
            <w:webHidden/>
          </w:rPr>
        </w:r>
        <w:r w:rsidR="00704E7F">
          <w:rPr>
            <w:noProof/>
            <w:webHidden/>
          </w:rPr>
          <w:fldChar w:fldCharType="separate"/>
        </w:r>
        <w:r w:rsidR="00704E7F">
          <w:rPr>
            <w:noProof/>
            <w:webHidden/>
          </w:rPr>
          <w:t>1</w:t>
        </w:r>
        <w:r w:rsidR="00704E7F"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66" w:history="1">
        <w:r w:rsidRPr="00B52D86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67" w:history="1">
        <w:r w:rsidRPr="00B52D86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68" w:history="1">
        <w:r w:rsidRPr="00B52D86">
          <w:rPr>
            <w:rStyle w:val="a9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69" w:history="1">
        <w:r w:rsidRPr="00B52D86">
          <w:rPr>
            <w:rStyle w:val="a9"/>
            <w:noProof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70" w:history="1">
        <w:r w:rsidRPr="00B52D86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71" w:history="1">
        <w:r w:rsidRPr="00B52D86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设计约束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72" w:history="1">
        <w:r w:rsidRPr="00B52D86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开发、测试与运行环境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73" w:history="1">
        <w:r w:rsidRPr="00B52D86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软件系统结构图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74" w:history="1">
        <w:r w:rsidRPr="00B52D86">
          <w:rPr>
            <w:rStyle w:val="a9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结构图</w:t>
        </w:r>
        <w:r w:rsidRPr="00B52D86">
          <w:rPr>
            <w:rStyle w:val="a9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75" w:history="1">
        <w:r w:rsidRPr="00B52D86">
          <w:rPr>
            <w:rStyle w:val="a9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结构图</w:t>
        </w:r>
        <w:r w:rsidRPr="00B52D86">
          <w:rPr>
            <w:rStyle w:val="a9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76" w:history="1">
        <w:r w:rsidRPr="00B52D86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功能模块设计概述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77" w:history="1">
        <w:r w:rsidRPr="00B52D86">
          <w:rPr>
            <w:rStyle w:val="a9"/>
            <w:noProof/>
          </w:rPr>
          <w:t>6.1.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模块汇总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78" w:history="1">
        <w:r w:rsidRPr="00B52D86">
          <w:rPr>
            <w:rStyle w:val="a9"/>
            <w:noProof/>
          </w:rPr>
          <w:t>6.2.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模块之间的关系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79" w:history="1">
        <w:r w:rsidRPr="00B52D86">
          <w:rPr>
            <w:rStyle w:val="a9"/>
            <w:noProof/>
          </w:rPr>
          <w:t>6.3.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命名规则（可选）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80" w:history="1">
        <w:r w:rsidRPr="00B52D86">
          <w:rPr>
            <w:rStyle w:val="a9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数据库设计概述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1" w:history="1">
        <w:r w:rsidRPr="00B52D86">
          <w:rPr>
            <w:rStyle w:val="a9"/>
            <w:noProof/>
          </w:rPr>
          <w:t>7.1.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数据库环境说明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2" w:history="1">
        <w:r w:rsidRPr="00B52D86">
          <w:rPr>
            <w:rStyle w:val="a9"/>
            <w:noProof/>
          </w:rPr>
          <w:t>7.2.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数据库命名规则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3" w:history="1">
        <w:r w:rsidRPr="00B52D86">
          <w:rPr>
            <w:rStyle w:val="a9"/>
            <w:noProof/>
          </w:rPr>
          <w:t>7.3.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安全性设计说明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4" w:history="1">
        <w:r w:rsidRPr="00B52D86">
          <w:rPr>
            <w:rStyle w:val="a9"/>
            <w:noProof/>
          </w:rPr>
          <w:t>7.4.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表汇总和表设计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85" w:history="1">
        <w:r w:rsidRPr="00B52D86">
          <w:rPr>
            <w:rStyle w:val="a9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用户界面设计概述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10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364934986" w:history="1">
        <w:r w:rsidRPr="00B52D86">
          <w:rPr>
            <w:rStyle w:val="a9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综合考虑（可选）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7" w:history="1">
        <w:r w:rsidRPr="00B52D86">
          <w:rPr>
            <w:rStyle w:val="a9"/>
            <w:noProof/>
          </w:rPr>
          <w:t>9.1.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稳定性和可扩展性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8" w:history="1">
        <w:r w:rsidRPr="00B52D86">
          <w:rPr>
            <w:rStyle w:val="a9"/>
            <w:noProof/>
          </w:rPr>
          <w:t>9.2.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性能分析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89" w:history="1">
        <w:r w:rsidRPr="00B52D86">
          <w:rPr>
            <w:rStyle w:val="a9"/>
            <w:noProof/>
          </w:rPr>
          <w:t>9.3.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复用和移植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90" w:history="1">
        <w:r w:rsidRPr="00B52D86">
          <w:rPr>
            <w:rStyle w:val="a9"/>
            <w:noProof/>
          </w:rPr>
          <w:t>9.4.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防错与出错处理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04E7F" w:rsidRDefault="00704E7F">
      <w:pPr>
        <w:pStyle w:val="20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64934991" w:history="1">
        <w:r w:rsidRPr="00B52D86">
          <w:rPr>
            <w:rStyle w:val="a9"/>
            <w:noProof/>
          </w:rPr>
          <w:t>9.5.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B52D86">
          <w:rPr>
            <w:rStyle w:val="a9"/>
            <w:rFonts w:hint="eastAsia"/>
            <w:noProof/>
          </w:rPr>
          <w:t>其它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_Toc364934991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3761" w:rsidRDefault="00893761">
      <w:pPr>
        <w:spacing w:line="360" w:lineRule="auto"/>
        <w:sectPr w:rsidR="00893761">
          <w:pgSz w:w="11906" w:h="16838"/>
          <w:pgMar w:top="1134" w:right="1134" w:bottom="1134" w:left="1134" w:header="851" w:footer="284" w:gutter="0"/>
          <w:pgNumType w:start="1"/>
          <w:cols w:space="720"/>
          <w:docGrid w:linePitch="326"/>
        </w:sectPr>
      </w:pPr>
      <w:r>
        <w:fldChar w:fldCharType="end"/>
      </w:r>
      <w:bookmarkStart w:id="1" w:name="_Toc364084993"/>
    </w:p>
    <w:p w:rsidR="00BD0ABE" w:rsidRPr="00BD0ABE" w:rsidRDefault="00BD0ABE" w:rsidP="00BD0ABE">
      <w:pPr>
        <w:pStyle w:val="1"/>
        <w:ind w:left="795" w:hanging="795"/>
      </w:pPr>
      <w:bookmarkStart w:id="2" w:name="_Toc364084994"/>
      <w:bookmarkStart w:id="3" w:name="_Toc364930555"/>
      <w:bookmarkStart w:id="4" w:name="_Toc364934965"/>
      <w:bookmarkEnd w:id="1"/>
      <w:r w:rsidRPr="00BD0ABE">
        <w:rPr>
          <w:rFonts w:hint="eastAsia"/>
        </w:rPr>
        <w:lastRenderedPageBreak/>
        <w:t>引言</w:t>
      </w:r>
      <w:bookmarkEnd w:id="3"/>
      <w:bookmarkEnd w:id="4"/>
    </w:p>
    <w:p w:rsidR="00BD0ABE" w:rsidRDefault="00BD0ABE" w:rsidP="00BD0ABE">
      <w:pPr>
        <w:pStyle w:val="2"/>
        <w:ind w:left="651" w:hanging="651"/>
      </w:pPr>
      <w:bookmarkStart w:id="5" w:name="_Toc364930556"/>
      <w:bookmarkStart w:id="6" w:name="_Toc364934966"/>
      <w:r>
        <w:rPr>
          <w:rFonts w:hint="eastAsia"/>
        </w:rPr>
        <w:t>目的</w:t>
      </w:r>
      <w:bookmarkEnd w:id="5"/>
      <w:bookmarkEnd w:id="6"/>
    </w:p>
    <w:p w:rsidR="00BD0ABE" w:rsidRDefault="00BD0ABE" w:rsidP="00BD0AB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说明编写本文的目的，指出预期的读者，适用范围。</w:t>
      </w:r>
      <w:r>
        <w:rPr>
          <w:rFonts w:hint="eastAsia"/>
        </w:rPr>
        <w:t>]</w:t>
      </w:r>
    </w:p>
    <w:p w:rsidR="00BD0ABE" w:rsidRDefault="00BD0ABE" w:rsidP="00BD0ABE">
      <w:pPr>
        <w:pStyle w:val="a0"/>
        <w:ind w:firstLine="480"/>
      </w:pPr>
    </w:p>
    <w:p w:rsidR="00BD0ABE" w:rsidRDefault="00BD0ABE" w:rsidP="00BD0ABE">
      <w:pPr>
        <w:pStyle w:val="2"/>
        <w:ind w:left="651" w:hanging="651"/>
      </w:pPr>
      <w:bookmarkStart w:id="7" w:name="_Toc364930557"/>
      <w:bookmarkStart w:id="8" w:name="_Toc364934967"/>
      <w:r>
        <w:rPr>
          <w:rFonts w:hint="eastAsia"/>
        </w:rPr>
        <w:t>背景</w:t>
      </w:r>
      <w:bookmarkEnd w:id="7"/>
      <w:bookmarkEnd w:id="8"/>
    </w:p>
    <w:p w:rsidR="00BD0ABE" w:rsidRDefault="00BD0ABE" w:rsidP="00BD0AB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待开发系统的名称、任务的提出者、开发者及使用部门。</w:t>
      </w:r>
      <w:r>
        <w:rPr>
          <w:rFonts w:hint="eastAsia"/>
        </w:rPr>
        <w:t>]</w:t>
      </w:r>
    </w:p>
    <w:p w:rsidR="00BD0ABE" w:rsidRDefault="00BD0ABE" w:rsidP="00BD0ABE">
      <w:pPr>
        <w:pStyle w:val="a0"/>
        <w:ind w:firstLine="480"/>
      </w:pPr>
    </w:p>
    <w:p w:rsidR="00BD0ABE" w:rsidRDefault="00BD0ABE" w:rsidP="00BD0ABE">
      <w:pPr>
        <w:pStyle w:val="2"/>
        <w:ind w:left="651" w:hanging="651"/>
      </w:pPr>
      <w:bookmarkStart w:id="9" w:name="_Toc361999049"/>
      <w:bookmarkStart w:id="10" w:name="_Toc364684710"/>
      <w:bookmarkStart w:id="11" w:name="_Toc364763209"/>
      <w:bookmarkStart w:id="12" w:name="_Toc364930558"/>
      <w:bookmarkStart w:id="13" w:name="_Toc364934968"/>
      <w:r>
        <w:rPr>
          <w:rFonts w:hint="eastAsia"/>
        </w:rPr>
        <w:t>术语与缩写解释</w:t>
      </w:r>
      <w:bookmarkEnd w:id="9"/>
      <w:bookmarkEnd w:id="10"/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7379"/>
      </w:tblGrid>
      <w:tr w:rsidR="00BD0ABE" w:rsidRPr="008D496E" w:rsidTr="00917BFB">
        <w:trPr>
          <w:cantSplit/>
        </w:trPr>
        <w:tc>
          <w:tcPr>
            <w:tcW w:w="2368" w:type="dxa"/>
            <w:shd w:val="clear" w:color="auto" w:fill="EEECE1" w:themeFill="background2"/>
          </w:tcPr>
          <w:p w:rsidR="00BD0ABE" w:rsidRPr="008D496E" w:rsidRDefault="00BD0ABE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缩写、术语</w:t>
            </w:r>
          </w:p>
        </w:tc>
        <w:tc>
          <w:tcPr>
            <w:tcW w:w="7379" w:type="dxa"/>
            <w:shd w:val="clear" w:color="auto" w:fill="EEECE1" w:themeFill="background2"/>
          </w:tcPr>
          <w:p w:rsidR="00BD0ABE" w:rsidRPr="008D496E" w:rsidRDefault="00BD0ABE" w:rsidP="00917BFB">
            <w:pPr>
              <w:tabs>
                <w:tab w:val="left" w:pos="3346"/>
              </w:tabs>
              <w:jc w:val="center"/>
              <w:rPr>
                <w:b/>
                <w:bCs/>
                <w:sz w:val="21"/>
                <w:szCs w:val="21"/>
              </w:rPr>
            </w:pPr>
            <w:r w:rsidRPr="008D496E">
              <w:rPr>
                <w:rFonts w:hint="eastAsia"/>
                <w:b/>
                <w:bCs/>
                <w:sz w:val="21"/>
                <w:szCs w:val="21"/>
              </w:rPr>
              <w:t>解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8D496E">
              <w:rPr>
                <w:rFonts w:hint="eastAsia"/>
                <w:b/>
                <w:bCs/>
                <w:sz w:val="21"/>
                <w:szCs w:val="21"/>
              </w:rPr>
              <w:t>释</w:t>
            </w:r>
          </w:p>
        </w:tc>
      </w:tr>
      <w:tr w:rsidR="00BD0ABE" w:rsidRPr="008D496E" w:rsidTr="00917BFB">
        <w:trPr>
          <w:cantSplit/>
        </w:trPr>
        <w:tc>
          <w:tcPr>
            <w:tcW w:w="2368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D0ABE" w:rsidRPr="008D496E" w:rsidTr="00917BFB">
        <w:trPr>
          <w:cantSplit/>
        </w:trPr>
        <w:tc>
          <w:tcPr>
            <w:tcW w:w="2368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D0ABE" w:rsidRPr="008D496E" w:rsidTr="00917BFB">
        <w:trPr>
          <w:cantSplit/>
        </w:trPr>
        <w:tc>
          <w:tcPr>
            <w:tcW w:w="2368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D0ABE" w:rsidRPr="008D496E" w:rsidTr="00917BFB">
        <w:trPr>
          <w:cantSplit/>
        </w:trPr>
        <w:tc>
          <w:tcPr>
            <w:tcW w:w="2368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  <w:tc>
          <w:tcPr>
            <w:tcW w:w="7379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  <w:tr w:rsidR="00BD0ABE" w:rsidRPr="008D496E" w:rsidTr="00917BFB">
        <w:trPr>
          <w:cantSplit/>
        </w:trPr>
        <w:tc>
          <w:tcPr>
            <w:tcW w:w="2368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  <w:r w:rsidRPr="008D496E">
              <w:rPr>
                <w:sz w:val="21"/>
                <w:szCs w:val="21"/>
              </w:rPr>
              <w:t>…</w:t>
            </w:r>
          </w:p>
        </w:tc>
        <w:tc>
          <w:tcPr>
            <w:tcW w:w="7379" w:type="dxa"/>
          </w:tcPr>
          <w:p w:rsidR="00BD0ABE" w:rsidRPr="008D496E" w:rsidRDefault="00BD0ABE" w:rsidP="00917BFB">
            <w:pPr>
              <w:tabs>
                <w:tab w:val="left" w:pos="3346"/>
              </w:tabs>
              <w:rPr>
                <w:sz w:val="21"/>
                <w:szCs w:val="21"/>
              </w:rPr>
            </w:pPr>
          </w:p>
        </w:tc>
      </w:tr>
    </w:tbl>
    <w:p w:rsidR="00BD0ABE" w:rsidRDefault="00BD0ABE" w:rsidP="00BD0ABE">
      <w:pPr>
        <w:pStyle w:val="a0"/>
        <w:ind w:firstLine="480"/>
      </w:pPr>
    </w:p>
    <w:p w:rsidR="00BD0ABE" w:rsidRDefault="00BD0ABE" w:rsidP="00BD0ABE">
      <w:pPr>
        <w:pStyle w:val="2"/>
        <w:ind w:left="651" w:hanging="651"/>
      </w:pPr>
      <w:bookmarkStart w:id="14" w:name="_Toc364930559"/>
      <w:bookmarkStart w:id="15" w:name="_Toc364934969"/>
      <w:r>
        <w:rPr>
          <w:rFonts w:hint="eastAsia"/>
        </w:rPr>
        <w:t>参考资料</w:t>
      </w:r>
      <w:bookmarkEnd w:id="14"/>
      <w:bookmarkEnd w:id="15"/>
    </w:p>
    <w:p w:rsidR="00BD0ABE" w:rsidRDefault="00BD0ABE" w:rsidP="00BD0ABE">
      <w:pPr>
        <w:pStyle w:val="a8"/>
        <w:ind w:firstLine="480"/>
      </w:pPr>
      <w:r>
        <w:rPr>
          <w:rFonts w:hint="eastAsia"/>
        </w:rPr>
        <w:t>[</w:t>
      </w:r>
      <w:r>
        <w:rPr>
          <w:rFonts w:hint="eastAsia"/>
        </w:rPr>
        <w:t>本文中引用的参考资料和文件。</w:t>
      </w:r>
      <w:r>
        <w:rPr>
          <w:rFonts w:hint="eastAsia"/>
        </w:rPr>
        <w:t>]</w:t>
      </w:r>
    </w:p>
    <w:p w:rsidR="00BD0ABE" w:rsidRDefault="00BD0ABE" w:rsidP="00BD0ABE">
      <w:pPr>
        <w:pStyle w:val="a0"/>
        <w:ind w:firstLine="480"/>
      </w:pPr>
    </w:p>
    <w:p w:rsidR="00BD0ABE" w:rsidRDefault="00BD0ABE" w:rsidP="00F330DD"/>
    <w:p w:rsidR="00F330DD" w:rsidRDefault="00F330DD" w:rsidP="00F330DD">
      <w:pPr>
        <w:pStyle w:val="1"/>
        <w:pageBreakBefore/>
        <w:spacing w:before="175" w:after="175"/>
        <w:ind w:left="795" w:hanging="795"/>
      </w:pPr>
      <w:bookmarkStart w:id="16" w:name="_Toc522971416"/>
      <w:bookmarkStart w:id="17" w:name="_Toc171846772"/>
      <w:bookmarkStart w:id="18" w:name="_Toc364934970"/>
      <w:r>
        <w:rPr>
          <w:rFonts w:hint="eastAsia"/>
        </w:rPr>
        <w:lastRenderedPageBreak/>
        <w:t>系统概述</w:t>
      </w:r>
      <w:bookmarkEnd w:id="16"/>
      <w:bookmarkEnd w:id="17"/>
      <w:bookmarkEnd w:id="18"/>
    </w:p>
    <w:p w:rsidR="00F330DD" w:rsidRDefault="00BD0ABE" w:rsidP="00024614">
      <w:pPr>
        <w:pStyle w:val="a8"/>
        <w:rPr>
          <w:b/>
          <w:bCs/>
        </w:rPr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）说明本系统“是什么”，（</w:t>
      </w:r>
      <w:r w:rsidR="00F330DD">
        <w:rPr>
          <w:rFonts w:hint="eastAsia"/>
        </w:rPr>
        <w:t>2</w:t>
      </w:r>
      <w:r w:rsidR="00F330DD">
        <w:rPr>
          <w:rFonts w:hint="eastAsia"/>
        </w:rPr>
        <w:t>）描述本系统的主要功能。</w:t>
      </w:r>
      <w:r w:rsidR="00F330DD">
        <w:rPr>
          <w:b/>
          <w:bCs/>
        </w:rPr>
        <w:t xml:space="preserve"> </w:t>
      </w:r>
      <w:r>
        <w:rPr>
          <w:rFonts w:hint="eastAsia"/>
          <w:b/>
          <w:bCs/>
        </w:rPr>
        <w:t>]</w:t>
      </w:r>
    </w:p>
    <w:p w:rsidR="00F330DD" w:rsidRDefault="00F330DD" w:rsidP="00F330DD"/>
    <w:p w:rsidR="00024614" w:rsidRDefault="0002461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19" w:name="_Toc522971417"/>
      <w:bookmarkStart w:id="20" w:name="_Toc171846773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21" w:name="_Toc364934971"/>
      <w:r>
        <w:rPr>
          <w:rFonts w:hint="eastAsia"/>
        </w:rPr>
        <w:lastRenderedPageBreak/>
        <w:t>设计约束</w:t>
      </w:r>
      <w:bookmarkEnd w:id="19"/>
      <w:bookmarkEnd w:id="20"/>
      <w:bookmarkEnd w:id="21"/>
    </w:p>
    <w:p w:rsidR="00F330DD" w:rsidRDefault="00BD0ABE" w:rsidP="00024614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）需求约束。体系结构设计人员从需求文档（如《用户需求说明书》和《软件需求规格说明书》）中提取需求约束，例如：</w:t>
      </w:r>
    </w:p>
    <w:p w:rsidR="00F330DD" w:rsidRDefault="00F330DD" w:rsidP="00024614">
      <w:pPr>
        <w:pStyle w:val="a8"/>
      </w:pPr>
      <w:r>
        <w:rPr>
          <w:rFonts w:hint="eastAsia"/>
        </w:rPr>
        <w:t>本系统应当遵循的标准或规范</w:t>
      </w:r>
    </w:p>
    <w:p w:rsidR="00F330DD" w:rsidRDefault="00F330DD" w:rsidP="00024614">
      <w:pPr>
        <w:pStyle w:val="a8"/>
      </w:pPr>
      <w:r>
        <w:rPr>
          <w:rFonts w:hint="eastAsia"/>
        </w:rPr>
        <w:t>软件、硬件环境（包括运行环境和开发环境）的约束</w:t>
      </w:r>
    </w:p>
    <w:p w:rsidR="00F330DD" w:rsidRDefault="00F330DD" w:rsidP="00024614">
      <w:pPr>
        <w:pStyle w:val="a8"/>
      </w:pPr>
      <w:r>
        <w:rPr>
          <w:rFonts w:hint="eastAsia"/>
        </w:rPr>
        <w:t>接口</w:t>
      </w:r>
      <w:r>
        <w:t>/</w:t>
      </w:r>
      <w:r>
        <w:rPr>
          <w:rFonts w:hint="eastAsia"/>
        </w:rPr>
        <w:t>协议的约束</w:t>
      </w:r>
    </w:p>
    <w:p w:rsidR="00F330DD" w:rsidRDefault="00F330DD" w:rsidP="00024614">
      <w:pPr>
        <w:pStyle w:val="a8"/>
      </w:pPr>
      <w:r>
        <w:rPr>
          <w:rFonts w:hint="eastAsia"/>
        </w:rPr>
        <w:t>用户界面的约束</w:t>
      </w:r>
    </w:p>
    <w:p w:rsidR="00F330DD" w:rsidRDefault="00F330DD" w:rsidP="00024614">
      <w:pPr>
        <w:pStyle w:val="a8"/>
      </w:pPr>
      <w:r>
        <w:rPr>
          <w:rFonts w:hint="eastAsia"/>
        </w:rPr>
        <w:t>软件质量的约束，如正确性、健壮性、可靠性、效率（性能）、易用性、清晰性、安全性、可扩展性、兼容性、可移植性等等。</w:t>
      </w:r>
    </w:p>
    <w:p w:rsidR="00F330DD" w:rsidRDefault="00F330DD" w:rsidP="0002461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隐含约束。有一些假设或依赖并没有在需求文档中明确指出，但可能会对系统设计产生影响，设计人员应当尽可能地在此处说明。例如对用户教育程度、计算机技能的一些假设或依赖，对支撑本系统的软件硬件的假设或依赖等。</w:t>
      </w:r>
      <w:r w:rsidR="00BD0ABE">
        <w:rPr>
          <w:rFonts w:hint="eastAsia"/>
        </w:rPr>
        <w:t>]</w:t>
      </w:r>
    </w:p>
    <w:p w:rsidR="00F330DD" w:rsidRDefault="00F330DD" w:rsidP="00F330DD">
      <w:pPr>
        <w:rPr>
          <w:i/>
          <w:iCs/>
        </w:rPr>
      </w:pPr>
    </w:p>
    <w:p w:rsidR="00024614" w:rsidRDefault="00F330DD" w:rsidP="003F2117">
      <w:bookmarkStart w:id="22" w:name="_Toc171846774"/>
      <w:r>
        <w:t xml:space="preserve"> </w:t>
      </w:r>
    </w:p>
    <w:p w:rsidR="00024614" w:rsidRDefault="0002461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23" w:name="_Toc364934972"/>
      <w:r>
        <w:rPr>
          <w:rFonts w:hint="eastAsia"/>
        </w:rPr>
        <w:lastRenderedPageBreak/>
        <w:t>开发、测试与运行环境</w:t>
      </w:r>
      <w:bookmarkEnd w:id="22"/>
      <w:bookmarkEnd w:id="23"/>
    </w:p>
    <w:p w:rsidR="00F330DD" w:rsidRDefault="00BD0ABE" w:rsidP="00024614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说明本系统应当在什么样的环境下开发和运行，有什么强制要求和建议？</w:t>
      </w:r>
      <w:r>
        <w:rPr>
          <w:rFonts w:hint="eastAsia"/>
        </w:rPr>
        <w:t>]</w:t>
      </w:r>
    </w:p>
    <w:p w:rsidR="00F330DD" w:rsidRPr="008539B5" w:rsidRDefault="00F330DD" w:rsidP="00F330DD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737"/>
        <w:gridCol w:w="3827"/>
      </w:tblGrid>
      <w:tr w:rsidR="00F330DD" w:rsidRPr="00024614" w:rsidTr="00024614">
        <w:tc>
          <w:tcPr>
            <w:tcW w:w="1900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b/>
                <w:sz w:val="21"/>
                <w:szCs w:val="21"/>
              </w:rPr>
            </w:pPr>
            <w:r w:rsidRPr="00024614">
              <w:rPr>
                <w:rFonts w:hint="eastAsia"/>
                <w:b/>
                <w:sz w:val="21"/>
                <w:szCs w:val="21"/>
              </w:rPr>
              <w:t>类别</w:t>
            </w:r>
          </w:p>
        </w:tc>
        <w:tc>
          <w:tcPr>
            <w:tcW w:w="3737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b/>
                <w:sz w:val="21"/>
                <w:szCs w:val="21"/>
              </w:rPr>
            </w:pPr>
            <w:r w:rsidRPr="00024614">
              <w:rPr>
                <w:rFonts w:hint="eastAsia"/>
                <w:b/>
                <w:sz w:val="21"/>
                <w:szCs w:val="21"/>
              </w:rPr>
              <w:t>标准配置</w:t>
            </w:r>
          </w:p>
        </w:tc>
        <w:tc>
          <w:tcPr>
            <w:tcW w:w="3827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b/>
                <w:sz w:val="21"/>
                <w:szCs w:val="21"/>
              </w:rPr>
            </w:pPr>
            <w:r w:rsidRPr="00024614">
              <w:rPr>
                <w:rFonts w:hint="eastAsia"/>
                <w:b/>
                <w:sz w:val="21"/>
                <w:szCs w:val="21"/>
              </w:rPr>
              <w:t>最低配置</w:t>
            </w:r>
          </w:p>
        </w:tc>
      </w:tr>
      <w:tr w:rsidR="00F330DD" w:rsidRPr="00024614" w:rsidTr="00024614">
        <w:tc>
          <w:tcPr>
            <w:tcW w:w="1900" w:type="dxa"/>
            <w:vMerge w:val="restart"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开发环境</w:t>
            </w: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 w:val="restart"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测试环境</w:t>
            </w: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 w:val="restart"/>
            <w:vAlign w:val="center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运行环境</w:t>
            </w: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1900" w:type="dxa"/>
            <w:vMerge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73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  <w:tc>
          <w:tcPr>
            <w:tcW w:w="3827" w:type="dxa"/>
          </w:tcPr>
          <w:p w:rsidR="00F330DD" w:rsidRPr="00024614" w:rsidRDefault="00F330DD" w:rsidP="00597C3F">
            <w:pPr>
              <w:rPr>
                <w:sz w:val="21"/>
                <w:szCs w:val="21"/>
              </w:rPr>
            </w:pPr>
          </w:p>
        </w:tc>
      </w:tr>
    </w:tbl>
    <w:p w:rsidR="00F330DD" w:rsidRDefault="00F330DD" w:rsidP="00F330DD">
      <w:pPr>
        <w:rPr>
          <w:i/>
          <w:iCs/>
        </w:rPr>
      </w:pPr>
    </w:p>
    <w:p w:rsidR="00024614" w:rsidRDefault="0002461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24" w:name="_Toc171846775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25" w:name="_Toc364934973"/>
      <w:r>
        <w:rPr>
          <w:rFonts w:hint="eastAsia"/>
        </w:rPr>
        <w:lastRenderedPageBreak/>
        <w:t>软件系统结构图</w:t>
      </w:r>
      <w:bookmarkEnd w:id="24"/>
      <w:bookmarkEnd w:id="25"/>
    </w:p>
    <w:p w:rsidR="00F330DD" w:rsidRDefault="00BD0ABE" w:rsidP="00024614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）将系统分解为若干子系统，绘制各种结构图（例如层次结构图、数据流图），说明各子系统的主要功能。（尽可能简单明了，但是能够阐述清楚系统的结构）。</w:t>
      </w:r>
    </w:p>
    <w:p w:rsidR="00F330DD" w:rsidRDefault="00F330DD" w:rsidP="0002461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）说明“如何”以及“为什么”（</w:t>
      </w:r>
      <w:r>
        <w:t>how and why</w:t>
      </w:r>
      <w:r>
        <w:rPr>
          <w:rFonts w:hint="eastAsia"/>
        </w:rPr>
        <w:t>）如此分解系统。</w:t>
      </w:r>
    </w:p>
    <w:p w:rsidR="00F330DD" w:rsidRDefault="00F330DD" w:rsidP="00024614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）说明各子系统如何协调工作，从而实现原系统的功能。</w:t>
      </w:r>
      <w:r w:rsidR="00BD0ABE">
        <w:rPr>
          <w:rFonts w:hint="eastAsia"/>
        </w:rPr>
        <w:t>]</w:t>
      </w:r>
    </w:p>
    <w:p w:rsidR="00F330DD" w:rsidRDefault="00F330DD" w:rsidP="00F330DD">
      <w:pPr>
        <w:pStyle w:val="2"/>
        <w:ind w:left="651" w:hanging="651"/>
      </w:pPr>
      <w:bookmarkStart w:id="26" w:name="_Toc171846776"/>
      <w:bookmarkStart w:id="27" w:name="_Toc364934974"/>
      <w:r>
        <w:rPr>
          <w:rFonts w:hint="eastAsia"/>
        </w:rPr>
        <w:t>结构图A</w:t>
      </w:r>
      <w:bookmarkEnd w:id="26"/>
      <w:bookmarkEnd w:id="27"/>
    </w:p>
    <w:p w:rsidR="00F330DD" w:rsidRPr="00B34D0F" w:rsidRDefault="00F330DD" w:rsidP="00F330DD"/>
    <w:p w:rsidR="00F330DD" w:rsidRDefault="00F330DD" w:rsidP="00F330DD">
      <w:pPr>
        <w:pStyle w:val="2"/>
        <w:ind w:left="651" w:hanging="651"/>
      </w:pPr>
      <w:bookmarkStart w:id="28" w:name="_Toc171846777"/>
      <w:bookmarkStart w:id="29" w:name="_Toc364934975"/>
      <w:r>
        <w:rPr>
          <w:rFonts w:hint="eastAsia"/>
        </w:rPr>
        <w:t>结构图B</w:t>
      </w:r>
      <w:bookmarkEnd w:id="28"/>
      <w:bookmarkEnd w:id="29"/>
    </w:p>
    <w:p w:rsidR="00F330DD" w:rsidRDefault="00F330DD" w:rsidP="00F330DD"/>
    <w:p w:rsidR="00024614" w:rsidRDefault="00024614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30" w:name="_Toc171846778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31" w:name="_Toc364934976"/>
      <w:r>
        <w:rPr>
          <w:rFonts w:hint="eastAsia"/>
        </w:rPr>
        <w:lastRenderedPageBreak/>
        <w:t>功能模块设计概述</w:t>
      </w:r>
      <w:bookmarkEnd w:id="30"/>
      <w:bookmarkEnd w:id="31"/>
    </w:p>
    <w:p w:rsidR="00F330DD" w:rsidRDefault="00F330DD" w:rsidP="00F330DD">
      <w:pPr>
        <w:pStyle w:val="2"/>
        <w:ind w:left="651" w:hanging="651"/>
      </w:pPr>
      <w:bookmarkStart w:id="32" w:name="_Toc80930399"/>
      <w:bookmarkStart w:id="33" w:name="_Toc171846779"/>
      <w:bookmarkStart w:id="34" w:name="_Toc364934977"/>
      <w:r>
        <w:rPr>
          <w:rFonts w:hint="eastAsia"/>
        </w:rPr>
        <w:t>模块汇总</w:t>
      </w:r>
      <w:bookmarkEnd w:id="32"/>
      <w:bookmarkEnd w:id="33"/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4"/>
        <w:gridCol w:w="7482"/>
      </w:tblGrid>
      <w:tr w:rsidR="00F330DD" w:rsidRPr="00024614" w:rsidTr="00024614">
        <w:trPr>
          <w:cantSplit/>
        </w:trPr>
        <w:tc>
          <w:tcPr>
            <w:tcW w:w="9606" w:type="dxa"/>
            <w:gridSpan w:val="2"/>
            <w:shd w:val="clear" w:color="auto" w:fill="EEECE1" w:themeFill="background2"/>
          </w:tcPr>
          <w:p w:rsidR="00F330DD" w:rsidRPr="00024614" w:rsidRDefault="00F330DD" w:rsidP="00597C3F">
            <w:pPr>
              <w:rPr>
                <w:b/>
                <w:bCs/>
                <w:sz w:val="21"/>
                <w:szCs w:val="21"/>
              </w:rPr>
            </w:pPr>
            <w:r w:rsidRPr="00024614">
              <w:rPr>
                <w:rFonts w:hint="eastAsia"/>
                <w:b/>
                <w:bCs/>
                <w:sz w:val="21"/>
                <w:szCs w:val="21"/>
              </w:rPr>
              <w:t>子系统</w:t>
            </w:r>
            <w:r w:rsidRPr="00024614">
              <w:rPr>
                <w:b/>
                <w:bCs/>
                <w:sz w:val="21"/>
                <w:szCs w:val="21"/>
              </w:rPr>
              <w:t>A</w:t>
            </w:r>
          </w:p>
        </w:tc>
      </w:tr>
      <w:tr w:rsidR="00F330DD" w:rsidRPr="00024614" w:rsidTr="00024614">
        <w:tc>
          <w:tcPr>
            <w:tcW w:w="2124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模块名称</w:t>
            </w:r>
          </w:p>
        </w:tc>
        <w:tc>
          <w:tcPr>
            <w:tcW w:w="7482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功能概述</w:t>
            </w: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  <w:r w:rsidRPr="00024614">
              <w:rPr>
                <w:i/>
                <w:iCs/>
                <w:sz w:val="21"/>
                <w:szCs w:val="21"/>
              </w:rPr>
              <w:t>…</w:t>
            </w: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  <w:tr w:rsidR="00F330DD" w:rsidRPr="00024614" w:rsidTr="00024614">
        <w:trPr>
          <w:cantSplit/>
        </w:trPr>
        <w:tc>
          <w:tcPr>
            <w:tcW w:w="9606" w:type="dxa"/>
            <w:gridSpan w:val="2"/>
            <w:shd w:val="clear" w:color="auto" w:fill="EEECE1" w:themeFill="background2"/>
          </w:tcPr>
          <w:p w:rsidR="00F330DD" w:rsidRPr="00024614" w:rsidRDefault="00F330DD" w:rsidP="00597C3F">
            <w:pPr>
              <w:rPr>
                <w:b/>
                <w:bCs/>
                <w:sz w:val="21"/>
                <w:szCs w:val="21"/>
              </w:rPr>
            </w:pPr>
            <w:r w:rsidRPr="00024614">
              <w:rPr>
                <w:rFonts w:hint="eastAsia"/>
                <w:b/>
                <w:bCs/>
                <w:sz w:val="21"/>
                <w:szCs w:val="21"/>
              </w:rPr>
              <w:t>子系统</w:t>
            </w:r>
            <w:r w:rsidRPr="00024614">
              <w:rPr>
                <w:b/>
                <w:bCs/>
                <w:sz w:val="21"/>
                <w:szCs w:val="21"/>
              </w:rPr>
              <w:t>B</w:t>
            </w:r>
          </w:p>
        </w:tc>
      </w:tr>
      <w:tr w:rsidR="00F330DD" w:rsidRPr="00024614" w:rsidTr="00024614">
        <w:tc>
          <w:tcPr>
            <w:tcW w:w="2124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模块名称</w:t>
            </w:r>
          </w:p>
        </w:tc>
        <w:tc>
          <w:tcPr>
            <w:tcW w:w="7482" w:type="dxa"/>
            <w:shd w:val="clear" w:color="auto" w:fill="EEECE1" w:themeFill="background2"/>
          </w:tcPr>
          <w:p w:rsidR="00F330DD" w:rsidRPr="00024614" w:rsidRDefault="00F330DD" w:rsidP="00597C3F">
            <w:pPr>
              <w:jc w:val="center"/>
              <w:rPr>
                <w:sz w:val="21"/>
                <w:szCs w:val="21"/>
              </w:rPr>
            </w:pPr>
            <w:r w:rsidRPr="00024614">
              <w:rPr>
                <w:rFonts w:hint="eastAsia"/>
                <w:sz w:val="21"/>
                <w:szCs w:val="21"/>
              </w:rPr>
              <w:t>功能概述</w:t>
            </w: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  <w:tr w:rsidR="00F330DD" w:rsidRPr="00024614" w:rsidTr="00024614">
        <w:tc>
          <w:tcPr>
            <w:tcW w:w="2124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  <w:r w:rsidRPr="00024614">
              <w:rPr>
                <w:i/>
                <w:iCs/>
                <w:sz w:val="21"/>
                <w:szCs w:val="21"/>
              </w:rPr>
              <w:t>…</w:t>
            </w:r>
          </w:p>
        </w:tc>
        <w:tc>
          <w:tcPr>
            <w:tcW w:w="7482" w:type="dxa"/>
          </w:tcPr>
          <w:p w:rsidR="00F330DD" w:rsidRPr="00024614" w:rsidRDefault="00F330DD" w:rsidP="00597C3F">
            <w:pPr>
              <w:rPr>
                <w:i/>
                <w:iCs/>
                <w:sz w:val="21"/>
                <w:szCs w:val="21"/>
              </w:rPr>
            </w:pPr>
          </w:p>
        </w:tc>
      </w:tr>
    </w:tbl>
    <w:p w:rsidR="00F330DD" w:rsidRDefault="00F330DD" w:rsidP="00F330DD">
      <w:pPr>
        <w:rPr>
          <w:i/>
          <w:iCs/>
        </w:rPr>
      </w:pPr>
    </w:p>
    <w:p w:rsidR="00F330DD" w:rsidRDefault="00F330DD" w:rsidP="00F330DD">
      <w:pPr>
        <w:pStyle w:val="2"/>
        <w:ind w:left="651" w:hanging="651"/>
      </w:pPr>
      <w:bookmarkStart w:id="35" w:name="_Toc171846780"/>
      <w:bookmarkStart w:id="36" w:name="_Toc364934978"/>
      <w:r>
        <w:rPr>
          <w:rFonts w:hint="eastAsia"/>
        </w:rPr>
        <w:t>模块之间的关系</w:t>
      </w:r>
      <w:bookmarkEnd w:id="35"/>
      <w:bookmarkEnd w:id="36"/>
    </w:p>
    <w:p w:rsidR="00F330DD" w:rsidRPr="00CA3488" w:rsidRDefault="00F330DD" w:rsidP="00F330DD">
      <w:pPr>
        <w:rPr>
          <w:iCs/>
        </w:rPr>
      </w:pPr>
    </w:p>
    <w:p w:rsidR="00F330DD" w:rsidRDefault="00F330DD" w:rsidP="00F330DD">
      <w:pPr>
        <w:pStyle w:val="2"/>
        <w:ind w:left="651" w:hanging="651"/>
      </w:pPr>
      <w:bookmarkStart w:id="37" w:name="_Toc171846781"/>
      <w:bookmarkStart w:id="38" w:name="_Toc364934979"/>
      <w:r>
        <w:rPr>
          <w:rFonts w:hint="eastAsia"/>
        </w:rPr>
        <w:t>命名规则（可选）</w:t>
      </w:r>
      <w:bookmarkEnd w:id="37"/>
      <w:bookmarkEnd w:id="38"/>
    </w:p>
    <w:p w:rsidR="00F330DD" w:rsidRDefault="00BD0ABE" w:rsidP="00024614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说明源文件、类、函数、变量等命名规则</w:t>
      </w:r>
      <w:r>
        <w:rPr>
          <w:rFonts w:hint="eastAsia"/>
        </w:rPr>
        <w:t>]</w:t>
      </w:r>
    </w:p>
    <w:p w:rsidR="00F330DD" w:rsidRDefault="00F330DD" w:rsidP="00F330DD">
      <w:pPr>
        <w:rPr>
          <w:iCs/>
        </w:rPr>
      </w:pPr>
    </w:p>
    <w:p w:rsidR="00F330DD" w:rsidRDefault="00F330DD" w:rsidP="00F330DD">
      <w:pPr>
        <w:rPr>
          <w:iCs/>
        </w:rPr>
      </w:pPr>
    </w:p>
    <w:p w:rsidR="00F330DD" w:rsidRPr="00CA3488" w:rsidRDefault="00F330DD" w:rsidP="00F330DD">
      <w:pPr>
        <w:rPr>
          <w:iCs/>
        </w:rPr>
      </w:pPr>
    </w:p>
    <w:p w:rsidR="00BE166C" w:rsidRDefault="00BE166C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39" w:name="_Toc171846782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40" w:name="_Toc364934980"/>
      <w:r>
        <w:rPr>
          <w:rFonts w:hint="eastAsia"/>
        </w:rPr>
        <w:lastRenderedPageBreak/>
        <w:t>数据库设计概述</w:t>
      </w:r>
      <w:bookmarkEnd w:id="39"/>
      <w:bookmarkEnd w:id="40"/>
    </w:p>
    <w:p w:rsidR="00F330DD" w:rsidRDefault="00F330DD" w:rsidP="00F330DD">
      <w:pPr>
        <w:pStyle w:val="2"/>
        <w:ind w:left="651" w:hanging="651"/>
      </w:pPr>
      <w:bookmarkStart w:id="41" w:name="_Toc171846783"/>
      <w:bookmarkStart w:id="42" w:name="_Toc364934981"/>
      <w:r>
        <w:rPr>
          <w:rFonts w:hint="eastAsia"/>
        </w:rPr>
        <w:t>数据库环境说明</w:t>
      </w:r>
      <w:bookmarkEnd w:id="41"/>
      <w:bookmarkEnd w:id="42"/>
    </w:p>
    <w:p w:rsidR="00F330DD" w:rsidRDefault="00BD0ABE" w:rsidP="00BE166C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说明所采用的数据库系统，设计工具，编程工具，有关配置等</w:t>
      </w:r>
      <w:r>
        <w:rPr>
          <w:rFonts w:hint="eastAsia"/>
        </w:rPr>
        <w:t>]</w:t>
      </w:r>
    </w:p>
    <w:p w:rsidR="00F330DD" w:rsidRDefault="00F330DD" w:rsidP="00F330DD"/>
    <w:p w:rsidR="00F330DD" w:rsidRDefault="00F330DD" w:rsidP="00F330DD">
      <w:pPr>
        <w:pStyle w:val="2"/>
        <w:ind w:left="651" w:hanging="651"/>
      </w:pPr>
      <w:bookmarkStart w:id="43" w:name="_Toc171846784"/>
      <w:bookmarkStart w:id="44" w:name="_Toc364934982"/>
      <w:r>
        <w:rPr>
          <w:rFonts w:hint="eastAsia"/>
        </w:rPr>
        <w:t>数据库命名规则</w:t>
      </w:r>
      <w:bookmarkEnd w:id="43"/>
      <w:bookmarkEnd w:id="44"/>
    </w:p>
    <w:p w:rsidR="00F330DD" w:rsidRDefault="00BD0ABE" w:rsidP="00BE166C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说明表、字段等命名规则</w:t>
      </w:r>
      <w:r>
        <w:rPr>
          <w:rFonts w:hint="eastAsia"/>
        </w:rPr>
        <w:t>[</w:t>
      </w:r>
    </w:p>
    <w:p w:rsidR="00F330DD" w:rsidRDefault="00F330DD" w:rsidP="00F330DD"/>
    <w:p w:rsidR="00F330DD" w:rsidRDefault="00F330DD" w:rsidP="00F330DD">
      <w:pPr>
        <w:pStyle w:val="2"/>
        <w:ind w:left="651" w:hanging="651"/>
      </w:pPr>
      <w:bookmarkStart w:id="45" w:name="_Toc171846785"/>
      <w:bookmarkStart w:id="46" w:name="_Toc364934983"/>
      <w:r>
        <w:rPr>
          <w:rFonts w:hint="eastAsia"/>
        </w:rPr>
        <w:t>安全性设计说明</w:t>
      </w:r>
      <w:bookmarkEnd w:id="45"/>
      <w:bookmarkEnd w:id="46"/>
    </w:p>
    <w:p w:rsidR="00F330DD" w:rsidRDefault="00BD0ABE" w:rsidP="00BE166C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考虑用户密码、访问权限等等</w:t>
      </w:r>
      <w:r>
        <w:rPr>
          <w:rFonts w:hint="eastAsia"/>
        </w:rPr>
        <w:t>]</w:t>
      </w:r>
    </w:p>
    <w:p w:rsidR="00F330DD" w:rsidRPr="007068D1" w:rsidRDefault="00F330DD" w:rsidP="00F330DD"/>
    <w:p w:rsidR="00F330DD" w:rsidRDefault="00F330DD" w:rsidP="00F330DD">
      <w:pPr>
        <w:pStyle w:val="2"/>
        <w:ind w:left="651" w:hanging="651"/>
      </w:pPr>
      <w:bookmarkStart w:id="47" w:name="_Toc171846786"/>
      <w:bookmarkStart w:id="48" w:name="_Toc364934984"/>
      <w:r>
        <w:rPr>
          <w:rFonts w:hint="eastAsia"/>
        </w:rPr>
        <w:t>表汇总和表设计</w:t>
      </w:r>
      <w:bookmarkEnd w:id="47"/>
      <w:bookmarkEnd w:id="4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7258"/>
      </w:tblGrid>
      <w:tr w:rsidR="00F330DD" w:rsidRPr="00BE166C" w:rsidTr="00BE166C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330DD" w:rsidRPr="00BE166C" w:rsidRDefault="00F330DD" w:rsidP="00597C3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b/>
                <w:sz w:val="21"/>
                <w:szCs w:val="21"/>
              </w:rPr>
            </w:pPr>
            <w:r w:rsidRPr="00BE166C">
              <w:rPr>
                <w:rFonts w:hint="eastAsia"/>
                <w:b/>
                <w:sz w:val="21"/>
                <w:szCs w:val="21"/>
              </w:rPr>
              <w:t>表汇总</w:t>
            </w:r>
          </w:p>
        </w:tc>
        <w:tc>
          <w:tcPr>
            <w:tcW w:w="725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F330DD" w:rsidRPr="00BE166C" w:rsidRDefault="00F330DD" w:rsidP="00597C3F">
            <w:pPr>
              <w:jc w:val="center"/>
              <w:rPr>
                <w:b/>
                <w:sz w:val="21"/>
                <w:szCs w:val="21"/>
              </w:rPr>
            </w:pPr>
            <w:r w:rsidRPr="00BE166C">
              <w:rPr>
                <w:rFonts w:hint="eastAsia"/>
                <w:b/>
                <w:sz w:val="21"/>
                <w:szCs w:val="21"/>
              </w:rPr>
              <w:t>用途</w:t>
            </w:r>
          </w:p>
        </w:tc>
      </w:tr>
      <w:tr w:rsidR="00F330DD" w:rsidRPr="00BE166C" w:rsidTr="00BE166C">
        <w:trPr>
          <w:cantSplit/>
        </w:trPr>
        <w:tc>
          <w:tcPr>
            <w:tcW w:w="2240" w:type="dxa"/>
          </w:tcPr>
          <w:p w:rsidR="00F330DD" w:rsidRPr="00BE166C" w:rsidRDefault="00F330DD" w:rsidP="00597C3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BE166C">
              <w:rPr>
                <w:rFonts w:hint="eastAsia"/>
                <w:sz w:val="21"/>
                <w:szCs w:val="21"/>
              </w:rPr>
              <w:t>表</w:t>
            </w:r>
            <w:r w:rsidRPr="00BE166C"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7258" w:type="dxa"/>
          </w:tcPr>
          <w:p w:rsidR="00F330DD" w:rsidRPr="00BE166C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BE166C" w:rsidTr="00BE166C">
        <w:trPr>
          <w:cantSplit/>
        </w:trPr>
        <w:tc>
          <w:tcPr>
            <w:tcW w:w="2240" w:type="dxa"/>
          </w:tcPr>
          <w:p w:rsidR="00F330DD" w:rsidRPr="00BE166C" w:rsidRDefault="00F330DD" w:rsidP="00597C3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BE166C">
              <w:rPr>
                <w:rFonts w:hint="eastAsia"/>
                <w:sz w:val="21"/>
                <w:szCs w:val="21"/>
              </w:rPr>
              <w:t>表</w:t>
            </w:r>
            <w:r w:rsidRPr="00BE166C"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258" w:type="dxa"/>
          </w:tcPr>
          <w:p w:rsidR="00F330DD" w:rsidRPr="00BE166C" w:rsidRDefault="00F330DD" w:rsidP="00597C3F">
            <w:pPr>
              <w:rPr>
                <w:sz w:val="21"/>
                <w:szCs w:val="21"/>
              </w:rPr>
            </w:pPr>
          </w:p>
        </w:tc>
      </w:tr>
      <w:tr w:rsidR="00F330DD" w:rsidRPr="00BE166C" w:rsidTr="00BE166C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</w:tcPr>
          <w:p w:rsidR="00F330DD" w:rsidRPr="00BE166C" w:rsidRDefault="00F330DD" w:rsidP="00597C3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BE166C">
              <w:rPr>
                <w:rFonts w:hint="eastAsia"/>
                <w:sz w:val="21"/>
                <w:szCs w:val="21"/>
              </w:rPr>
              <w:t>表</w:t>
            </w:r>
            <w:r w:rsidRPr="00BE166C"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7258" w:type="dxa"/>
            <w:tcBorders>
              <w:bottom w:val="single" w:sz="4" w:space="0" w:color="auto"/>
            </w:tcBorders>
          </w:tcPr>
          <w:p w:rsidR="00F330DD" w:rsidRPr="00BE166C" w:rsidRDefault="00F330DD" w:rsidP="00597C3F">
            <w:pPr>
              <w:rPr>
                <w:sz w:val="21"/>
                <w:szCs w:val="21"/>
              </w:rPr>
            </w:pPr>
          </w:p>
        </w:tc>
      </w:tr>
    </w:tbl>
    <w:p w:rsidR="00F330DD" w:rsidRDefault="00F330DD" w:rsidP="00F330DD">
      <w:pPr>
        <w:rPr>
          <w:iCs/>
        </w:rPr>
      </w:pPr>
    </w:p>
    <w:p w:rsidR="00F330DD" w:rsidRPr="00BB7357" w:rsidRDefault="00F330DD" w:rsidP="00F330DD">
      <w:pPr>
        <w:rPr>
          <w:iCs/>
        </w:rPr>
      </w:pPr>
    </w:p>
    <w:p w:rsidR="00BE166C" w:rsidRDefault="00BE166C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49" w:name="_Toc171846787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50" w:name="_Toc364934985"/>
      <w:r>
        <w:rPr>
          <w:rFonts w:hint="eastAsia"/>
        </w:rPr>
        <w:lastRenderedPageBreak/>
        <w:t>用户界面设计概述</w:t>
      </w:r>
      <w:bookmarkEnd w:id="49"/>
      <w:bookmarkEnd w:id="50"/>
    </w:p>
    <w:p w:rsidR="00F330DD" w:rsidRDefault="00BD0ABE" w:rsidP="0067523E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说明界面设计要素，注意事项，界面原型等。</w:t>
      </w:r>
      <w:r>
        <w:rPr>
          <w:rFonts w:hint="eastAsia"/>
        </w:rPr>
        <w:t>]</w:t>
      </w:r>
    </w:p>
    <w:p w:rsidR="00F330DD" w:rsidRDefault="00F330DD" w:rsidP="00F330DD">
      <w:pPr>
        <w:rPr>
          <w:i/>
          <w:iCs/>
        </w:rPr>
      </w:pPr>
    </w:p>
    <w:p w:rsidR="00F330DD" w:rsidRDefault="00F330DD" w:rsidP="00F330DD">
      <w:pPr>
        <w:rPr>
          <w:i/>
          <w:iCs/>
        </w:rPr>
      </w:pPr>
    </w:p>
    <w:p w:rsidR="0067523E" w:rsidRDefault="0067523E">
      <w:pPr>
        <w:widowControl/>
        <w:snapToGrid/>
        <w:spacing w:line="240" w:lineRule="auto"/>
        <w:jc w:val="left"/>
        <w:rPr>
          <w:rFonts w:ascii="宋体" w:hAnsi="宋体"/>
          <w:b/>
          <w:bCs/>
          <w:kern w:val="44"/>
          <w:sz w:val="44"/>
          <w:szCs w:val="44"/>
        </w:rPr>
      </w:pPr>
      <w:bookmarkStart w:id="51" w:name="_Toc171846788"/>
      <w:r>
        <w:br w:type="page"/>
      </w:r>
    </w:p>
    <w:p w:rsidR="00F330DD" w:rsidRDefault="00F330DD" w:rsidP="00F330DD">
      <w:pPr>
        <w:pStyle w:val="1"/>
        <w:spacing w:before="175" w:after="175"/>
        <w:ind w:left="795" w:hanging="795"/>
      </w:pPr>
      <w:bookmarkStart w:id="52" w:name="_Toc364934986"/>
      <w:r>
        <w:rPr>
          <w:rFonts w:hint="eastAsia"/>
        </w:rPr>
        <w:lastRenderedPageBreak/>
        <w:t>综合考虑（可选）</w:t>
      </w:r>
      <w:bookmarkEnd w:id="51"/>
      <w:bookmarkEnd w:id="52"/>
    </w:p>
    <w:p w:rsidR="00F330DD" w:rsidRDefault="00F330DD" w:rsidP="00F330DD">
      <w:pPr>
        <w:pStyle w:val="2"/>
        <w:ind w:left="651" w:hanging="651"/>
      </w:pPr>
      <w:bookmarkStart w:id="53" w:name="_Toc171846789"/>
      <w:bookmarkStart w:id="54" w:name="_Toc364934987"/>
      <w:r>
        <w:rPr>
          <w:rFonts w:hint="eastAsia"/>
        </w:rPr>
        <w:t>稳定性和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  <w:bookmarkEnd w:id="53"/>
      <w:bookmarkEnd w:id="54"/>
    </w:p>
    <w:p w:rsidR="00F330DD" w:rsidRPr="00057804" w:rsidRDefault="00BD0ABE" w:rsidP="0067523E">
      <w:pPr>
        <w:pStyle w:val="a8"/>
      </w:pPr>
      <w:r>
        <w:rPr>
          <w:rFonts w:hint="eastAsia"/>
        </w:rPr>
        <w:t>[</w:t>
      </w:r>
      <w:r w:rsidR="00F330DD" w:rsidRPr="00057804">
        <w:rPr>
          <w:rFonts w:hint="eastAsia"/>
        </w:rPr>
        <w:t>在“软件”生命周期内，判断哪些需求是不变的，预测哪些需求可能发生的变化。</w:t>
      </w:r>
    </w:p>
    <w:p w:rsidR="00F330DD" w:rsidRPr="00057804" w:rsidRDefault="00F330DD" w:rsidP="0067523E">
      <w:pPr>
        <w:pStyle w:val="a8"/>
      </w:pPr>
      <w:r w:rsidRPr="00057804">
        <w:rPr>
          <w:rFonts w:hint="eastAsia"/>
        </w:rPr>
        <w:t>在总体设计的时候，既要</w:t>
      </w:r>
      <w:r>
        <w:rPr>
          <w:rFonts w:hint="eastAsia"/>
        </w:rPr>
        <w:t>使</w:t>
      </w:r>
      <w:r w:rsidRPr="00057804">
        <w:rPr>
          <w:rFonts w:hint="eastAsia"/>
        </w:rPr>
        <w:t>总体结构稳定，又要适应需求变化。</w:t>
      </w:r>
      <w:r w:rsidR="00BD0ABE">
        <w:rPr>
          <w:rFonts w:hint="eastAsia"/>
        </w:rPr>
        <w:t>]</w:t>
      </w:r>
    </w:p>
    <w:p w:rsidR="00F330DD" w:rsidRDefault="00F330DD" w:rsidP="00F330DD"/>
    <w:p w:rsidR="00F330DD" w:rsidRDefault="00F330DD" w:rsidP="00F330DD"/>
    <w:p w:rsidR="00F330DD" w:rsidRDefault="00F330DD" w:rsidP="00F330DD">
      <w:pPr>
        <w:pStyle w:val="2"/>
        <w:ind w:left="651" w:hanging="651"/>
      </w:pPr>
      <w:bookmarkStart w:id="55" w:name="_Toc171846790"/>
      <w:bookmarkStart w:id="56" w:name="_Toc364934988"/>
      <w:r>
        <w:rPr>
          <w:rFonts w:hint="eastAsia"/>
        </w:rPr>
        <w:t>性能分析</w:t>
      </w:r>
      <w:bookmarkEnd w:id="55"/>
      <w:bookmarkEnd w:id="56"/>
    </w:p>
    <w:p w:rsidR="00F330DD" w:rsidRDefault="00BD0ABE" w:rsidP="0067523E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）本系统应当具备哪些性能指标才能满足用户的需求？</w:t>
      </w:r>
    </w:p>
    <w:p w:rsidR="00F330DD" w:rsidRDefault="00F330DD" w:rsidP="0067523E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）如何实现性能指标？</w:t>
      </w:r>
      <w:r w:rsidR="00BD0ABE">
        <w:rPr>
          <w:rFonts w:hint="eastAsia"/>
        </w:rPr>
        <w:t>]</w:t>
      </w:r>
    </w:p>
    <w:p w:rsidR="00F330DD" w:rsidRDefault="00F330DD" w:rsidP="00F330DD"/>
    <w:p w:rsidR="00F330DD" w:rsidRDefault="00F330DD" w:rsidP="00F330DD">
      <w:pPr>
        <w:pStyle w:val="2"/>
        <w:ind w:left="651" w:hanging="651"/>
      </w:pPr>
      <w:bookmarkStart w:id="57" w:name="_Toc171846791"/>
      <w:bookmarkStart w:id="58" w:name="_Toc364934989"/>
      <w:r>
        <w:rPr>
          <w:rFonts w:hint="eastAsia"/>
        </w:rPr>
        <w:t>复用和移植</w:t>
      </w:r>
      <w:bookmarkEnd w:id="57"/>
      <w:bookmarkEnd w:id="58"/>
    </w:p>
    <w:p w:rsidR="00F330DD" w:rsidRDefault="00BD0ABE" w:rsidP="0067523E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）本系统复用了什么东西（说明出处）？如何解决被复用成果的质量问题？</w:t>
      </w:r>
    </w:p>
    <w:p w:rsidR="00F330DD" w:rsidRPr="00CE4678" w:rsidRDefault="00F330DD" w:rsidP="0067523E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）本系统中哪些东西是可以被将来的系统复用的？有什么构思？</w:t>
      </w:r>
    </w:p>
    <w:p w:rsidR="00F330DD" w:rsidRDefault="00F330DD" w:rsidP="0067523E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）如何使本系统的功能代码和用户界面代码区分开来</w:t>
      </w:r>
      <w:r w:rsidR="00BD0ABE">
        <w:rPr>
          <w:rFonts w:hint="eastAsia"/>
        </w:rPr>
        <w:t>]</w:t>
      </w:r>
    </w:p>
    <w:p w:rsidR="00F330DD" w:rsidRDefault="00F330DD" w:rsidP="00F330DD"/>
    <w:p w:rsidR="00F330DD" w:rsidRDefault="00F330DD" w:rsidP="00F330DD">
      <w:pPr>
        <w:pStyle w:val="2"/>
        <w:ind w:left="651" w:hanging="651"/>
      </w:pPr>
      <w:bookmarkStart w:id="59" w:name="_Toc171846792"/>
      <w:bookmarkStart w:id="60" w:name="_Toc364934990"/>
      <w:r>
        <w:rPr>
          <w:rFonts w:hint="eastAsia"/>
        </w:rPr>
        <w:t>防错与出错处理</w:t>
      </w:r>
      <w:bookmarkEnd w:id="59"/>
      <w:bookmarkEnd w:id="60"/>
    </w:p>
    <w:p w:rsidR="00F330DD" w:rsidRDefault="00BD0ABE" w:rsidP="0067523E">
      <w:pPr>
        <w:pStyle w:val="a8"/>
      </w:pPr>
      <w:r>
        <w:rPr>
          <w:rFonts w:hint="eastAsia"/>
        </w:rPr>
        <w:t>[</w:t>
      </w:r>
      <w:r w:rsidR="00F330DD">
        <w:rPr>
          <w:rFonts w:hint="eastAsia"/>
        </w:rPr>
        <w:t>（</w:t>
      </w:r>
      <w:r w:rsidR="00F330DD">
        <w:rPr>
          <w:rFonts w:hint="eastAsia"/>
        </w:rPr>
        <w:t>1</w:t>
      </w:r>
      <w:r w:rsidR="00F330DD">
        <w:rPr>
          <w:rFonts w:hint="eastAsia"/>
        </w:rPr>
        <w:t>）如何预防系统出错？</w:t>
      </w:r>
    </w:p>
    <w:p w:rsidR="00F330DD" w:rsidRDefault="00F330DD" w:rsidP="0067523E">
      <w:pPr>
        <w:pStyle w:val="a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）如果系统出错了，如何处理以减少危害？</w:t>
      </w:r>
      <w:r w:rsidR="00BD0ABE">
        <w:rPr>
          <w:rFonts w:hint="eastAsia"/>
        </w:rPr>
        <w:t>]</w:t>
      </w:r>
    </w:p>
    <w:p w:rsidR="00F330DD" w:rsidRDefault="00F330DD" w:rsidP="00F330DD"/>
    <w:p w:rsidR="00F330DD" w:rsidRPr="004112D0" w:rsidRDefault="00F330DD" w:rsidP="00F330DD"/>
    <w:p w:rsidR="00F330DD" w:rsidRDefault="00F330DD" w:rsidP="00F330DD">
      <w:pPr>
        <w:pStyle w:val="2"/>
        <w:ind w:left="651" w:hanging="651"/>
      </w:pPr>
      <w:bookmarkStart w:id="61" w:name="_Toc171846793"/>
      <w:bookmarkStart w:id="62" w:name="_Toc364934991"/>
      <w:r>
        <w:rPr>
          <w:rFonts w:hint="eastAsia"/>
        </w:rPr>
        <w:t>其它</w:t>
      </w:r>
      <w:bookmarkEnd w:id="61"/>
      <w:bookmarkEnd w:id="62"/>
    </w:p>
    <w:p w:rsidR="00F330DD" w:rsidRPr="00AA0781" w:rsidRDefault="00F330DD" w:rsidP="00F330DD"/>
    <w:bookmarkEnd w:id="2"/>
    <w:p w:rsidR="00893761" w:rsidRDefault="00D61163" w:rsidP="00D61163">
      <w:r>
        <w:t xml:space="preserve"> </w:t>
      </w:r>
      <w:bookmarkEnd w:id="0"/>
    </w:p>
    <w:sectPr w:rsidR="00893761">
      <w:footerReference w:type="default" r:id="rId12"/>
      <w:pgSz w:w="11906" w:h="16838"/>
      <w:pgMar w:top="1134" w:right="1134" w:bottom="1134" w:left="1134" w:header="851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3A" w:rsidRDefault="00F5513A">
      <w:pPr>
        <w:spacing w:line="240" w:lineRule="auto"/>
      </w:pPr>
      <w:r>
        <w:separator/>
      </w:r>
    </w:p>
  </w:endnote>
  <w:endnote w:type="continuationSeparator" w:id="0">
    <w:p w:rsidR="00F5513A" w:rsidRDefault="00F55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framePr w:h="0"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II</w:t>
    </w:r>
    <w:r>
      <w:fldChar w:fldCharType="end"/>
    </w:r>
  </w:p>
  <w:p w:rsidR="00893761" w:rsidRDefault="00893761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ind w:right="36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893761">
    <w:pPr>
      <w:pStyle w:val="a6"/>
      <w:jc w:val="right"/>
      <w:rPr>
        <w:sz w:val="21"/>
        <w:szCs w:val="21"/>
      </w:rPr>
    </w:pPr>
    <w:r>
      <w:rPr>
        <w:b/>
        <w:bCs/>
        <w:sz w:val="21"/>
        <w:szCs w:val="21"/>
      </w:rPr>
      <w:fldChar w:fldCharType="begin"/>
    </w:r>
    <w:r>
      <w:rPr>
        <w:b/>
        <w:bCs/>
        <w:sz w:val="21"/>
        <w:szCs w:val="21"/>
      </w:rPr>
      <w:instrText>PAGE</w:instrText>
    </w:r>
    <w:r>
      <w:rPr>
        <w:b/>
        <w:bCs/>
        <w:sz w:val="21"/>
        <w:szCs w:val="21"/>
      </w:rPr>
      <w:fldChar w:fldCharType="separate"/>
    </w:r>
    <w:r w:rsidR="00704E7F">
      <w:rPr>
        <w:b/>
        <w:bCs/>
        <w:noProof/>
        <w:sz w:val="21"/>
        <w:szCs w:val="21"/>
      </w:rPr>
      <w:t>9</w:t>
    </w:r>
    <w:r>
      <w:rPr>
        <w:b/>
        <w:bCs/>
        <w:sz w:val="21"/>
        <w:szCs w:val="21"/>
      </w:rPr>
      <w:fldChar w:fldCharType="end"/>
    </w:r>
    <w:r>
      <w:rPr>
        <w:sz w:val="21"/>
        <w:szCs w:val="21"/>
        <w:lang w:val="zh-CN"/>
      </w:rPr>
      <w:t xml:space="preserve"> / </w:t>
    </w:r>
    <w:r w:rsidR="00632C8E">
      <w:rPr>
        <w:b/>
        <w:bCs/>
        <w:sz w:val="21"/>
        <w:szCs w:val="21"/>
      </w:rPr>
      <w:fldChar w:fldCharType="begin"/>
    </w:r>
    <w:r w:rsidR="00632C8E">
      <w:rPr>
        <w:b/>
        <w:bCs/>
        <w:sz w:val="21"/>
        <w:szCs w:val="21"/>
      </w:rPr>
      <w:instrText xml:space="preserve"> SECTIONPAGES  </w:instrText>
    </w:r>
    <w:r w:rsidR="00632C8E">
      <w:rPr>
        <w:b/>
        <w:bCs/>
        <w:sz w:val="21"/>
        <w:szCs w:val="21"/>
      </w:rPr>
      <w:fldChar w:fldCharType="separate"/>
    </w:r>
    <w:r w:rsidR="00704E7F">
      <w:rPr>
        <w:b/>
        <w:bCs/>
        <w:noProof/>
        <w:sz w:val="21"/>
        <w:szCs w:val="21"/>
      </w:rPr>
      <w:t>9</w:t>
    </w:r>
    <w:r w:rsidR="00632C8E">
      <w:rPr>
        <w:b/>
        <w:bCs/>
        <w:sz w:val="21"/>
        <w:szCs w:val="21"/>
      </w:rPr>
      <w:fldChar w:fldCharType="end"/>
    </w:r>
  </w:p>
  <w:p w:rsidR="00893761" w:rsidRDefault="00893761">
    <w:pPr>
      <w:pStyle w:val="a6"/>
      <w:ind w:right="36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3A" w:rsidRDefault="00F5513A">
      <w:pPr>
        <w:spacing w:line="240" w:lineRule="auto"/>
      </w:pPr>
      <w:r>
        <w:separator/>
      </w:r>
    </w:p>
  </w:footnote>
  <w:footnote w:type="continuationSeparator" w:id="0">
    <w:p w:rsidR="00F5513A" w:rsidRDefault="00F55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61" w:rsidRDefault="00F330DD">
    <w:pPr>
      <w:pStyle w:val="a5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4C9B4E" wp14:editId="24EEDD39">
          <wp:simplePos x="0" y="0"/>
          <wp:positionH relativeFrom="column">
            <wp:posOffset>-26670</wp:posOffset>
          </wp:positionH>
          <wp:positionV relativeFrom="paragraph">
            <wp:posOffset>-483870</wp:posOffset>
          </wp:positionV>
          <wp:extent cx="1857375" cy="662305"/>
          <wp:effectExtent l="0" t="0" r="9525" b="4445"/>
          <wp:wrapTopAndBottom/>
          <wp:docPr id="1" name="图片 1" descr="newisoftstonelogo规范2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isoftstonelogo规范2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662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13A">
      <w:fldChar w:fldCharType="begin"/>
    </w:r>
    <w:r w:rsidR="00F5513A">
      <w:instrText xml:space="preserve"> FILENAME   \* MERGEFORMAT </w:instrText>
    </w:r>
    <w:r w:rsidR="00F5513A">
      <w:fldChar w:fldCharType="separate"/>
    </w:r>
    <w:r w:rsidR="002A085F">
      <w:rPr>
        <w:rFonts w:hint="eastAsia"/>
        <w:noProof/>
      </w:rPr>
      <w:t>模板</w:t>
    </w:r>
    <w:r w:rsidR="002A085F">
      <w:rPr>
        <w:rFonts w:hint="eastAsia"/>
        <w:noProof/>
      </w:rPr>
      <w:t>-</w:t>
    </w:r>
    <w:r w:rsidR="002A085F">
      <w:rPr>
        <w:rFonts w:hint="eastAsia"/>
        <w:noProof/>
      </w:rPr>
      <w:t>软件系统设计说明书</w:t>
    </w:r>
    <w:r w:rsidR="002A085F">
      <w:rPr>
        <w:rFonts w:hint="eastAsia"/>
        <w:noProof/>
      </w:rPr>
      <w:t>.docx</w:t>
    </w:r>
    <w:r w:rsidR="00F5513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5C6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38708B8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8C240B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4F2C03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F3E5F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CE489F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F66F3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C46C9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DC6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81C28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05B6A26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52640BA7"/>
    <w:multiLevelType w:val="multilevel"/>
    <w:tmpl w:val="0409001F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0DD"/>
    <w:rsid w:val="000205E3"/>
    <w:rsid w:val="00024614"/>
    <w:rsid w:val="00097E65"/>
    <w:rsid w:val="000E62CE"/>
    <w:rsid w:val="00120719"/>
    <w:rsid w:val="00147306"/>
    <w:rsid w:val="00183902"/>
    <w:rsid w:val="002A085F"/>
    <w:rsid w:val="003653A9"/>
    <w:rsid w:val="003A4339"/>
    <w:rsid w:val="003F2117"/>
    <w:rsid w:val="00423DF8"/>
    <w:rsid w:val="00495C6A"/>
    <w:rsid w:val="004E794F"/>
    <w:rsid w:val="005057DA"/>
    <w:rsid w:val="00597434"/>
    <w:rsid w:val="00632C8E"/>
    <w:rsid w:val="00656BDD"/>
    <w:rsid w:val="0067523E"/>
    <w:rsid w:val="00704E7F"/>
    <w:rsid w:val="007537FA"/>
    <w:rsid w:val="007657A7"/>
    <w:rsid w:val="0086267B"/>
    <w:rsid w:val="00892B42"/>
    <w:rsid w:val="00893761"/>
    <w:rsid w:val="009148B6"/>
    <w:rsid w:val="00943BB1"/>
    <w:rsid w:val="009F33D9"/>
    <w:rsid w:val="00AD03CD"/>
    <w:rsid w:val="00AE1A88"/>
    <w:rsid w:val="00BB3B84"/>
    <w:rsid w:val="00BD0ABE"/>
    <w:rsid w:val="00BE166C"/>
    <w:rsid w:val="00C5579A"/>
    <w:rsid w:val="00D57062"/>
    <w:rsid w:val="00D61163"/>
    <w:rsid w:val="00E60B35"/>
    <w:rsid w:val="00F330DD"/>
    <w:rsid w:val="00F5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/>
  </w:latentStyles>
  <w:style w:type="paragraph" w:default="1" w:styleId="a">
    <w:name w:val="Normal"/>
    <w:qFormat/>
    <w:rsid w:val="00097E65"/>
    <w:pPr>
      <w:widowControl w:val="0"/>
      <w:snapToGrid w:val="0"/>
      <w:spacing w:line="276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0"/>
    <w:link w:val="1Char"/>
    <w:qFormat/>
    <w:rsid w:val="000E62CE"/>
    <w:pPr>
      <w:keepNext/>
      <w:keepLines/>
      <w:numPr>
        <w:numId w:val="1"/>
      </w:numPr>
      <w:adjustRightInd w:val="0"/>
      <w:spacing w:before="100" w:beforeAutospacing="1" w:after="100" w:afterAutospacing="1"/>
      <w:ind w:left="0" w:hangingChars="180" w:hanging="180"/>
      <w:jc w:val="left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0E62CE"/>
    <w:pPr>
      <w:keepNext/>
      <w:keepLines/>
      <w:numPr>
        <w:ilvl w:val="1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1"/>
    </w:pPr>
    <w:rPr>
      <w:rFonts w:ascii="宋体" w:hAnsi="宋体"/>
      <w:b/>
      <w:bCs/>
      <w:sz w:val="36"/>
      <w:szCs w:val="32"/>
    </w:rPr>
  </w:style>
  <w:style w:type="paragraph" w:styleId="3">
    <w:name w:val="heading 3"/>
    <w:basedOn w:val="a"/>
    <w:next w:val="a0"/>
    <w:link w:val="3Char"/>
    <w:autoRedefine/>
    <w:qFormat/>
    <w:rsid w:val="000E62CE"/>
    <w:pPr>
      <w:keepNext/>
      <w:keepLines/>
      <w:numPr>
        <w:ilvl w:val="2"/>
        <w:numId w:val="1"/>
      </w:numPr>
      <w:adjustRightInd w:val="0"/>
      <w:spacing w:before="100" w:beforeAutospacing="1" w:after="100" w:afterAutospacing="1"/>
      <w:ind w:left="0" w:hangingChars="180" w:hanging="180"/>
      <w:contextualSpacing/>
      <w:outlineLvl w:val="2"/>
    </w:pPr>
    <w:rPr>
      <w:rFonts w:ascii="宋体" w:hAnsi="宋体"/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0E62CE"/>
    <w:pPr>
      <w:keepNext/>
      <w:keepLines/>
      <w:numPr>
        <w:ilvl w:val="3"/>
        <w:numId w:val="1"/>
      </w:numPr>
      <w:adjustRightInd w:val="0"/>
      <w:spacing w:before="100" w:beforeAutospacing="1" w:after="100" w:afterAutospacing="1"/>
      <w:ind w:left="0" w:hangingChars="180" w:hanging="180"/>
      <w:outlineLvl w:val="3"/>
    </w:pPr>
    <w:rPr>
      <w:rFonts w:ascii="宋体" w:hAnsi="宋体"/>
      <w:b/>
      <w:bCs/>
      <w:sz w:val="30"/>
      <w:szCs w:val="28"/>
    </w:rPr>
  </w:style>
  <w:style w:type="paragraph" w:styleId="5">
    <w:name w:val="heading 5"/>
    <w:basedOn w:val="a"/>
    <w:next w:val="a0"/>
    <w:link w:val="5Char"/>
    <w:qFormat/>
    <w:rsid w:val="000E62CE"/>
    <w:pPr>
      <w:keepNext/>
      <w:keepLines/>
      <w:numPr>
        <w:ilvl w:val="4"/>
        <w:numId w:val="1"/>
      </w:numPr>
      <w:adjustRightInd w:val="0"/>
      <w:spacing w:before="100" w:beforeAutospacing="1" w:after="100" w:afterAutospacing="1"/>
      <w:ind w:left="0" w:hangingChars="180" w:hanging="18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0E62CE"/>
    <w:pPr>
      <w:keepNext/>
      <w:keepLines/>
      <w:numPr>
        <w:ilvl w:val="5"/>
        <w:numId w:val="1"/>
      </w:numPr>
      <w:adjustRightInd w:val="0"/>
      <w:spacing w:before="100" w:beforeAutospacing="1" w:after="100" w:afterAutospacing="1"/>
      <w:ind w:left="0" w:hangingChars="180" w:hanging="180"/>
      <w:outlineLvl w:val="5"/>
    </w:pPr>
    <w:rPr>
      <w:rFonts w:ascii="Cambria" w:hAnsi="Cambria"/>
      <w:b/>
      <w:bCs/>
      <w:szCs w:val="24"/>
    </w:rPr>
  </w:style>
  <w:style w:type="paragraph" w:styleId="7">
    <w:name w:val="heading 7"/>
    <w:basedOn w:val="a"/>
    <w:next w:val="a"/>
    <w:link w:val="7Char"/>
    <w:qFormat/>
    <w:rsid w:val="000E62CE"/>
    <w:pPr>
      <w:keepNext/>
      <w:keepLines/>
      <w:numPr>
        <w:ilvl w:val="6"/>
        <w:numId w:val="1"/>
      </w:numPr>
      <w:adjustRightInd w:val="0"/>
      <w:spacing w:before="100" w:beforeAutospacing="1" w:after="100" w:afterAutospacing="1"/>
      <w:ind w:left="0" w:hangingChars="180" w:hanging="18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正文文本 Char"/>
    <w:link w:val="a4"/>
    <w:rPr>
      <w:kern w:val="2"/>
      <w:sz w:val="24"/>
      <w:szCs w:val="22"/>
    </w:rPr>
  </w:style>
  <w:style w:type="character" w:customStyle="1" w:styleId="Char0">
    <w:name w:val="页眉 Char"/>
    <w:link w:val="a5"/>
    <w:rPr>
      <w:kern w:val="2"/>
      <w:sz w:val="18"/>
      <w:szCs w:val="18"/>
    </w:rPr>
  </w:style>
  <w:style w:type="character" w:customStyle="1" w:styleId="Char1">
    <w:name w:val="页脚 Char"/>
    <w:link w:val="a6"/>
    <w:rPr>
      <w:rFonts w:ascii="Arial" w:eastAsia="Arial" w:hAnsi="Arial"/>
      <w:snapToGrid/>
      <w:sz w:val="24"/>
    </w:rPr>
  </w:style>
  <w:style w:type="character" w:customStyle="1" w:styleId="Char2">
    <w:name w:val="标题 Char"/>
    <w:link w:val="a7"/>
    <w:rPr>
      <w:rFonts w:ascii="黑体" w:eastAsia="黑体" w:hAnsi="黑体"/>
      <w:b/>
      <w:kern w:val="2"/>
      <w:sz w:val="52"/>
      <w:szCs w:val="52"/>
    </w:rPr>
  </w:style>
  <w:style w:type="character" w:customStyle="1" w:styleId="CharChar">
    <w:name w:val="说明 Char Char"/>
    <w:link w:val="a8"/>
    <w:rPr>
      <w:i/>
      <w:color w:val="0070C0"/>
      <w:kern w:val="2"/>
      <w:sz w:val="24"/>
      <w:szCs w:val="22"/>
    </w:rPr>
  </w:style>
  <w:style w:type="character" w:customStyle="1" w:styleId="9Char">
    <w:name w:val="标题 9 Char"/>
    <w:link w:val="9"/>
    <w:rPr>
      <w:rFonts w:ascii="Cambria" w:hAnsi="Cambria"/>
      <w:kern w:val="2"/>
      <w:sz w:val="21"/>
      <w:szCs w:val="21"/>
    </w:rPr>
  </w:style>
  <w:style w:type="character" w:customStyle="1" w:styleId="8Char">
    <w:name w:val="标题 8 Char"/>
    <w:link w:val="8"/>
    <w:rPr>
      <w:rFonts w:ascii="Cambria" w:hAnsi="Cambria"/>
      <w:kern w:val="2"/>
      <w:sz w:val="24"/>
      <w:szCs w:val="24"/>
    </w:rPr>
  </w:style>
  <w:style w:type="character" w:customStyle="1" w:styleId="7Char">
    <w:name w:val="标题 7 Char"/>
    <w:link w:val="7"/>
    <w:rsid w:val="000E62CE"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rsid w:val="000E62CE"/>
    <w:rPr>
      <w:rFonts w:ascii="Cambria" w:hAnsi="Cambria"/>
      <w:b/>
      <w:bCs/>
      <w:kern w:val="2"/>
      <w:sz w:val="24"/>
      <w:szCs w:val="24"/>
    </w:rPr>
  </w:style>
  <w:style w:type="character" w:customStyle="1" w:styleId="5Char">
    <w:name w:val="标题 5 Char"/>
    <w:link w:val="5"/>
    <w:rsid w:val="000E62CE"/>
    <w:rPr>
      <w:b/>
      <w:bCs/>
      <w:kern w:val="2"/>
      <w:sz w:val="28"/>
      <w:szCs w:val="28"/>
    </w:rPr>
  </w:style>
  <w:style w:type="character" w:customStyle="1" w:styleId="4Char">
    <w:name w:val="标题 4 Char"/>
    <w:link w:val="4"/>
    <w:rsid w:val="000E62CE"/>
    <w:rPr>
      <w:rFonts w:ascii="宋体" w:hAnsi="宋体"/>
      <w:b/>
      <w:bCs/>
      <w:kern w:val="2"/>
      <w:sz w:val="30"/>
      <w:szCs w:val="28"/>
    </w:rPr>
  </w:style>
  <w:style w:type="character" w:customStyle="1" w:styleId="3Char">
    <w:name w:val="标题 3 Char"/>
    <w:link w:val="3"/>
    <w:rsid w:val="000E62CE"/>
    <w:rPr>
      <w:rFonts w:ascii="宋体" w:hAnsi="宋体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0E62CE"/>
    <w:rPr>
      <w:rFonts w:ascii="宋体" w:hAnsi="宋体"/>
      <w:b/>
      <w:bCs/>
      <w:kern w:val="2"/>
      <w:sz w:val="36"/>
      <w:szCs w:val="32"/>
    </w:rPr>
  </w:style>
  <w:style w:type="character" w:customStyle="1" w:styleId="1Char">
    <w:name w:val="标题 1 Char"/>
    <w:link w:val="1"/>
    <w:rsid w:val="000E62CE"/>
    <w:rPr>
      <w:rFonts w:ascii="宋体" w:hAnsi="宋体"/>
      <w:b/>
      <w:bCs/>
      <w:kern w:val="44"/>
      <w:sz w:val="44"/>
      <w:szCs w:val="44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page number"/>
    <w:rPr>
      <w:rFonts w:eastAsia="Arial"/>
    </w:rPr>
  </w:style>
  <w:style w:type="paragraph" w:customStyle="1" w:styleId="a8">
    <w:name w:val="说明"/>
    <w:basedOn w:val="a"/>
    <w:link w:val="CharChar"/>
    <w:qFormat/>
    <w:rPr>
      <w:i/>
      <w:color w:val="0070C0"/>
    </w:rPr>
  </w:style>
  <w:style w:type="paragraph" w:styleId="a7">
    <w:name w:val="Title"/>
    <w:basedOn w:val="a"/>
    <w:next w:val="a"/>
    <w:link w:val="Char2"/>
    <w:qFormat/>
    <w:pPr>
      <w:jc w:val="center"/>
    </w:pPr>
    <w:rPr>
      <w:rFonts w:ascii="黑体" w:eastAsia="黑体" w:hAnsi="黑体"/>
      <w:b/>
      <w:sz w:val="52"/>
      <w:szCs w:val="52"/>
    </w:rPr>
  </w:style>
  <w:style w:type="paragraph" w:styleId="90">
    <w:name w:val="toc 9"/>
    <w:basedOn w:val="a"/>
    <w:next w:val="a"/>
    <w:pPr>
      <w:ind w:left="1920"/>
      <w:jc w:val="left"/>
    </w:pPr>
    <w:rPr>
      <w:rFonts w:cs="Calibri"/>
      <w:sz w:val="18"/>
      <w:szCs w:val="18"/>
    </w:rPr>
  </w:style>
  <w:style w:type="paragraph" w:styleId="20">
    <w:name w:val="toc 2"/>
    <w:basedOn w:val="a"/>
    <w:next w:val="a"/>
    <w:uiPriority w:val="39"/>
    <w:pPr>
      <w:ind w:left="240"/>
      <w:jc w:val="left"/>
    </w:pPr>
    <w:rPr>
      <w:rFonts w:cs="Calibri"/>
      <w:smallCaps/>
      <w:szCs w:val="20"/>
    </w:rPr>
  </w:style>
  <w:style w:type="paragraph" w:styleId="60">
    <w:name w:val="toc 6"/>
    <w:basedOn w:val="a"/>
    <w:next w:val="a"/>
    <w:pPr>
      <w:ind w:left="1200"/>
      <w:jc w:val="left"/>
    </w:pPr>
    <w:rPr>
      <w:rFonts w:cs="Calibri"/>
      <w:sz w:val="18"/>
      <w:szCs w:val="18"/>
    </w:rPr>
  </w:style>
  <w:style w:type="paragraph" w:styleId="40">
    <w:name w:val="toc 4"/>
    <w:basedOn w:val="a"/>
    <w:next w:val="a"/>
    <w:uiPriority w:val="39"/>
    <w:pPr>
      <w:ind w:left="720"/>
      <w:jc w:val="left"/>
    </w:pPr>
    <w:rPr>
      <w:rFonts w:cs="Calibri"/>
      <w:i/>
      <w:sz w:val="21"/>
      <w:szCs w:val="18"/>
    </w:rPr>
  </w:style>
  <w:style w:type="paragraph" w:styleId="10">
    <w:name w:val="toc 1"/>
    <w:basedOn w:val="a"/>
    <w:next w:val="a"/>
    <w:uiPriority w:val="39"/>
    <w:pPr>
      <w:spacing w:before="120" w:after="120"/>
      <w:jc w:val="left"/>
    </w:pPr>
    <w:rPr>
      <w:rFonts w:cs="Calibri"/>
      <w:b/>
      <w:bCs/>
      <w:caps/>
      <w:szCs w:val="20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Char1"/>
    <w:pPr>
      <w:tabs>
        <w:tab w:val="center" w:pos="4320"/>
        <w:tab w:val="right" w:pos="8640"/>
      </w:tabs>
      <w:adjustRightInd w:val="0"/>
      <w:spacing w:line="300" w:lineRule="auto"/>
      <w:jc w:val="left"/>
    </w:pPr>
    <w:rPr>
      <w:rFonts w:ascii="Arial" w:eastAsia="Arial" w:hAnsi="Arial"/>
    </w:rPr>
  </w:style>
  <w:style w:type="paragraph" w:styleId="80">
    <w:name w:val="toc 8"/>
    <w:basedOn w:val="a"/>
    <w:next w:val="a"/>
    <w:pPr>
      <w:ind w:left="1680"/>
      <w:jc w:val="left"/>
    </w:pPr>
    <w:rPr>
      <w:rFonts w:cs="Calibri"/>
      <w:sz w:val="18"/>
      <w:szCs w:val="18"/>
    </w:rPr>
  </w:style>
  <w:style w:type="paragraph" w:styleId="30">
    <w:name w:val="toc 3"/>
    <w:basedOn w:val="a"/>
    <w:next w:val="a"/>
    <w:uiPriority w:val="39"/>
    <w:pPr>
      <w:ind w:left="480"/>
      <w:jc w:val="left"/>
    </w:pPr>
    <w:rPr>
      <w:rFonts w:cs="Calibri"/>
      <w:iCs/>
      <w:sz w:val="21"/>
      <w:szCs w:val="20"/>
    </w:rPr>
  </w:style>
  <w:style w:type="paragraph" w:styleId="50">
    <w:name w:val="toc 5"/>
    <w:basedOn w:val="a"/>
    <w:next w:val="a"/>
    <w:pPr>
      <w:ind w:left="960"/>
      <w:jc w:val="left"/>
    </w:pPr>
    <w:rPr>
      <w:rFonts w:cs="Calibri"/>
      <w:sz w:val="18"/>
      <w:szCs w:val="18"/>
    </w:rPr>
  </w:style>
  <w:style w:type="paragraph" w:styleId="a4">
    <w:name w:val="Body Text"/>
    <w:basedOn w:val="a"/>
    <w:link w:val="Char"/>
    <w:pPr>
      <w:spacing w:after="120"/>
    </w:pPr>
  </w:style>
  <w:style w:type="paragraph" w:styleId="70">
    <w:name w:val="toc 7"/>
    <w:basedOn w:val="a"/>
    <w:next w:val="a"/>
    <w:pPr>
      <w:ind w:left="1440"/>
      <w:jc w:val="left"/>
    </w:pPr>
    <w:rPr>
      <w:rFonts w:cs="Calibri"/>
      <w:sz w:val="18"/>
      <w:szCs w:val="18"/>
    </w:rPr>
  </w:style>
  <w:style w:type="paragraph" w:styleId="a0">
    <w:name w:val="Normal Indent"/>
    <w:basedOn w:val="a"/>
    <w:pPr>
      <w:ind w:firstLineChars="200" w:firstLine="420"/>
    </w:pPr>
  </w:style>
  <w:style w:type="character" w:styleId="ab">
    <w:name w:val="Intense Emphasis"/>
    <w:uiPriority w:val="21"/>
    <w:qFormat/>
    <w:rsid w:val="00943BB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smart\docs\templates\&#27169;&#26495;-&#36890;&#2999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B999F-3B3B-4932-A95A-1D281279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模板-通用文档模板.dot</Template>
  <TotalTime>56</TotalTime>
  <Pages>13</Pages>
  <Words>627</Words>
  <Characters>3579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/>
  <LinksUpToDate>false</LinksUpToDate>
  <CharactersWithSpaces>4198</CharactersWithSpaces>
  <SharedDoc>false</SharedDoc>
  <HLinks>
    <vt:vector size="78" baseType="variant">
      <vt:variant>
        <vt:i4>1769524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_Toc364159628</vt:lpwstr>
      </vt:variant>
      <vt:variant>
        <vt:i4>1769524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_Toc364159627</vt:lpwstr>
      </vt:variant>
      <vt:variant>
        <vt:i4>1769524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_Toc364159626</vt:lpwstr>
      </vt:variant>
      <vt:variant>
        <vt:i4>1769524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_Toc364159625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_Toc364159624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_Toc364159623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_Toc364159622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_Toc364159621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_Toc364159620</vt:lpwstr>
      </vt:variant>
      <vt:variant>
        <vt:i4>1572916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_Toc364159619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_Toc364159618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_Toc364159617</vt:lpwstr>
      </vt:variant>
      <vt:variant>
        <vt:i4>1572916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_Toc364159616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软件系统设计说明书</dc:title>
  <dc:subject>模板</dc:subject>
  <dc:creator>Hao,Weiqi</dc:creator>
  <cp:keywords>模板 设计</cp:keywords>
  <cp:lastModifiedBy>Hao,Weiqi</cp:lastModifiedBy>
  <cp:revision>15</cp:revision>
  <cp:lastPrinted>1900-12-31T16:00:00Z</cp:lastPrinted>
  <dcterms:created xsi:type="dcterms:W3CDTF">2013-08-19T03:08:00Z</dcterms:created>
  <dcterms:modified xsi:type="dcterms:W3CDTF">2013-08-22T03:40:00Z</dcterms:modified>
  <cp:category>设计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版本号">
    <vt:lpwstr>1.0.0</vt:lpwstr>
  </property>
</Properties>
</file>