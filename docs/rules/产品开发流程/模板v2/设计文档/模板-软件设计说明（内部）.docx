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61" w:rsidRDefault="00893761"/>
    <w:p w:rsidR="00893761" w:rsidRDefault="003211ED" w:rsidP="003211ED">
      <w:pPr>
        <w:pStyle w:val="a8"/>
      </w:pPr>
      <w:r>
        <w:rPr>
          <w:rFonts w:hint="eastAsia"/>
        </w:rPr>
        <w:t>[</w:t>
      </w:r>
      <w:r>
        <w:rPr>
          <w:rFonts w:hint="eastAsia"/>
        </w:rPr>
        <w:t>本文档</w:t>
      </w:r>
      <w:r w:rsidR="00C73951">
        <w:rPr>
          <w:rFonts w:hint="eastAsia"/>
        </w:rPr>
        <w:t>模板为非常简化的设计文档，仅</w:t>
      </w:r>
      <w:proofErr w:type="gramStart"/>
      <w:r w:rsidR="00C73951">
        <w:rPr>
          <w:rFonts w:hint="eastAsia"/>
        </w:rPr>
        <w:t>供项目</w:t>
      </w:r>
      <w:proofErr w:type="gramEnd"/>
      <w:r w:rsidR="00C73951">
        <w:rPr>
          <w:rFonts w:hint="eastAsia"/>
        </w:rPr>
        <w:t>组内部使用，如果需要对外提供设计文档，请使用其他模。</w:t>
      </w:r>
      <w:r w:rsidR="00C73951">
        <w:rPr>
          <w:rFonts w:hint="eastAsia"/>
        </w:rPr>
        <w:t>]</w:t>
      </w:r>
    </w:p>
    <w:p w:rsidR="0037506C" w:rsidRPr="00AD03CD" w:rsidRDefault="0037506C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495C6A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fldChar w:fldCharType="begin"/>
      </w:r>
      <w:r>
        <w:rPr>
          <w:rFonts w:ascii="黑体" w:eastAsia="黑体" w:hAnsi="黑体"/>
          <w:b/>
          <w:sz w:val="52"/>
          <w:szCs w:val="52"/>
        </w:rPr>
        <w:instrText xml:space="preserve"> SUBJECT   \* MERGEFORMAT </w:instrText>
      </w:r>
      <w:r>
        <w:rPr>
          <w:rFonts w:ascii="黑体" w:eastAsia="黑体" w:hAnsi="黑体"/>
          <w:b/>
          <w:sz w:val="52"/>
          <w:szCs w:val="52"/>
        </w:rPr>
        <w:fldChar w:fldCharType="separate"/>
      </w:r>
      <w:r w:rsidR="004D7884">
        <w:rPr>
          <w:rFonts w:ascii="黑体" w:eastAsia="黑体" w:hAnsi="黑体"/>
          <w:b/>
          <w:sz w:val="52"/>
          <w:szCs w:val="52"/>
        </w:rPr>
        <w:t>模板</w:t>
      </w:r>
      <w:r>
        <w:rPr>
          <w:rFonts w:ascii="黑体" w:eastAsia="黑体" w:hAnsi="黑体"/>
          <w:b/>
          <w:sz w:val="52"/>
          <w:szCs w:val="52"/>
        </w:rPr>
        <w:fldChar w:fldCharType="end"/>
      </w:r>
    </w:p>
    <w:p w:rsidR="00893761" w:rsidRDefault="001A6B59">
      <w:pPr>
        <w:pStyle w:val="a7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4D7884">
        <w:t>软件设计说明（内部使用）</w:t>
      </w:r>
      <w:r>
        <w:fldChar w:fldCharType="end"/>
      </w:r>
    </w:p>
    <w:p w:rsidR="00893761" w:rsidRDefault="00893761"/>
    <w:p w:rsidR="00893761" w:rsidRDefault="00893761"/>
    <w:p w:rsidR="00893761" w:rsidRDefault="0089376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版本号：</w:t>
      </w:r>
      <w:r w:rsidR="00495C6A">
        <w:rPr>
          <w:rFonts w:ascii="宋体" w:hAnsi="宋体"/>
          <w:b/>
          <w:sz w:val="32"/>
          <w:szCs w:val="32"/>
        </w:rPr>
        <w:fldChar w:fldCharType="begin"/>
      </w:r>
      <w:r w:rsidR="00495C6A">
        <w:rPr>
          <w:rFonts w:ascii="宋体" w:hAnsi="宋体"/>
          <w:b/>
          <w:sz w:val="32"/>
          <w:szCs w:val="32"/>
        </w:rPr>
        <w:instrText xml:space="preserve"> DOCPROPERTY  版本号  \* MERGEFORMAT </w:instrText>
      </w:r>
      <w:r w:rsidR="00495C6A">
        <w:rPr>
          <w:rFonts w:ascii="宋体" w:hAnsi="宋体"/>
          <w:b/>
          <w:sz w:val="32"/>
          <w:szCs w:val="32"/>
        </w:rPr>
        <w:fldChar w:fldCharType="separate"/>
      </w:r>
      <w:r w:rsidR="004D7884">
        <w:rPr>
          <w:rFonts w:ascii="宋体" w:hAnsi="宋体"/>
          <w:b/>
          <w:sz w:val="32"/>
          <w:szCs w:val="32"/>
        </w:rPr>
        <w:t>1.0.0</w:t>
      </w:r>
      <w:r w:rsidR="00495C6A">
        <w:rPr>
          <w:rFonts w:ascii="宋体" w:hAnsi="宋体"/>
          <w:b/>
          <w:sz w:val="32"/>
          <w:szCs w:val="32"/>
        </w:rPr>
        <w:fldChar w:fldCharType="end"/>
      </w:r>
    </w:p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28"/>
          <w:szCs w:val="28"/>
        </w:rPr>
      </w:pPr>
      <w:proofErr w:type="gramStart"/>
      <w:r>
        <w:rPr>
          <w:rFonts w:ascii="黑体" w:eastAsia="黑体" w:hAnsi="黑体" w:hint="eastAsia"/>
          <w:b/>
          <w:sz w:val="28"/>
          <w:szCs w:val="28"/>
        </w:rPr>
        <w:t>软通动力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信息技术（集团）有限公司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北京CBG智慧业务运营部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893761" w:rsidRDefault="00893761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9"/>
        <w:gridCol w:w="7740"/>
      </w:tblGrid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项目名称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 SUBJECT   \* MERGEFORMAT </w:instrText>
            </w:r>
            <w:r>
              <w:rPr>
                <w:rFonts w:ascii="Arial" w:hAnsi="Arial" w:cs="Arial"/>
                <w:bCs/>
              </w:rPr>
              <w:fldChar w:fldCharType="separate"/>
            </w:r>
            <w:r w:rsidR="004D7884">
              <w:rPr>
                <w:rFonts w:ascii="Arial" w:hAnsi="Arial" w:cs="Arial" w:hint="eastAsia"/>
                <w:bCs/>
              </w:rPr>
              <w:t>模板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标题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4D7884">
              <w:rPr>
                <w:rFonts w:ascii="Arial" w:hAnsi="Arial" w:cs="Arial" w:hint="eastAsia"/>
              </w:rPr>
              <w:t>软件设计说明（内部使用）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</w:instrText>
            </w:r>
            <w:r>
              <w:rPr>
                <w:rFonts w:ascii="Arial" w:hAnsi="Arial" w:cs="Arial"/>
              </w:rPr>
              <w:instrText>版本号</w:instrText>
            </w:r>
            <w:r>
              <w:rPr>
                <w:rFonts w:ascii="Arial" w:hAnsi="Arial" w:cs="Arial"/>
              </w:rPr>
              <w:instrText xml:space="preserve">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4D7884">
              <w:rPr>
                <w:rFonts w:ascii="Arial" w:hAnsi="Arial" w:cs="Arial"/>
              </w:rPr>
              <w:t>1.0.0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AUTHOR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4D7884">
              <w:rPr>
                <w:rFonts w:ascii="Arial" w:hAnsi="Arial" w:cs="Arial"/>
                <w:noProof/>
              </w:rPr>
              <w:t>Hao,Weiqi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cantSplit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创建日期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CREATEDATE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4D7884">
              <w:rPr>
                <w:rFonts w:ascii="Arial" w:hAnsi="Arial" w:cs="Arial"/>
                <w:noProof/>
              </w:rPr>
              <w:t>2013/08/19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上次更新日期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SAVEDATE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4D7884">
              <w:rPr>
                <w:rFonts w:ascii="Arial" w:hAnsi="Arial" w:cs="Arial"/>
                <w:noProof/>
              </w:rPr>
              <w:t>2013/08/22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分类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 w:rsidP="00C55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Category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4D7884">
              <w:rPr>
                <w:rFonts w:ascii="Arial" w:hAnsi="Arial" w:cs="Arial" w:hint="eastAsia"/>
              </w:rPr>
              <w:t>设计</w:t>
            </w:r>
            <w:r>
              <w:rPr>
                <w:rFonts w:ascii="Arial" w:hAnsi="Arial" w:cs="Arial"/>
              </w:rPr>
              <w:fldChar w:fldCharType="end"/>
            </w:r>
            <w:r w:rsidR="00C5579A">
              <w:rPr>
                <w:rFonts w:ascii="Arial" w:hAnsi="Arial" w:cs="Arial"/>
              </w:rPr>
              <w:t xml:space="preserve"> </w:t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关键词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Keywords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4D7884">
              <w:rPr>
                <w:rFonts w:ascii="Arial" w:hAnsi="Arial" w:cs="Arial" w:hint="eastAsia"/>
              </w:rPr>
              <w:t>模板</w:t>
            </w:r>
            <w:r w:rsidR="004D7884">
              <w:rPr>
                <w:rFonts w:ascii="Arial" w:hAnsi="Arial" w:cs="Arial" w:hint="eastAsia"/>
              </w:rPr>
              <w:t xml:space="preserve"> </w:t>
            </w:r>
            <w:r w:rsidR="004D7884">
              <w:rPr>
                <w:rFonts w:ascii="Arial" w:hAnsi="Arial" w:cs="Arial" w:hint="eastAsia"/>
              </w:rPr>
              <w:t>设计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审批人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审批日期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>
      <w:pPr>
        <w:jc w:val="center"/>
      </w:pPr>
      <w:r>
        <w:br w:type="page"/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修改记录</w:t>
      </w: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6055"/>
        <w:gridCol w:w="1116"/>
      </w:tblGrid>
      <w:tr w:rsidR="00893761" w:rsidTr="005057DA">
        <w:tc>
          <w:tcPr>
            <w:tcW w:w="1548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日期</w:t>
            </w:r>
          </w:p>
        </w:tc>
        <w:tc>
          <w:tcPr>
            <w:tcW w:w="1152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</w:p>
        </w:tc>
        <w:tc>
          <w:tcPr>
            <w:tcW w:w="6055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说明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</w:p>
        </w:tc>
      </w:tr>
      <w:tr w:rsidR="00893761" w:rsidTr="005057DA">
        <w:trPr>
          <w:trHeight w:val="80"/>
        </w:trPr>
        <w:tc>
          <w:tcPr>
            <w:tcW w:w="1548" w:type="dxa"/>
            <w:vAlign w:val="center"/>
          </w:tcPr>
          <w:p w:rsidR="00893761" w:rsidRDefault="00AE71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2013/08/1</w:t>
            </w:r>
            <w:r>
              <w:rPr>
                <w:rFonts w:ascii="Arial" w:hAnsi="Arial" w:cs="Arial" w:hint="eastAsia"/>
              </w:rPr>
              <w:t>9</w:t>
            </w: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1.0.0</w:t>
            </w: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创建文档</w:t>
            </w: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郝伟琦</w:t>
            </w: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/>
    <w:p w:rsidR="00893761" w:rsidRDefault="00893761">
      <w:pPr>
        <w:sectPr w:rsidR="00893761"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284" w:gutter="0"/>
          <w:pgNumType w:fmt="upperRoman"/>
          <w:cols w:space="720"/>
          <w:docGrid w:linePitch="326"/>
        </w:sectPr>
      </w:pP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 xml:space="preserve"> </w:t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目录</w:t>
      </w:r>
    </w:p>
    <w:p w:rsidR="004D7884" w:rsidRDefault="00893761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64934777" w:history="1">
        <w:r w:rsidR="004D7884" w:rsidRPr="00BF37B7">
          <w:rPr>
            <w:rStyle w:val="a9"/>
            <w:noProof/>
          </w:rPr>
          <w:t>1.</w:t>
        </w:r>
        <w:r w:rsidR="004D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D7884" w:rsidRPr="00BF37B7">
          <w:rPr>
            <w:rStyle w:val="a9"/>
            <w:rFonts w:hint="eastAsia"/>
            <w:noProof/>
          </w:rPr>
          <w:t>引言</w:t>
        </w:r>
        <w:r w:rsidR="004D7884">
          <w:rPr>
            <w:noProof/>
            <w:webHidden/>
          </w:rPr>
          <w:tab/>
        </w:r>
        <w:r w:rsidR="004D7884">
          <w:rPr>
            <w:noProof/>
            <w:webHidden/>
          </w:rPr>
          <w:fldChar w:fldCharType="begin"/>
        </w:r>
        <w:r w:rsidR="004D7884">
          <w:rPr>
            <w:noProof/>
            <w:webHidden/>
          </w:rPr>
          <w:instrText xml:space="preserve"> PAGEREF _Toc364934777 \h </w:instrText>
        </w:r>
        <w:r w:rsidR="004D7884">
          <w:rPr>
            <w:noProof/>
            <w:webHidden/>
          </w:rPr>
        </w:r>
        <w:r w:rsidR="004D7884">
          <w:rPr>
            <w:noProof/>
            <w:webHidden/>
          </w:rPr>
          <w:fldChar w:fldCharType="separate"/>
        </w:r>
        <w:r w:rsidR="004D7884">
          <w:rPr>
            <w:noProof/>
            <w:webHidden/>
          </w:rPr>
          <w:t>1</w:t>
        </w:r>
        <w:r w:rsidR="004D7884">
          <w:rPr>
            <w:noProof/>
            <w:webHidden/>
          </w:rPr>
          <w:fldChar w:fldCharType="end"/>
        </w:r>
      </w:hyperlink>
    </w:p>
    <w:p w:rsidR="004D7884" w:rsidRDefault="004D788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778" w:history="1">
        <w:r w:rsidRPr="00BF37B7">
          <w:rPr>
            <w:rStyle w:val="a9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F37B7">
          <w:rPr>
            <w:rStyle w:val="a9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7884" w:rsidRDefault="004D788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779" w:history="1">
        <w:r w:rsidRPr="00BF37B7">
          <w:rPr>
            <w:rStyle w:val="a9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F37B7">
          <w:rPr>
            <w:rStyle w:val="a9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7884" w:rsidRDefault="004D788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780" w:history="1">
        <w:r w:rsidRPr="00BF37B7">
          <w:rPr>
            <w:rStyle w:val="a9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F37B7">
          <w:rPr>
            <w:rStyle w:val="a9"/>
            <w:rFonts w:hint="eastAsia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7884" w:rsidRDefault="004D788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781" w:history="1">
        <w:r w:rsidRPr="00BF37B7">
          <w:rPr>
            <w:rStyle w:val="a9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F37B7">
          <w:rPr>
            <w:rStyle w:val="a9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7884" w:rsidRDefault="004D7884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4782" w:history="1">
        <w:r w:rsidRPr="00BF37B7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BF37B7">
          <w:rPr>
            <w:rStyle w:val="a9"/>
            <w:rFonts w:hint="eastAsia"/>
            <w:noProof/>
          </w:rPr>
          <w:t>开发、测试与运行环境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7884" w:rsidRDefault="004D7884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4783" w:history="1">
        <w:r w:rsidRPr="00BF37B7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BF37B7">
          <w:rPr>
            <w:rStyle w:val="a9"/>
            <w:rFonts w:hint="eastAsia"/>
            <w:noProof/>
          </w:rPr>
          <w:t>开发所用语言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7884" w:rsidRDefault="004D7884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4784" w:history="1">
        <w:r w:rsidRPr="00BF37B7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BF37B7">
          <w:rPr>
            <w:rStyle w:val="a9"/>
            <w:rFonts w:hint="eastAsia"/>
            <w:noProof/>
          </w:rPr>
          <w:t>软件系统结构图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7884" w:rsidRDefault="004D7884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4785" w:history="1">
        <w:r w:rsidRPr="00BF37B7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BF37B7">
          <w:rPr>
            <w:rStyle w:val="a9"/>
            <w:rFonts w:hint="eastAsia"/>
            <w:noProof/>
          </w:rPr>
          <w:t>软件系统分层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7884" w:rsidRDefault="004D7884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4786" w:history="1">
        <w:r w:rsidRPr="00BF37B7">
          <w:rPr>
            <w:rStyle w:val="a9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BF37B7">
          <w:rPr>
            <w:rStyle w:val="a9"/>
            <w:noProof/>
          </w:rPr>
          <w:t>UML</w:t>
        </w:r>
        <w:r w:rsidRPr="00BF37B7">
          <w:rPr>
            <w:rStyle w:val="a9"/>
            <w:rFonts w:hint="eastAsia"/>
            <w:noProof/>
          </w:rPr>
          <w:t>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3761" w:rsidRDefault="00893761">
      <w:pPr>
        <w:spacing w:line="360" w:lineRule="auto"/>
        <w:sectPr w:rsidR="00893761">
          <w:pgSz w:w="11906" w:h="16838"/>
          <w:pgMar w:top="1134" w:right="1134" w:bottom="1134" w:left="1134" w:header="851" w:footer="284" w:gutter="0"/>
          <w:pgNumType w:start="1"/>
          <w:cols w:space="720"/>
          <w:docGrid w:linePitch="326"/>
        </w:sectPr>
      </w:pPr>
      <w:r>
        <w:fldChar w:fldCharType="end"/>
      </w:r>
      <w:bookmarkStart w:id="0" w:name="_Toc364084993"/>
      <w:bookmarkStart w:id="1" w:name="_GoBack"/>
      <w:bookmarkEnd w:id="1"/>
    </w:p>
    <w:p w:rsidR="00EC1B16" w:rsidRDefault="00EC1B16" w:rsidP="00EC1B16">
      <w:pPr>
        <w:pStyle w:val="1"/>
        <w:ind w:left="795" w:hanging="795"/>
      </w:pPr>
      <w:bookmarkStart w:id="2" w:name="_Toc364930555"/>
      <w:bookmarkStart w:id="3" w:name="_Toc361999050"/>
      <w:bookmarkStart w:id="4" w:name="_Toc364084994"/>
      <w:bookmarkStart w:id="5" w:name="_Toc364934777"/>
      <w:bookmarkEnd w:id="0"/>
      <w:r>
        <w:rPr>
          <w:rFonts w:hint="eastAsia"/>
        </w:rPr>
        <w:lastRenderedPageBreak/>
        <w:t>引言</w:t>
      </w:r>
      <w:bookmarkEnd w:id="2"/>
      <w:bookmarkEnd w:id="5"/>
    </w:p>
    <w:p w:rsidR="00EC1B16" w:rsidRDefault="00EC1B16" w:rsidP="00EC1B16">
      <w:pPr>
        <w:pStyle w:val="2"/>
        <w:ind w:left="651" w:hanging="651"/>
      </w:pPr>
      <w:bookmarkStart w:id="6" w:name="_Toc364930556"/>
      <w:bookmarkStart w:id="7" w:name="_Toc364934778"/>
      <w:r>
        <w:rPr>
          <w:rFonts w:hint="eastAsia"/>
        </w:rPr>
        <w:t>目的</w:t>
      </w:r>
      <w:bookmarkEnd w:id="6"/>
      <w:bookmarkEnd w:id="7"/>
    </w:p>
    <w:p w:rsidR="00EC1B16" w:rsidRDefault="00EC1B16" w:rsidP="00EC1B16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说明编写本文的目的，指出预期的读者，适用范围。</w:t>
      </w:r>
      <w:r>
        <w:rPr>
          <w:rFonts w:hint="eastAsia"/>
        </w:rPr>
        <w:t>]</w:t>
      </w:r>
    </w:p>
    <w:p w:rsidR="00EC1B16" w:rsidRPr="00EC1B16" w:rsidRDefault="00EC1B16" w:rsidP="00EC1B16">
      <w:pPr>
        <w:pStyle w:val="a8"/>
      </w:pPr>
      <w:r w:rsidRPr="00EC1B16">
        <w:rPr>
          <w:rFonts w:hint="eastAsia"/>
        </w:rPr>
        <w:t>[</w:t>
      </w:r>
      <w:r w:rsidRPr="00EC1B16">
        <w:rPr>
          <w:rFonts w:hint="eastAsia"/>
        </w:rPr>
        <w:t>本文档模板仅供内部使用，是简化了的设计文档，主要目的是记录设计方案。读者对象：</w:t>
      </w:r>
    </w:p>
    <w:p w:rsidR="00EC1B16" w:rsidRDefault="00EC1B16" w:rsidP="00EC1B16">
      <w:pPr>
        <w:pStyle w:val="a8"/>
        <w:numPr>
          <w:ilvl w:val="0"/>
          <w:numId w:val="13"/>
        </w:numPr>
      </w:pPr>
      <w:r>
        <w:rPr>
          <w:rFonts w:hint="eastAsia"/>
        </w:rPr>
        <w:t>内部领导和组内人员，了解设计方案，确认方案的可行性；</w:t>
      </w:r>
    </w:p>
    <w:p w:rsidR="00EC1B16" w:rsidRDefault="00EC1B16" w:rsidP="00EC1B16">
      <w:pPr>
        <w:pStyle w:val="a8"/>
        <w:numPr>
          <w:ilvl w:val="0"/>
          <w:numId w:val="13"/>
        </w:numPr>
      </w:pPr>
      <w:r>
        <w:rPr>
          <w:rFonts w:hint="eastAsia"/>
        </w:rPr>
        <w:t>组内设计开发人员，协同工作完成详细设计和编码开发；</w:t>
      </w:r>
    </w:p>
    <w:p w:rsidR="00EC1B16" w:rsidRPr="000410EA" w:rsidRDefault="00EC1B16" w:rsidP="00EC1B16">
      <w:pPr>
        <w:pStyle w:val="a8"/>
        <w:numPr>
          <w:ilvl w:val="0"/>
          <w:numId w:val="13"/>
        </w:numPr>
      </w:pPr>
      <w:r>
        <w:rPr>
          <w:rFonts w:hint="eastAsia"/>
        </w:rPr>
        <w:t>后续加入的开发人员，理解软件的设计方案，快速进入编码维护状态。</w:t>
      </w:r>
      <w:r>
        <w:rPr>
          <w:rFonts w:hint="eastAsia"/>
        </w:rPr>
        <w:t>]</w:t>
      </w:r>
    </w:p>
    <w:p w:rsidR="00EC1B16" w:rsidRPr="00EC1B16" w:rsidRDefault="00EC1B16" w:rsidP="00EC1B16">
      <w:pPr>
        <w:pStyle w:val="a0"/>
        <w:ind w:firstLine="480"/>
      </w:pPr>
    </w:p>
    <w:p w:rsidR="00EC1B16" w:rsidRDefault="00EC1B16" w:rsidP="00EC1B16">
      <w:pPr>
        <w:pStyle w:val="2"/>
        <w:ind w:left="651" w:hanging="651"/>
      </w:pPr>
      <w:bookmarkStart w:id="8" w:name="_Toc364930557"/>
      <w:bookmarkStart w:id="9" w:name="_Toc364934779"/>
      <w:r>
        <w:rPr>
          <w:rFonts w:hint="eastAsia"/>
        </w:rPr>
        <w:t>背景</w:t>
      </w:r>
      <w:bookmarkEnd w:id="8"/>
      <w:bookmarkEnd w:id="9"/>
    </w:p>
    <w:p w:rsidR="00EC1B16" w:rsidRDefault="00EC1B16" w:rsidP="00EC1B16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待开发系统的名称、任务的提出者、开发者及使用部门。</w:t>
      </w:r>
      <w:r>
        <w:rPr>
          <w:rFonts w:hint="eastAsia"/>
        </w:rPr>
        <w:t>]</w:t>
      </w:r>
    </w:p>
    <w:p w:rsidR="00EC1B16" w:rsidRDefault="00EC1B16" w:rsidP="00EC1B16">
      <w:pPr>
        <w:pStyle w:val="a0"/>
        <w:ind w:firstLine="480"/>
      </w:pPr>
    </w:p>
    <w:p w:rsidR="00EC1B16" w:rsidRDefault="00EC1B16" w:rsidP="00EC1B16">
      <w:pPr>
        <w:pStyle w:val="2"/>
        <w:ind w:left="651" w:hanging="651"/>
      </w:pPr>
      <w:bookmarkStart w:id="10" w:name="_Toc364763209"/>
      <w:bookmarkStart w:id="11" w:name="_Toc364930558"/>
      <w:bookmarkStart w:id="12" w:name="_Toc364934780"/>
      <w:r>
        <w:rPr>
          <w:rFonts w:hint="eastAsia"/>
        </w:rPr>
        <w:t>术语与缩写解释</w:t>
      </w:r>
      <w:bookmarkEnd w:id="10"/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7379"/>
      </w:tblGrid>
      <w:tr w:rsidR="00EC1B16" w:rsidRPr="008D496E" w:rsidTr="00917BFB">
        <w:trPr>
          <w:cantSplit/>
        </w:trPr>
        <w:tc>
          <w:tcPr>
            <w:tcW w:w="2368" w:type="dxa"/>
            <w:shd w:val="clear" w:color="auto" w:fill="EEECE1" w:themeFill="background2"/>
          </w:tcPr>
          <w:p w:rsidR="00EC1B16" w:rsidRPr="008D496E" w:rsidRDefault="00EC1B16" w:rsidP="00917BFB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8D496E">
              <w:rPr>
                <w:rFonts w:hint="eastAsia"/>
                <w:b/>
                <w:bCs/>
                <w:sz w:val="21"/>
                <w:szCs w:val="21"/>
              </w:rPr>
              <w:t>缩写、术语</w:t>
            </w:r>
          </w:p>
        </w:tc>
        <w:tc>
          <w:tcPr>
            <w:tcW w:w="7379" w:type="dxa"/>
            <w:shd w:val="clear" w:color="auto" w:fill="EEECE1" w:themeFill="background2"/>
          </w:tcPr>
          <w:p w:rsidR="00EC1B16" w:rsidRPr="008D496E" w:rsidRDefault="00EC1B16" w:rsidP="00917BFB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8D496E">
              <w:rPr>
                <w:rFonts w:hint="eastAsia"/>
                <w:b/>
                <w:bCs/>
                <w:sz w:val="21"/>
                <w:szCs w:val="21"/>
              </w:rPr>
              <w:t>解</w:t>
            </w:r>
            <w:r w:rsidRPr="008D496E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8D496E">
              <w:rPr>
                <w:rFonts w:hint="eastAsia"/>
                <w:b/>
                <w:bCs/>
                <w:sz w:val="21"/>
                <w:szCs w:val="21"/>
              </w:rPr>
              <w:t>释</w:t>
            </w:r>
          </w:p>
        </w:tc>
      </w:tr>
      <w:tr w:rsidR="00EC1B16" w:rsidRPr="008D496E" w:rsidTr="00917BFB">
        <w:trPr>
          <w:cantSplit/>
        </w:trPr>
        <w:tc>
          <w:tcPr>
            <w:tcW w:w="2368" w:type="dxa"/>
          </w:tcPr>
          <w:p w:rsidR="00EC1B16" w:rsidRPr="008D496E" w:rsidRDefault="00EC1B16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EC1B16" w:rsidRPr="008D496E" w:rsidRDefault="00EC1B16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EC1B16" w:rsidRPr="008D496E" w:rsidTr="00917BFB">
        <w:trPr>
          <w:cantSplit/>
        </w:trPr>
        <w:tc>
          <w:tcPr>
            <w:tcW w:w="2368" w:type="dxa"/>
          </w:tcPr>
          <w:p w:rsidR="00EC1B16" w:rsidRPr="008D496E" w:rsidRDefault="00EC1B16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EC1B16" w:rsidRPr="008D496E" w:rsidRDefault="00EC1B16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EC1B16" w:rsidRPr="008D496E" w:rsidTr="00917BFB">
        <w:trPr>
          <w:cantSplit/>
        </w:trPr>
        <w:tc>
          <w:tcPr>
            <w:tcW w:w="2368" w:type="dxa"/>
          </w:tcPr>
          <w:p w:rsidR="00EC1B16" w:rsidRPr="008D496E" w:rsidRDefault="00EC1B16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EC1B16" w:rsidRPr="008D496E" w:rsidRDefault="00EC1B16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EC1B16" w:rsidRPr="008D496E" w:rsidTr="00917BFB">
        <w:trPr>
          <w:cantSplit/>
        </w:trPr>
        <w:tc>
          <w:tcPr>
            <w:tcW w:w="2368" w:type="dxa"/>
          </w:tcPr>
          <w:p w:rsidR="00EC1B16" w:rsidRPr="008D496E" w:rsidRDefault="00EC1B16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EC1B16" w:rsidRPr="008D496E" w:rsidRDefault="00EC1B16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EC1B16" w:rsidRPr="008D496E" w:rsidTr="00917BFB">
        <w:trPr>
          <w:cantSplit/>
        </w:trPr>
        <w:tc>
          <w:tcPr>
            <w:tcW w:w="2368" w:type="dxa"/>
          </w:tcPr>
          <w:p w:rsidR="00EC1B16" w:rsidRPr="008D496E" w:rsidRDefault="00EC1B16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  <w:r w:rsidRPr="008D496E">
              <w:rPr>
                <w:sz w:val="21"/>
                <w:szCs w:val="21"/>
              </w:rPr>
              <w:t>…</w:t>
            </w:r>
          </w:p>
        </w:tc>
        <w:tc>
          <w:tcPr>
            <w:tcW w:w="7379" w:type="dxa"/>
          </w:tcPr>
          <w:p w:rsidR="00EC1B16" w:rsidRPr="008D496E" w:rsidRDefault="00EC1B16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</w:tbl>
    <w:p w:rsidR="00EC1B16" w:rsidRDefault="00EC1B16" w:rsidP="00EC1B16">
      <w:pPr>
        <w:pStyle w:val="a0"/>
        <w:ind w:firstLine="480"/>
      </w:pPr>
    </w:p>
    <w:p w:rsidR="00EC1B16" w:rsidRDefault="00EC1B16" w:rsidP="00EC1B16">
      <w:pPr>
        <w:pStyle w:val="2"/>
        <w:ind w:left="651" w:hanging="651"/>
      </w:pPr>
      <w:bookmarkStart w:id="13" w:name="_Toc364930559"/>
      <w:bookmarkStart w:id="14" w:name="_Toc364934781"/>
      <w:r>
        <w:rPr>
          <w:rFonts w:hint="eastAsia"/>
        </w:rPr>
        <w:t>参考资料</w:t>
      </w:r>
      <w:bookmarkEnd w:id="13"/>
      <w:bookmarkEnd w:id="14"/>
    </w:p>
    <w:p w:rsidR="00EC1B16" w:rsidRDefault="00EC1B16" w:rsidP="00EC1B16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本文中引用的参考资料和文件。</w:t>
      </w:r>
      <w:r>
        <w:rPr>
          <w:rFonts w:hint="eastAsia"/>
        </w:rPr>
        <w:t>]</w:t>
      </w:r>
    </w:p>
    <w:p w:rsidR="00EC1B16" w:rsidRDefault="00EC1B16" w:rsidP="00EC1B16">
      <w:pPr>
        <w:pStyle w:val="a0"/>
        <w:ind w:firstLine="480"/>
      </w:pPr>
    </w:p>
    <w:p w:rsidR="00EC1B16" w:rsidRDefault="00EC1B16" w:rsidP="00EC1B16">
      <w:pPr>
        <w:pStyle w:val="a0"/>
        <w:ind w:firstLine="480"/>
      </w:pPr>
    </w:p>
    <w:p w:rsidR="000743B3" w:rsidRDefault="000743B3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0743B3" w:rsidRDefault="000743B3" w:rsidP="000743B3">
      <w:pPr>
        <w:pStyle w:val="1"/>
        <w:spacing w:before="120" w:after="120"/>
        <w:ind w:left="795" w:hanging="795"/>
      </w:pPr>
      <w:bookmarkStart w:id="15" w:name="_Toc171846774"/>
      <w:bookmarkStart w:id="16" w:name="_Toc364934782"/>
      <w:r>
        <w:rPr>
          <w:rFonts w:hint="eastAsia"/>
        </w:rPr>
        <w:lastRenderedPageBreak/>
        <w:t>开发、测试与运行环境</w:t>
      </w:r>
      <w:bookmarkEnd w:id="15"/>
      <w:bookmarkEnd w:id="16"/>
    </w:p>
    <w:p w:rsidR="000743B3" w:rsidRDefault="000743B3" w:rsidP="000743B3">
      <w:pPr>
        <w:pStyle w:val="a8"/>
      </w:pPr>
      <w:r>
        <w:rPr>
          <w:rFonts w:hint="eastAsia"/>
        </w:rPr>
        <w:t>[</w:t>
      </w:r>
      <w:r>
        <w:rPr>
          <w:rFonts w:hint="eastAsia"/>
        </w:rPr>
        <w:t>说明本系统应当在什么样的环境下开发和运行，有什么强制要求和建议</w:t>
      </w:r>
      <w:r>
        <w:rPr>
          <w:rFonts w:hint="eastAsia"/>
        </w:rPr>
        <w:t>]</w:t>
      </w:r>
    </w:p>
    <w:p w:rsidR="000743B3" w:rsidRPr="008539B5" w:rsidRDefault="000743B3" w:rsidP="000743B3">
      <w:pPr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0"/>
        <w:gridCol w:w="3360"/>
        <w:gridCol w:w="3460"/>
      </w:tblGrid>
      <w:tr w:rsidR="000743B3" w:rsidRPr="00567C01" w:rsidTr="00567C01">
        <w:tc>
          <w:tcPr>
            <w:tcW w:w="1900" w:type="dxa"/>
            <w:shd w:val="clear" w:color="auto" w:fill="EEECE1" w:themeFill="background2"/>
          </w:tcPr>
          <w:p w:rsidR="000743B3" w:rsidRPr="00567C01" w:rsidRDefault="000743B3" w:rsidP="00597C3F">
            <w:pPr>
              <w:jc w:val="center"/>
              <w:rPr>
                <w:b/>
                <w:sz w:val="21"/>
                <w:szCs w:val="21"/>
              </w:rPr>
            </w:pPr>
            <w:r w:rsidRPr="00567C01">
              <w:rPr>
                <w:rFonts w:hint="eastAsia"/>
                <w:b/>
                <w:sz w:val="21"/>
                <w:szCs w:val="21"/>
              </w:rPr>
              <w:t>类别</w:t>
            </w:r>
          </w:p>
        </w:tc>
        <w:tc>
          <w:tcPr>
            <w:tcW w:w="3360" w:type="dxa"/>
            <w:shd w:val="clear" w:color="auto" w:fill="EEECE1" w:themeFill="background2"/>
          </w:tcPr>
          <w:p w:rsidR="000743B3" w:rsidRPr="00567C01" w:rsidRDefault="000743B3" w:rsidP="00597C3F">
            <w:pPr>
              <w:jc w:val="center"/>
              <w:rPr>
                <w:b/>
                <w:sz w:val="21"/>
                <w:szCs w:val="21"/>
              </w:rPr>
            </w:pPr>
            <w:r w:rsidRPr="00567C01">
              <w:rPr>
                <w:rFonts w:hint="eastAsia"/>
                <w:b/>
                <w:sz w:val="21"/>
                <w:szCs w:val="21"/>
              </w:rPr>
              <w:t>标准配置</w:t>
            </w:r>
          </w:p>
        </w:tc>
        <w:tc>
          <w:tcPr>
            <w:tcW w:w="3460" w:type="dxa"/>
            <w:shd w:val="clear" w:color="auto" w:fill="EEECE1" w:themeFill="background2"/>
          </w:tcPr>
          <w:p w:rsidR="000743B3" w:rsidRPr="00567C01" w:rsidRDefault="000743B3" w:rsidP="00597C3F">
            <w:pPr>
              <w:jc w:val="center"/>
              <w:rPr>
                <w:b/>
                <w:sz w:val="21"/>
                <w:szCs w:val="21"/>
              </w:rPr>
            </w:pPr>
            <w:r w:rsidRPr="00567C01">
              <w:rPr>
                <w:rFonts w:hint="eastAsia"/>
                <w:b/>
                <w:sz w:val="21"/>
                <w:szCs w:val="21"/>
              </w:rPr>
              <w:t>最低配置</w:t>
            </w:r>
          </w:p>
        </w:tc>
      </w:tr>
      <w:tr w:rsidR="000743B3" w:rsidRPr="00567C01" w:rsidTr="00597C3F">
        <w:tc>
          <w:tcPr>
            <w:tcW w:w="1900" w:type="dxa"/>
            <w:vMerge w:val="restart"/>
            <w:vAlign w:val="center"/>
          </w:tcPr>
          <w:p w:rsidR="000743B3" w:rsidRPr="00567C01" w:rsidRDefault="000743B3" w:rsidP="00597C3F">
            <w:pPr>
              <w:jc w:val="center"/>
              <w:rPr>
                <w:sz w:val="21"/>
                <w:szCs w:val="21"/>
              </w:rPr>
            </w:pPr>
            <w:r w:rsidRPr="00567C01">
              <w:rPr>
                <w:rFonts w:hint="eastAsia"/>
                <w:sz w:val="21"/>
                <w:szCs w:val="21"/>
              </w:rPr>
              <w:t>开发环境</w:t>
            </w:r>
          </w:p>
        </w:tc>
        <w:tc>
          <w:tcPr>
            <w:tcW w:w="33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  <w:tc>
          <w:tcPr>
            <w:tcW w:w="34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</w:tr>
      <w:tr w:rsidR="000743B3" w:rsidRPr="00567C01" w:rsidTr="00597C3F">
        <w:tc>
          <w:tcPr>
            <w:tcW w:w="1900" w:type="dxa"/>
            <w:vMerge/>
            <w:vAlign w:val="center"/>
          </w:tcPr>
          <w:p w:rsidR="000743B3" w:rsidRPr="00567C01" w:rsidRDefault="000743B3" w:rsidP="00597C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3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  <w:tc>
          <w:tcPr>
            <w:tcW w:w="34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</w:tr>
      <w:tr w:rsidR="000743B3" w:rsidRPr="00567C01" w:rsidTr="00597C3F">
        <w:tc>
          <w:tcPr>
            <w:tcW w:w="1900" w:type="dxa"/>
            <w:vMerge/>
            <w:vAlign w:val="center"/>
          </w:tcPr>
          <w:p w:rsidR="000743B3" w:rsidRPr="00567C01" w:rsidRDefault="000743B3" w:rsidP="00597C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3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  <w:tc>
          <w:tcPr>
            <w:tcW w:w="34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</w:tr>
      <w:tr w:rsidR="000743B3" w:rsidRPr="00567C01" w:rsidTr="00597C3F">
        <w:tc>
          <w:tcPr>
            <w:tcW w:w="1900" w:type="dxa"/>
            <w:vMerge w:val="restart"/>
            <w:vAlign w:val="center"/>
          </w:tcPr>
          <w:p w:rsidR="000743B3" w:rsidRPr="00567C01" w:rsidRDefault="000743B3" w:rsidP="00597C3F">
            <w:pPr>
              <w:jc w:val="center"/>
              <w:rPr>
                <w:sz w:val="21"/>
                <w:szCs w:val="21"/>
              </w:rPr>
            </w:pPr>
            <w:r w:rsidRPr="00567C01">
              <w:rPr>
                <w:rFonts w:hint="eastAsia"/>
                <w:sz w:val="21"/>
                <w:szCs w:val="21"/>
              </w:rPr>
              <w:t>测试环境</w:t>
            </w:r>
          </w:p>
        </w:tc>
        <w:tc>
          <w:tcPr>
            <w:tcW w:w="33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  <w:tc>
          <w:tcPr>
            <w:tcW w:w="34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</w:tr>
      <w:tr w:rsidR="000743B3" w:rsidRPr="00567C01" w:rsidTr="00597C3F">
        <w:tc>
          <w:tcPr>
            <w:tcW w:w="1900" w:type="dxa"/>
            <w:vMerge/>
            <w:vAlign w:val="center"/>
          </w:tcPr>
          <w:p w:rsidR="000743B3" w:rsidRPr="00567C01" w:rsidRDefault="000743B3" w:rsidP="00597C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3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  <w:tc>
          <w:tcPr>
            <w:tcW w:w="34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</w:tr>
      <w:tr w:rsidR="000743B3" w:rsidRPr="00567C01" w:rsidTr="00597C3F">
        <w:tc>
          <w:tcPr>
            <w:tcW w:w="1900" w:type="dxa"/>
            <w:vMerge/>
            <w:vAlign w:val="center"/>
          </w:tcPr>
          <w:p w:rsidR="000743B3" w:rsidRPr="00567C01" w:rsidRDefault="000743B3" w:rsidP="00597C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3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  <w:tc>
          <w:tcPr>
            <w:tcW w:w="34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</w:tr>
      <w:tr w:rsidR="000743B3" w:rsidRPr="00567C01" w:rsidTr="00597C3F">
        <w:tc>
          <w:tcPr>
            <w:tcW w:w="1900" w:type="dxa"/>
            <w:vMerge w:val="restart"/>
            <w:vAlign w:val="center"/>
          </w:tcPr>
          <w:p w:rsidR="000743B3" w:rsidRPr="00567C01" w:rsidRDefault="000743B3" w:rsidP="00597C3F">
            <w:pPr>
              <w:jc w:val="center"/>
              <w:rPr>
                <w:sz w:val="21"/>
                <w:szCs w:val="21"/>
              </w:rPr>
            </w:pPr>
            <w:r w:rsidRPr="00567C01">
              <w:rPr>
                <w:rFonts w:hint="eastAsia"/>
                <w:sz w:val="21"/>
                <w:szCs w:val="21"/>
              </w:rPr>
              <w:t>运行环境</w:t>
            </w:r>
          </w:p>
        </w:tc>
        <w:tc>
          <w:tcPr>
            <w:tcW w:w="33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  <w:tc>
          <w:tcPr>
            <w:tcW w:w="34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</w:tr>
      <w:tr w:rsidR="000743B3" w:rsidRPr="00567C01" w:rsidTr="00597C3F">
        <w:tc>
          <w:tcPr>
            <w:tcW w:w="1900" w:type="dxa"/>
            <w:vMerge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  <w:tc>
          <w:tcPr>
            <w:tcW w:w="33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  <w:tc>
          <w:tcPr>
            <w:tcW w:w="34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</w:tr>
      <w:tr w:rsidR="000743B3" w:rsidRPr="00567C01" w:rsidTr="00597C3F">
        <w:tc>
          <w:tcPr>
            <w:tcW w:w="1900" w:type="dxa"/>
            <w:vMerge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  <w:tc>
          <w:tcPr>
            <w:tcW w:w="33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  <w:tc>
          <w:tcPr>
            <w:tcW w:w="3460" w:type="dxa"/>
          </w:tcPr>
          <w:p w:rsidR="000743B3" w:rsidRPr="00567C01" w:rsidRDefault="000743B3" w:rsidP="00597C3F">
            <w:pPr>
              <w:rPr>
                <w:sz w:val="21"/>
                <w:szCs w:val="21"/>
              </w:rPr>
            </w:pPr>
          </w:p>
        </w:tc>
      </w:tr>
    </w:tbl>
    <w:p w:rsidR="000743B3" w:rsidRDefault="000743B3" w:rsidP="000743B3"/>
    <w:p w:rsidR="00EC1B16" w:rsidRDefault="00EC1B16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0743B3" w:rsidRDefault="005F571C" w:rsidP="005F571C">
      <w:pPr>
        <w:pStyle w:val="1"/>
        <w:ind w:left="795" w:hanging="795"/>
      </w:pPr>
      <w:bookmarkStart w:id="17" w:name="_Toc364934783"/>
      <w:r>
        <w:rPr>
          <w:rFonts w:hint="eastAsia"/>
        </w:rPr>
        <w:lastRenderedPageBreak/>
        <w:t>开发所用语言</w:t>
      </w:r>
      <w:bookmarkEnd w:id="17"/>
    </w:p>
    <w:p w:rsidR="005F571C" w:rsidRPr="005F571C" w:rsidRDefault="005666E4" w:rsidP="005666E4">
      <w:pPr>
        <w:pStyle w:val="a8"/>
      </w:pPr>
      <w:r>
        <w:rPr>
          <w:rFonts w:hint="eastAsia"/>
        </w:rPr>
        <w:t>[</w:t>
      </w:r>
      <w:r>
        <w:rPr>
          <w:rFonts w:hint="eastAsia"/>
        </w:rPr>
        <w:t>简要描述每个模块开发所用语言和对</w:t>
      </w:r>
      <w:r>
        <w:rPr>
          <w:rFonts w:hint="eastAsia"/>
        </w:rPr>
        <w:t>IDE</w:t>
      </w:r>
      <w:r>
        <w:rPr>
          <w:rFonts w:hint="eastAsia"/>
        </w:rPr>
        <w:t>的要求。</w:t>
      </w:r>
      <w:r>
        <w:rPr>
          <w:rFonts w:hint="eastAsia"/>
        </w:rPr>
        <w:t>]</w:t>
      </w:r>
    </w:p>
    <w:p w:rsidR="005F571C" w:rsidRDefault="005F571C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0410EA" w:rsidRDefault="000410EA" w:rsidP="000743B3">
      <w:pPr>
        <w:pStyle w:val="1"/>
        <w:ind w:left="795" w:hanging="795"/>
      </w:pPr>
      <w:bookmarkStart w:id="18" w:name="_Toc364934784"/>
      <w:r>
        <w:rPr>
          <w:rFonts w:hint="eastAsia"/>
        </w:rPr>
        <w:lastRenderedPageBreak/>
        <w:t>软件系统结构图</w:t>
      </w:r>
      <w:bookmarkEnd w:id="3"/>
      <w:bookmarkEnd w:id="18"/>
    </w:p>
    <w:p w:rsidR="000410EA" w:rsidRDefault="00EC1B16" w:rsidP="000743B3">
      <w:pPr>
        <w:pStyle w:val="a8"/>
      </w:pPr>
      <w:r>
        <w:rPr>
          <w:rFonts w:hint="eastAsia"/>
        </w:rPr>
        <w:t>[</w:t>
      </w:r>
      <w:r w:rsidR="00B315C8" w:rsidRPr="00B315C8">
        <w:t>给出系统结构总体框图（包括软件、硬件结构框图），说明本系统的各模块的划分，扼要说明每个系统模块的标识符和功能，分层次地给出各模块之间的控制与被控制关系</w:t>
      </w:r>
      <w:r w:rsidR="000743B3">
        <w:rPr>
          <w:rFonts w:hint="eastAsia"/>
        </w:rPr>
        <w:t>。</w:t>
      </w:r>
    </w:p>
    <w:p w:rsidR="005F571C" w:rsidRDefault="005F571C" w:rsidP="00EC1B16">
      <w:pPr>
        <w:pStyle w:val="a8"/>
      </w:pPr>
      <w:bookmarkStart w:id="19" w:name="_Toc361999051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E2079E" wp14:editId="464B0D5E">
                <wp:simplePos x="0" y="0"/>
                <wp:positionH relativeFrom="column">
                  <wp:posOffset>-16510</wp:posOffset>
                </wp:positionH>
                <wp:positionV relativeFrom="paragraph">
                  <wp:posOffset>287020</wp:posOffset>
                </wp:positionV>
                <wp:extent cx="6172200" cy="5844540"/>
                <wp:effectExtent l="38100" t="0" r="19050" b="22860"/>
                <wp:wrapTopAndBottom/>
                <wp:docPr id="405" name="组合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5844540"/>
                          <a:chOff x="1110" y="1817"/>
                          <a:chExt cx="9720" cy="9205"/>
                        </a:xfrm>
                      </wpg:grpSpPr>
                      <wps:wsp>
                        <wps:cNvPr id="40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110" y="6561"/>
                            <a:ext cx="2220" cy="624"/>
                          </a:xfrm>
                          <a:prstGeom prst="leftRightArrow">
                            <a:avLst>
                              <a:gd name="adj1" fmla="val 40389"/>
                              <a:gd name="adj2" fmla="val 431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7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468" y="2672"/>
                            <a:ext cx="1142" cy="1080"/>
                          </a:xfrm>
                          <a:prstGeom prst="downArrowCallout">
                            <a:avLst>
                              <a:gd name="adj1" fmla="val 26435"/>
                              <a:gd name="adj2" fmla="val 26435"/>
                              <a:gd name="adj3" fmla="val 16667"/>
                              <a:gd name="adj4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10EA" w:rsidRDefault="000410EA" w:rsidP="000410E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</w:rPr>
                                <w:t>事务处理层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8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108" y="7185"/>
                            <a:ext cx="2042" cy="3525"/>
                          </a:xfrm>
                          <a:prstGeom prst="verticalScroll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410EA" w:rsidRDefault="000410EA" w:rsidP="000410EA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系统中进行事务处理的主要部分。这部分将根据具体的业务逻辑和实现进行业务控制和事务处理。在业务进行变化的时候，将不影响系统的其他部分。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9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039" y="5312"/>
                            <a:ext cx="491" cy="900"/>
                          </a:xfrm>
                          <a:prstGeom prst="rightArrow">
                            <a:avLst>
                              <a:gd name="adj1" fmla="val 43333"/>
                              <a:gd name="adj2" fmla="val 3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PerspectiveTopRight"/>
                            <a:lightRig rig="legacyFlat3" dir="b"/>
                          </a:scene3d>
                          <a:sp3d extrusionH="8874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10" name="Group 9"/>
                        <wpg:cNvGrpSpPr>
                          <a:grpSpLocks/>
                        </wpg:cNvGrpSpPr>
                        <wpg:grpSpPr bwMode="auto">
                          <a:xfrm>
                            <a:off x="4530" y="5102"/>
                            <a:ext cx="1260" cy="855"/>
                            <a:chOff x="2961" y="5044"/>
                            <a:chExt cx="2700" cy="909"/>
                          </a:xfrm>
                        </wpg:grpSpPr>
                        <wpg:grpSp>
                          <wpg:cNvPr id="411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2961" y="5044"/>
                              <a:ext cx="2700" cy="909"/>
                              <a:chOff x="1974" y="5366"/>
                              <a:chExt cx="1938" cy="871"/>
                            </a:xfrm>
                          </wpg:grpSpPr>
                          <wps:wsp>
                            <wps:cNvPr id="412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3706" y="5366"/>
                                <a:ext cx="206" cy="871"/>
                              </a:xfrm>
                              <a:custGeom>
                                <a:avLst/>
                                <a:gdLst>
                                  <a:gd name="T0" fmla="*/ 0 w 205"/>
                                  <a:gd name="T1" fmla="*/ 436 h 436"/>
                                  <a:gd name="T2" fmla="*/ 0 w 205"/>
                                  <a:gd name="T3" fmla="*/ 126 h 436"/>
                                  <a:gd name="T4" fmla="*/ 205 w 205"/>
                                  <a:gd name="T5" fmla="*/ 0 h 436"/>
                                  <a:gd name="T6" fmla="*/ 205 w 205"/>
                                  <a:gd name="T7" fmla="*/ 310 h 436"/>
                                  <a:gd name="T8" fmla="*/ 0 w 205"/>
                                  <a:gd name="T9" fmla="*/ 436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5" h="436">
                                    <a:moveTo>
                                      <a:pt x="0" y="436"/>
                                    </a:moveTo>
                                    <a:lnTo>
                                      <a:pt x="0" y="126"/>
                                    </a:lnTo>
                                    <a:lnTo>
                                      <a:pt x="205" y="0"/>
                                    </a:lnTo>
                                    <a:lnTo>
                                      <a:pt x="205" y="310"/>
                                    </a:lnTo>
                                    <a:lnTo>
                                      <a:pt x="0" y="4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95B97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13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974" y="5366"/>
                                <a:ext cx="1938" cy="252"/>
                              </a:xfrm>
                              <a:custGeom>
                                <a:avLst/>
                                <a:gdLst>
                                  <a:gd name="T0" fmla="*/ 1733 w 1938"/>
                                  <a:gd name="T1" fmla="*/ 126 h 126"/>
                                  <a:gd name="T2" fmla="*/ 0 w 1938"/>
                                  <a:gd name="T3" fmla="*/ 126 h 126"/>
                                  <a:gd name="T4" fmla="*/ 206 w 1938"/>
                                  <a:gd name="T5" fmla="*/ 0 h 126"/>
                                  <a:gd name="T6" fmla="*/ 1938 w 1938"/>
                                  <a:gd name="T7" fmla="*/ 0 h 126"/>
                                  <a:gd name="T8" fmla="*/ 1733 w 1938"/>
                                  <a:gd name="T9" fmla="*/ 126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38" h="126">
                                    <a:moveTo>
                                      <a:pt x="1733" y="126"/>
                                    </a:moveTo>
                                    <a:lnTo>
                                      <a:pt x="0" y="126"/>
                                    </a:lnTo>
                                    <a:lnTo>
                                      <a:pt x="206" y="0"/>
                                    </a:lnTo>
                                    <a:lnTo>
                                      <a:pt x="1938" y="0"/>
                                    </a:lnTo>
                                    <a:lnTo>
                                      <a:pt x="1733" y="1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386E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14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4" y="5618"/>
                                <a:ext cx="1732" cy="6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9C75C3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415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1" y="5299"/>
                              <a:ext cx="23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10EA" w:rsidRDefault="000410EA" w:rsidP="000410E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Transaction Bean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16" name="Line 15"/>
                        <wps:cNvCnPr/>
                        <wps:spPr bwMode="auto">
                          <a:xfrm>
                            <a:off x="4288" y="2036"/>
                            <a:ext cx="0" cy="85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350" y="1817"/>
                            <a:ext cx="43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0EA" w:rsidRDefault="000410EA" w:rsidP="000410EA">
                              <w:pPr>
                                <w:jc w:val="center"/>
                                <w:rPr>
                                  <w:b/>
                                  <w:w w:val="2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w w:val="200"/>
                                  <w:sz w:val="28"/>
                                  <w:szCs w:val="28"/>
                                </w:rPr>
                                <w:t>System Frame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8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5835" y="7902"/>
                            <a:ext cx="1980" cy="3120"/>
                          </a:xfrm>
                          <a:prstGeom prst="verticalScroll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410EA" w:rsidRDefault="000410EA" w:rsidP="000410EA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会话层，处理与前端展现的会话信息，提供交互的第一个处理界面，处理简单、稳定的事务。不处理复杂的事务和变化较频繁的事务。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9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5685" y="5387"/>
                            <a:ext cx="465" cy="624"/>
                          </a:xfrm>
                          <a:prstGeom prst="leftRightArrow">
                            <a:avLst>
                              <a:gd name="adj1" fmla="val 40389"/>
                              <a:gd name="adj2" fmla="val 3069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0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6150" y="2660"/>
                            <a:ext cx="1050" cy="1080"/>
                          </a:xfrm>
                          <a:prstGeom prst="downArrowCallout">
                            <a:avLst>
                              <a:gd name="adj1" fmla="val 25000"/>
                              <a:gd name="adj2" fmla="val 25000"/>
                              <a:gd name="adj3" fmla="val 17143"/>
                              <a:gd name="adj4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10EA" w:rsidRDefault="000410EA" w:rsidP="000410E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</w:rPr>
                                <w:t>会话处理层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21" name="Group 20"/>
                        <wpg:cNvGrpSpPr>
                          <a:grpSpLocks/>
                        </wpg:cNvGrpSpPr>
                        <wpg:grpSpPr bwMode="auto">
                          <a:xfrm>
                            <a:off x="6000" y="3790"/>
                            <a:ext cx="1590" cy="4056"/>
                            <a:chOff x="8640" y="3513"/>
                            <a:chExt cx="1620" cy="4056"/>
                          </a:xfrm>
                        </wpg:grpSpPr>
                        <wpg:grpSp>
                          <wpg:cNvPr id="422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8820" y="6789"/>
                              <a:ext cx="1440" cy="624"/>
                              <a:chOff x="2961" y="5044"/>
                              <a:chExt cx="2700" cy="909"/>
                            </a:xfrm>
                          </wpg:grpSpPr>
                          <wpg:grpSp>
                            <wpg:cNvPr id="423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61" y="5044"/>
                                <a:ext cx="2700" cy="909"/>
                                <a:chOff x="1974" y="5366"/>
                                <a:chExt cx="1938" cy="871"/>
                              </a:xfrm>
                            </wpg:grpSpPr>
                            <wps:wsp>
                              <wps:cNvPr id="424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06" y="5366"/>
                                  <a:ext cx="206" cy="871"/>
                                </a:xfrm>
                                <a:custGeom>
                                  <a:avLst/>
                                  <a:gdLst>
                                    <a:gd name="T0" fmla="*/ 0 w 205"/>
                                    <a:gd name="T1" fmla="*/ 436 h 436"/>
                                    <a:gd name="T2" fmla="*/ 0 w 205"/>
                                    <a:gd name="T3" fmla="*/ 126 h 436"/>
                                    <a:gd name="T4" fmla="*/ 205 w 205"/>
                                    <a:gd name="T5" fmla="*/ 0 h 436"/>
                                    <a:gd name="T6" fmla="*/ 205 w 205"/>
                                    <a:gd name="T7" fmla="*/ 310 h 436"/>
                                    <a:gd name="T8" fmla="*/ 0 w 205"/>
                                    <a:gd name="T9" fmla="*/ 436 h 4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5" h="436">
                                      <a:moveTo>
                                        <a:pt x="0" y="436"/>
                                      </a:moveTo>
                                      <a:lnTo>
                                        <a:pt x="0" y="126"/>
                                      </a:lnTo>
                                      <a:lnTo>
                                        <a:pt x="205" y="0"/>
                                      </a:lnTo>
                                      <a:lnTo>
                                        <a:pt x="205" y="310"/>
                                      </a:lnTo>
                                      <a:lnTo>
                                        <a:pt x="0" y="4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95B97">
                                    <a:alpha val="5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25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74" y="5366"/>
                                  <a:ext cx="1938" cy="252"/>
                                </a:xfrm>
                                <a:custGeom>
                                  <a:avLst/>
                                  <a:gdLst>
                                    <a:gd name="T0" fmla="*/ 1733 w 1938"/>
                                    <a:gd name="T1" fmla="*/ 126 h 126"/>
                                    <a:gd name="T2" fmla="*/ 0 w 1938"/>
                                    <a:gd name="T3" fmla="*/ 126 h 126"/>
                                    <a:gd name="T4" fmla="*/ 206 w 1938"/>
                                    <a:gd name="T5" fmla="*/ 0 h 126"/>
                                    <a:gd name="T6" fmla="*/ 1938 w 1938"/>
                                    <a:gd name="T7" fmla="*/ 0 h 126"/>
                                    <a:gd name="T8" fmla="*/ 1733 w 1938"/>
                                    <a:gd name="T9" fmla="*/ 126 h 1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38" h="126">
                                      <a:moveTo>
                                        <a:pt x="1733" y="126"/>
                                      </a:moveTo>
                                      <a:lnTo>
                                        <a:pt x="0" y="126"/>
                                      </a:lnTo>
                                      <a:lnTo>
                                        <a:pt x="206" y="0"/>
                                      </a:lnTo>
                                      <a:lnTo>
                                        <a:pt x="1938" y="0"/>
                                      </a:lnTo>
                                      <a:lnTo>
                                        <a:pt x="1733" y="1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86E0">
                                    <a:alpha val="5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26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4" y="5618"/>
                                  <a:ext cx="1732" cy="6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C75C3">
                                    <a:alpha val="5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7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81" y="5299"/>
                                <a:ext cx="23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10EA" w:rsidRDefault="000410EA" w:rsidP="000410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Session Bean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42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640" y="3513"/>
                              <a:ext cx="1620" cy="40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29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8820" y="6009"/>
                              <a:ext cx="1440" cy="624"/>
                              <a:chOff x="2961" y="5044"/>
                              <a:chExt cx="2700" cy="909"/>
                            </a:xfrm>
                          </wpg:grpSpPr>
                          <wpg:grpSp>
                            <wpg:cNvPr id="430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61" y="5044"/>
                                <a:ext cx="2700" cy="909"/>
                                <a:chOff x="1974" y="5366"/>
                                <a:chExt cx="1938" cy="871"/>
                              </a:xfrm>
                            </wpg:grpSpPr>
                            <wps:wsp>
                              <wps:cNvPr id="431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06" y="5366"/>
                                  <a:ext cx="206" cy="871"/>
                                </a:xfrm>
                                <a:custGeom>
                                  <a:avLst/>
                                  <a:gdLst>
                                    <a:gd name="T0" fmla="*/ 0 w 205"/>
                                    <a:gd name="T1" fmla="*/ 436 h 436"/>
                                    <a:gd name="T2" fmla="*/ 0 w 205"/>
                                    <a:gd name="T3" fmla="*/ 126 h 436"/>
                                    <a:gd name="T4" fmla="*/ 205 w 205"/>
                                    <a:gd name="T5" fmla="*/ 0 h 436"/>
                                    <a:gd name="T6" fmla="*/ 205 w 205"/>
                                    <a:gd name="T7" fmla="*/ 310 h 436"/>
                                    <a:gd name="T8" fmla="*/ 0 w 205"/>
                                    <a:gd name="T9" fmla="*/ 436 h 4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5" h="436">
                                      <a:moveTo>
                                        <a:pt x="0" y="436"/>
                                      </a:moveTo>
                                      <a:lnTo>
                                        <a:pt x="0" y="126"/>
                                      </a:lnTo>
                                      <a:lnTo>
                                        <a:pt x="205" y="0"/>
                                      </a:lnTo>
                                      <a:lnTo>
                                        <a:pt x="205" y="310"/>
                                      </a:lnTo>
                                      <a:lnTo>
                                        <a:pt x="0" y="4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95B97">
                                    <a:alpha val="5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32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74" y="5366"/>
                                  <a:ext cx="1938" cy="252"/>
                                </a:xfrm>
                                <a:custGeom>
                                  <a:avLst/>
                                  <a:gdLst>
                                    <a:gd name="T0" fmla="*/ 1733 w 1938"/>
                                    <a:gd name="T1" fmla="*/ 126 h 126"/>
                                    <a:gd name="T2" fmla="*/ 0 w 1938"/>
                                    <a:gd name="T3" fmla="*/ 126 h 126"/>
                                    <a:gd name="T4" fmla="*/ 206 w 1938"/>
                                    <a:gd name="T5" fmla="*/ 0 h 126"/>
                                    <a:gd name="T6" fmla="*/ 1938 w 1938"/>
                                    <a:gd name="T7" fmla="*/ 0 h 126"/>
                                    <a:gd name="T8" fmla="*/ 1733 w 1938"/>
                                    <a:gd name="T9" fmla="*/ 126 h 1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38" h="126">
                                      <a:moveTo>
                                        <a:pt x="1733" y="126"/>
                                      </a:moveTo>
                                      <a:lnTo>
                                        <a:pt x="0" y="126"/>
                                      </a:lnTo>
                                      <a:lnTo>
                                        <a:pt x="206" y="0"/>
                                      </a:lnTo>
                                      <a:lnTo>
                                        <a:pt x="1938" y="0"/>
                                      </a:lnTo>
                                      <a:lnTo>
                                        <a:pt x="1733" y="1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86E0">
                                    <a:alpha val="5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33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4" y="5618"/>
                                  <a:ext cx="1732" cy="6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C75C3">
                                    <a:alpha val="5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34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81" y="5299"/>
                                <a:ext cx="23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10EA" w:rsidRDefault="000410EA" w:rsidP="000410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Session Bean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35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8820" y="5229"/>
                              <a:ext cx="1440" cy="624"/>
                              <a:chOff x="2961" y="5044"/>
                              <a:chExt cx="2700" cy="909"/>
                            </a:xfrm>
                          </wpg:grpSpPr>
                          <wpg:grpSp>
                            <wpg:cNvPr id="4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61" y="5044"/>
                                <a:ext cx="2700" cy="909"/>
                                <a:chOff x="1974" y="5366"/>
                                <a:chExt cx="1938" cy="871"/>
                              </a:xfrm>
                            </wpg:grpSpPr>
                            <wps:wsp>
                              <wps:cNvPr id="437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06" y="5366"/>
                                  <a:ext cx="206" cy="871"/>
                                </a:xfrm>
                                <a:custGeom>
                                  <a:avLst/>
                                  <a:gdLst>
                                    <a:gd name="T0" fmla="*/ 0 w 205"/>
                                    <a:gd name="T1" fmla="*/ 436 h 436"/>
                                    <a:gd name="T2" fmla="*/ 0 w 205"/>
                                    <a:gd name="T3" fmla="*/ 126 h 436"/>
                                    <a:gd name="T4" fmla="*/ 205 w 205"/>
                                    <a:gd name="T5" fmla="*/ 0 h 436"/>
                                    <a:gd name="T6" fmla="*/ 205 w 205"/>
                                    <a:gd name="T7" fmla="*/ 310 h 436"/>
                                    <a:gd name="T8" fmla="*/ 0 w 205"/>
                                    <a:gd name="T9" fmla="*/ 436 h 4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5" h="436">
                                      <a:moveTo>
                                        <a:pt x="0" y="436"/>
                                      </a:moveTo>
                                      <a:lnTo>
                                        <a:pt x="0" y="126"/>
                                      </a:lnTo>
                                      <a:lnTo>
                                        <a:pt x="205" y="0"/>
                                      </a:lnTo>
                                      <a:lnTo>
                                        <a:pt x="205" y="310"/>
                                      </a:lnTo>
                                      <a:lnTo>
                                        <a:pt x="0" y="4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95B97">
                                    <a:alpha val="5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38" name="Freeform 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74" y="5366"/>
                                  <a:ext cx="1938" cy="252"/>
                                </a:xfrm>
                                <a:custGeom>
                                  <a:avLst/>
                                  <a:gdLst>
                                    <a:gd name="T0" fmla="*/ 1733 w 1938"/>
                                    <a:gd name="T1" fmla="*/ 126 h 126"/>
                                    <a:gd name="T2" fmla="*/ 0 w 1938"/>
                                    <a:gd name="T3" fmla="*/ 126 h 126"/>
                                    <a:gd name="T4" fmla="*/ 206 w 1938"/>
                                    <a:gd name="T5" fmla="*/ 0 h 126"/>
                                    <a:gd name="T6" fmla="*/ 1938 w 1938"/>
                                    <a:gd name="T7" fmla="*/ 0 h 126"/>
                                    <a:gd name="T8" fmla="*/ 1733 w 1938"/>
                                    <a:gd name="T9" fmla="*/ 126 h 1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38" h="126">
                                      <a:moveTo>
                                        <a:pt x="1733" y="126"/>
                                      </a:moveTo>
                                      <a:lnTo>
                                        <a:pt x="0" y="126"/>
                                      </a:lnTo>
                                      <a:lnTo>
                                        <a:pt x="206" y="0"/>
                                      </a:lnTo>
                                      <a:lnTo>
                                        <a:pt x="1938" y="0"/>
                                      </a:lnTo>
                                      <a:lnTo>
                                        <a:pt x="1733" y="1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86E0">
                                    <a:alpha val="5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39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4" y="5618"/>
                                  <a:ext cx="1732" cy="6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C75C3">
                                    <a:alpha val="5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40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81" y="5299"/>
                                <a:ext cx="23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10EA" w:rsidRDefault="000410EA" w:rsidP="000410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Session Bean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1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8820" y="4449"/>
                              <a:ext cx="1440" cy="624"/>
                              <a:chOff x="2961" y="5044"/>
                              <a:chExt cx="2700" cy="909"/>
                            </a:xfrm>
                          </wpg:grpSpPr>
                          <wpg:grpSp>
                            <wpg:cNvPr id="442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61" y="5044"/>
                                <a:ext cx="2700" cy="909"/>
                                <a:chOff x="1974" y="5366"/>
                                <a:chExt cx="1938" cy="871"/>
                              </a:xfrm>
                            </wpg:grpSpPr>
                            <wps:wsp>
                              <wps:cNvPr id="443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06" y="5366"/>
                                  <a:ext cx="206" cy="871"/>
                                </a:xfrm>
                                <a:custGeom>
                                  <a:avLst/>
                                  <a:gdLst>
                                    <a:gd name="T0" fmla="*/ 0 w 205"/>
                                    <a:gd name="T1" fmla="*/ 436 h 436"/>
                                    <a:gd name="T2" fmla="*/ 0 w 205"/>
                                    <a:gd name="T3" fmla="*/ 126 h 436"/>
                                    <a:gd name="T4" fmla="*/ 205 w 205"/>
                                    <a:gd name="T5" fmla="*/ 0 h 436"/>
                                    <a:gd name="T6" fmla="*/ 205 w 205"/>
                                    <a:gd name="T7" fmla="*/ 310 h 436"/>
                                    <a:gd name="T8" fmla="*/ 0 w 205"/>
                                    <a:gd name="T9" fmla="*/ 436 h 4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5" h="436">
                                      <a:moveTo>
                                        <a:pt x="0" y="436"/>
                                      </a:moveTo>
                                      <a:lnTo>
                                        <a:pt x="0" y="126"/>
                                      </a:lnTo>
                                      <a:lnTo>
                                        <a:pt x="205" y="0"/>
                                      </a:lnTo>
                                      <a:lnTo>
                                        <a:pt x="205" y="310"/>
                                      </a:lnTo>
                                      <a:lnTo>
                                        <a:pt x="0" y="4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95B97">
                                    <a:alpha val="5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44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74" y="5366"/>
                                  <a:ext cx="1938" cy="252"/>
                                </a:xfrm>
                                <a:custGeom>
                                  <a:avLst/>
                                  <a:gdLst>
                                    <a:gd name="T0" fmla="*/ 1733 w 1938"/>
                                    <a:gd name="T1" fmla="*/ 126 h 126"/>
                                    <a:gd name="T2" fmla="*/ 0 w 1938"/>
                                    <a:gd name="T3" fmla="*/ 126 h 126"/>
                                    <a:gd name="T4" fmla="*/ 206 w 1938"/>
                                    <a:gd name="T5" fmla="*/ 0 h 126"/>
                                    <a:gd name="T6" fmla="*/ 1938 w 1938"/>
                                    <a:gd name="T7" fmla="*/ 0 h 126"/>
                                    <a:gd name="T8" fmla="*/ 1733 w 1938"/>
                                    <a:gd name="T9" fmla="*/ 126 h 1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38" h="126">
                                      <a:moveTo>
                                        <a:pt x="1733" y="126"/>
                                      </a:moveTo>
                                      <a:lnTo>
                                        <a:pt x="0" y="126"/>
                                      </a:lnTo>
                                      <a:lnTo>
                                        <a:pt x="206" y="0"/>
                                      </a:lnTo>
                                      <a:lnTo>
                                        <a:pt x="1938" y="0"/>
                                      </a:lnTo>
                                      <a:lnTo>
                                        <a:pt x="1733" y="1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86E0">
                                    <a:alpha val="5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45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4" y="5618"/>
                                  <a:ext cx="1732" cy="6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C75C3">
                                    <a:alpha val="5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46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81" y="5299"/>
                                <a:ext cx="23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10EA" w:rsidRDefault="000410EA" w:rsidP="000410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Session Bean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7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8820" y="3669"/>
                              <a:ext cx="1440" cy="624"/>
                              <a:chOff x="2961" y="5044"/>
                              <a:chExt cx="2700" cy="909"/>
                            </a:xfrm>
                          </wpg:grpSpPr>
                          <wpg:grpSp>
                            <wpg:cNvPr id="448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61" y="5044"/>
                                <a:ext cx="2700" cy="909"/>
                                <a:chOff x="1974" y="5366"/>
                                <a:chExt cx="1938" cy="871"/>
                              </a:xfrm>
                            </wpg:grpSpPr>
                            <wps:wsp>
                              <wps:cNvPr id="449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06" y="5366"/>
                                  <a:ext cx="206" cy="871"/>
                                </a:xfrm>
                                <a:custGeom>
                                  <a:avLst/>
                                  <a:gdLst>
                                    <a:gd name="T0" fmla="*/ 0 w 205"/>
                                    <a:gd name="T1" fmla="*/ 436 h 436"/>
                                    <a:gd name="T2" fmla="*/ 0 w 205"/>
                                    <a:gd name="T3" fmla="*/ 126 h 436"/>
                                    <a:gd name="T4" fmla="*/ 205 w 205"/>
                                    <a:gd name="T5" fmla="*/ 0 h 436"/>
                                    <a:gd name="T6" fmla="*/ 205 w 205"/>
                                    <a:gd name="T7" fmla="*/ 310 h 436"/>
                                    <a:gd name="T8" fmla="*/ 0 w 205"/>
                                    <a:gd name="T9" fmla="*/ 436 h 4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5" h="436">
                                      <a:moveTo>
                                        <a:pt x="0" y="436"/>
                                      </a:moveTo>
                                      <a:lnTo>
                                        <a:pt x="0" y="126"/>
                                      </a:lnTo>
                                      <a:lnTo>
                                        <a:pt x="205" y="0"/>
                                      </a:lnTo>
                                      <a:lnTo>
                                        <a:pt x="205" y="310"/>
                                      </a:lnTo>
                                      <a:lnTo>
                                        <a:pt x="0" y="4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95B97">
                                    <a:alpha val="5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0" name="Freeform 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74" y="5366"/>
                                  <a:ext cx="1938" cy="252"/>
                                </a:xfrm>
                                <a:custGeom>
                                  <a:avLst/>
                                  <a:gdLst>
                                    <a:gd name="T0" fmla="*/ 1733 w 1938"/>
                                    <a:gd name="T1" fmla="*/ 126 h 126"/>
                                    <a:gd name="T2" fmla="*/ 0 w 1938"/>
                                    <a:gd name="T3" fmla="*/ 126 h 126"/>
                                    <a:gd name="T4" fmla="*/ 206 w 1938"/>
                                    <a:gd name="T5" fmla="*/ 0 h 126"/>
                                    <a:gd name="T6" fmla="*/ 1938 w 1938"/>
                                    <a:gd name="T7" fmla="*/ 0 h 126"/>
                                    <a:gd name="T8" fmla="*/ 1733 w 1938"/>
                                    <a:gd name="T9" fmla="*/ 126 h 1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38" h="126">
                                      <a:moveTo>
                                        <a:pt x="1733" y="126"/>
                                      </a:moveTo>
                                      <a:lnTo>
                                        <a:pt x="0" y="126"/>
                                      </a:lnTo>
                                      <a:lnTo>
                                        <a:pt x="206" y="0"/>
                                      </a:lnTo>
                                      <a:lnTo>
                                        <a:pt x="1938" y="0"/>
                                      </a:lnTo>
                                      <a:lnTo>
                                        <a:pt x="1733" y="1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86E0">
                                    <a:alpha val="5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1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4" y="5618"/>
                                  <a:ext cx="1732" cy="6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C75C3">
                                    <a:alpha val="5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52" name="Rectangle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81" y="5299"/>
                                <a:ext cx="234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10EA" w:rsidRDefault="000410EA" w:rsidP="000410E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Session Bean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53" name="Line 52"/>
                        <wps:cNvCnPr/>
                        <wps:spPr bwMode="auto">
                          <a:xfrm>
                            <a:off x="5970" y="2036"/>
                            <a:ext cx="0" cy="85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1363" y="8745"/>
                            <a:ext cx="2627" cy="2121"/>
                          </a:xfrm>
                          <a:prstGeom prst="horizontalScroll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410EA" w:rsidRDefault="000410EA" w:rsidP="000410EA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系统中进行数据处理、控制、数据安全校验，是系统中唯一进行数据库交互的部分，这也提高了数据安全性。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55" name="Group 54"/>
                        <wpg:cNvGrpSpPr>
                          <a:grpSpLocks/>
                        </wpg:cNvGrpSpPr>
                        <wpg:grpSpPr bwMode="auto">
                          <a:xfrm>
                            <a:off x="2805" y="2672"/>
                            <a:ext cx="1344" cy="6073"/>
                            <a:chOff x="3855" y="2496"/>
                            <a:chExt cx="1344" cy="6072"/>
                          </a:xfrm>
                        </wpg:grpSpPr>
                        <wps:wsp>
                          <wps:cNvPr id="456" name="AutoShap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0" y="2496"/>
                              <a:ext cx="1110" cy="1080"/>
                            </a:xfrm>
                            <a:prstGeom prst="downArrowCallout">
                              <a:avLst>
                                <a:gd name="adj1" fmla="val 25694"/>
                                <a:gd name="adj2" fmla="val 25694"/>
                                <a:gd name="adj3" fmla="val 16667"/>
                                <a:gd name="adj4" fmla="val 6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miter lim="800000"/>
                              <a:headEnd/>
                              <a:tailEnd/>
                            </a:ln>
                            <a:effectLst/>
                            <a:scene3d>
                              <a:camera prst="legacyObliqueTopRight"/>
                              <a:lightRig rig="legacyFlat3" dir="b"/>
                            </a:scene3d>
                            <a:sp3d extrusionH="430200" prstMaterial="legacyMatte">
                              <a:bevelT w="13500" h="13500" prst="angle"/>
                              <a:bevelB w="13500" h="13500" prst="angle"/>
                              <a:extrusionClr>
                                <a:srgbClr val="FFFFFF"/>
                              </a:extrusionClr>
                            </a:sp3d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410EA" w:rsidRDefault="000410EA" w:rsidP="000410EA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i/>
                                  </w:rPr>
                                  <w:t>数据管理层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57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3855" y="3699"/>
                              <a:ext cx="1344" cy="4869"/>
                              <a:chOff x="4137" y="3480"/>
                              <a:chExt cx="1620" cy="4869"/>
                            </a:xfrm>
                          </wpg:grpSpPr>
                          <wpg:grpSp>
                            <wpg:cNvPr id="458" name="Group 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317" y="4917"/>
                                <a:ext cx="1440" cy="624"/>
                                <a:chOff x="2961" y="5044"/>
                                <a:chExt cx="2700" cy="909"/>
                              </a:xfrm>
                            </wpg:grpSpPr>
                            <wpg:grpSp>
                              <wpg:cNvPr id="459" name="Group 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61" y="5044"/>
                                  <a:ext cx="2700" cy="909"/>
                                  <a:chOff x="1974" y="5366"/>
                                  <a:chExt cx="1938" cy="871"/>
                                </a:xfrm>
                              </wpg:grpSpPr>
                              <wps:wsp>
                                <wps:cNvPr id="460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06" y="5366"/>
                                    <a:ext cx="206" cy="871"/>
                                  </a:xfrm>
                                  <a:custGeom>
                                    <a:avLst/>
                                    <a:gdLst>
                                      <a:gd name="T0" fmla="*/ 0 w 205"/>
                                      <a:gd name="T1" fmla="*/ 436 h 436"/>
                                      <a:gd name="T2" fmla="*/ 0 w 205"/>
                                      <a:gd name="T3" fmla="*/ 126 h 436"/>
                                      <a:gd name="T4" fmla="*/ 205 w 205"/>
                                      <a:gd name="T5" fmla="*/ 0 h 436"/>
                                      <a:gd name="T6" fmla="*/ 205 w 205"/>
                                      <a:gd name="T7" fmla="*/ 310 h 436"/>
                                      <a:gd name="T8" fmla="*/ 0 w 205"/>
                                      <a:gd name="T9" fmla="*/ 436 h 4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5" h="436">
                                        <a:moveTo>
                                          <a:pt x="0" y="436"/>
                                        </a:moveTo>
                                        <a:lnTo>
                                          <a:pt x="0" y="126"/>
                                        </a:lnTo>
                                        <a:lnTo>
                                          <a:pt x="205" y="0"/>
                                        </a:lnTo>
                                        <a:lnTo>
                                          <a:pt x="205" y="310"/>
                                        </a:lnTo>
                                        <a:lnTo>
                                          <a:pt x="0" y="43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95B97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61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74" y="5366"/>
                                    <a:ext cx="1938" cy="252"/>
                                  </a:xfrm>
                                  <a:custGeom>
                                    <a:avLst/>
                                    <a:gdLst>
                                      <a:gd name="T0" fmla="*/ 1733 w 1938"/>
                                      <a:gd name="T1" fmla="*/ 126 h 126"/>
                                      <a:gd name="T2" fmla="*/ 0 w 1938"/>
                                      <a:gd name="T3" fmla="*/ 126 h 126"/>
                                      <a:gd name="T4" fmla="*/ 206 w 1938"/>
                                      <a:gd name="T5" fmla="*/ 0 h 126"/>
                                      <a:gd name="T6" fmla="*/ 1938 w 1938"/>
                                      <a:gd name="T7" fmla="*/ 0 h 126"/>
                                      <a:gd name="T8" fmla="*/ 1733 w 1938"/>
                                      <a:gd name="T9" fmla="*/ 126 h 1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38" h="126">
                                        <a:moveTo>
                                          <a:pt x="1733" y="126"/>
                                        </a:moveTo>
                                        <a:lnTo>
                                          <a:pt x="0" y="126"/>
                                        </a:lnTo>
                                        <a:lnTo>
                                          <a:pt x="206" y="0"/>
                                        </a:lnTo>
                                        <a:lnTo>
                                          <a:pt x="1938" y="0"/>
                                        </a:lnTo>
                                        <a:lnTo>
                                          <a:pt x="1733" y="1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386E0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62" name="Rectangle 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74" y="5618"/>
                                    <a:ext cx="1732" cy="6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C75C3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63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1" y="5299"/>
                                  <a:ext cx="23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10EA" w:rsidRDefault="000410EA" w:rsidP="000410EA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Entity Bean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64" name="Group 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317" y="3636"/>
                                <a:ext cx="1440" cy="624"/>
                                <a:chOff x="2961" y="5044"/>
                                <a:chExt cx="2700" cy="909"/>
                              </a:xfrm>
                            </wpg:grpSpPr>
                            <wpg:grpSp>
                              <wpg:cNvPr id="465" name="Group 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61" y="5044"/>
                                  <a:ext cx="2700" cy="909"/>
                                  <a:chOff x="1974" y="5366"/>
                                  <a:chExt cx="1938" cy="871"/>
                                </a:xfrm>
                              </wpg:grpSpPr>
                              <wps:wsp>
                                <wps:cNvPr id="466" name="Freeform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06" y="5366"/>
                                    <a:ext cx="206" cy="871"/>
                                  </a:xfrm>
                                  <a:custGeom>
                                    <a:avLst/>
                                    <a:gdLst>
                                      <a:gd name="T0" fmla="*/ 0 w 205"/>
                                      <a:gd name="T1" fmla="*/ 436 h 436"/>
                                      <a:gd name="T2" fmla="*/ 0 w 205"/>
                                      <a:gd name="T3" fmla="*/ 126 h 436"/>
                                      <a:gd name="T4" fmla="*/ 205 w 205"/>
                                      <a:gd name="T5" fmla="*/ 0 h 436"/>
                                      <a:gd name="T6" fmla="*/ 205 w 205"/>
                                      <a:gd name="T7" fmla="*/ 310 h 436"/>
                                      <a:gd name="T8" fmla="*/ 0 w 205"/>
                                      <a:gd name="T9" fmla="*/ 436 h 4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5" h="436">
                                        <a:moveTo>
                                          <a:pt x="0" y="436"/>
                                        </a:moveTo>
                                        <a:lnTo>
                                          <a:pt x="0" y="126"/>
                                        </a:lnTo>
                                        <a:lnTo>
                                          <a:pt x="205" y="0"/>
                                        </a:lnTo>
                                        <a:lnTo>
                                          <a:pt x="205" y="310"/>
                                        </a:lnTo>
                                        <a:lnTo>
                                          <a:pt x="0" y="43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95B97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67" name="Freeform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74" y="5366"/>
                                    <a:ext cx="1938" cy="252"/>
                                  </a:xfrm>
                                  <a:custGeom>
                                    <a:avLst/>
                                    <a:gdLst>
                                      <a:gd name="T0" fmla="*/ 1733 w 1938"/>
                                      <a:gd name="T1" fmla="*/ 126 h 126"/>
                                      <a:gd name="T2" fmla="*/ 0 w 1938"/>
                                      <a:gd name="T3" fmla="*/ 126 h 126"/>
                                      <a:gd name="T4" fmla="*/ 206 w 1938"/>
                                      <a:gd name="T5" fmla="*/ 0 h 126"/>
                                      <a:gd name="T6" fmla="*/ 1938 w 1938"/>
                                      <a:gd name="T7" fmla="*/ 0 h 126"/>
                                      <a:gd name="T8" fmla="*/ 1733 w 1938"/>
                                      <a:gd name="T9" fmla="*/ 126 h 1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38" h="126">
                                        <a:moveTo>
                                          <a:pt x="1733" y="126"/>
                                        </a:moveTo>
                                        <a:lnTo>
                                          <a:pt x="0" y="126"/>
                                        </a:lnTo>
                                        <a:lnTo>
                                          <a:pt x="206" y="0"/>
                                        </a:lnTo>
                                        <a:lnTo>
                                          <a:pt x="1938" y="0"/>
                                        </a:lnTo>
                                        <a:lnTo>
                                          <a:pt x="1733" y="1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386E0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68" name="Rectangle 6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74" y="5618"/>
                                    <a:ext cx="1732" cy="6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C75C3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69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1" y="5299"/>
                                  <a:ext cx="23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10EA" w:rsidRDefault="000410EA" w:rsidP="000410EA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Entity Bean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70" name="Group 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317" y="6199"/>
                                <a:ext cx="1440" cy="624"/>
                                <a:chOff x="2961" y="5044"/>
                                <a:chExt cx="2700" cy="909"/>
                              </a:xfrm>
                            </wpg:grpSpPr>
                            <wpg:grpSp>
                              <wpg:cNvPr id="471" name="Group 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61" y="5044"/>
                                  <a:ext cx="2700" cy="909"/>
                                  <a:chOff x="1974" y="5366"/>
                                  <a:chExt cx="1938" cy="871"/>
                                </a:xfrm>
                              </wpg:grpSpPr>
                              <wps:wsp>
                                <wps:cNvPr id="472" name="Freeform 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06" y="5366"/>
                                    <a:ext cx="206" cy="871"/>
                                  </a:xfrm>
                                  <a:custGeom>
                                    <a:avLst/>
                                    <a:gdLst>
                                      <a:gd name="T0" fmla="*/ 0 w 205"/>
                                      <a:gd name="T1" fmla="*/ 436 h 436"/>
                                      <a:gd name="T2" fmla="*/ 0 w 205"/>
                                      <a:gd name="T3" fmla="*/ 126 h 436"/>
                                      <a:gd name="T4" fmla="*/ 205 w 205"/>
                                      <a:gd name="T5" fmla="*/ 0 h 436"/>
                                      <a:gd name="T6" fmla="*/ 205 w 205"/>
                                      <a:gd name="T7" fmla="*/ 310 h 436"/>
                                      <a:gd name="T8" fmla="*/ 0 w 205"/>
                                      <a:gd name="T9" fmla="*/ 436 h 4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5" h="436">
                                        <a:moveTo>
                                          <a:pt x="0" y="436"/>
                                        </a:moveTo>
                                        <a:lnTo>
                                          <a:pt x="0" y="126"/>
                                        </a:lnTo>
                                        <a:lnTo>
                                          <a:pt x="205" y="0"/>
                                        </a:lnTo>
                                        <a:lnTo>
                                          <a:pt x="205" y="310"/>
                                        </a:lnTo>
                                        <a:lnTo>
                                          <a:pt x="0" y="43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95B97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73" name="Freeform 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74" y="5366"/>
                                    <a:ext cx="1938" cy="252"/>
                                  </a:xfrm>
                                  <a:custGeom>
                                    <a:avLst/>
                                    <a:gdLst>
                                      <a:gd name="T0" fmla="*/ 1733 w 1938"/>
                                      <a:gd name="T1" fmla="*/ 126 h 126"/>
                                      <a:gd name="T2" fmla="*/ 0 w 1938"/>
                                      <a:gd name="T3" fmla="*/ 126 h 126"/>
                                      <a:gd name="T4" fmla="*/ 206 w 1938"/>
                                      <a:gd name="T5" fmla="*/ 0 h 126"/>
                                      <a:gd name="T6" fmla="*/ 1938 w 1938"/>
                                      <a:gd name="T7" fmla="*/ 0 h 126"/>
                                      <a:gd name="T8" fmla="*/ 1733 w 1938"/>
                                      <a:gd name="T9" fmla="*/ 126 h 1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38" h="126">
                                        <a:moveTo>
                                          <a:pt x="1733" y="126"/>
                                        </a:moveTo>
                                        <a:lnTo>
                                          <a:pt x="0" y="126"/>
                                        </a:lnTo>
                                        <a:lnTo>
                                          <a:pt x="206" y="0"/>
                                        </a:lnTo>
                                        <a:lnTo>
                                          <a:pt x="1938" y="0"/>
                                        </a:lnTo>
                                        <a:lnTo>
                                          <a:pt x="1733" y="1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386E0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74" name="Rectangle 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74" y="5618"/>
                                    <a:ext cx="1732" cy="6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C75C3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7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1" y="5299"/>
                                  <a:ext cx="23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10EA" w:rsidRDefault="000410EA" w:rsidP="000410EA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Entity Bean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76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317" y="7518"/>
                                <a:ext cx="1440" cy="624"/>
                                <a:chOff x="2961" y="5044"/>
                                <a:chExt cx="2700" cy="909"/>
                              </a:xfrm>
                            </wpg:grpSpPr>
                            <wpg:grpSp>
                              <wpg:cNvPr id="477" name="Group 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61" y="5044"/>
                                  <a:ext cx="2700" cy="909"/>
                                  <a:chOff x="1974" y="5366"/>
                                  <a:chExt cx="1938" cy="871"/>
                                </a:xfrm>
                              </wpg:grpSpPr>
                              <wps:wsp>
                                <wps:cNvPr id="478" name="Freeform 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06" y="5366"/>
                                    <a:ext cx="206" cy="871"/>
                                  </a:xfrm>
                                  <a:custGeom>
                                    <a:avLst/>
                                    <a:gdLst>
                                      <a:gd name="T0" fmla="*/ 0 w 205"/>
                                      <a:gd name="T1" fmla="*/ 436 h 436"/>
                                      <a:gd name="T2" fmla="*/ 0 w 205"/>
                                      <a:gd name="T3" fmla="*/ 126 h 436"/>
                                      <a:gd name="T4" fmla="*/ 205 w 205"/>
                                      <a:gd name="T5" fmla="*/ 0 h 436"/>
                                      <a:gd name="T6" fmla="*/ 205 w 205"/>
                                      <a:gd name="T7" fmla="*/ 310 h 436"/>
                                      <a:gd name="T8" fmla="*/ 0 w 205"/>
                                      <a:gd name="T9" fmla="*/ 436 h 4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5" h="436">
                                        <a:moveTo>
                                          <a:pt x="0" y="436"/>
                                        </a:moveTo>
                                        <a:lnTo>
                                          <a:pt x="0" y="126"/>
                                        </a:lnTo>
                                        <a:lnTo>
                                          <a:pt x="205" y="0"/>
                                        </a:lnTo>
                                        <a:lnTo>
                                          <a:pt x="205" y="310"/>
                                        </a:lnTo>
                                        <a:lnTo>
                                          <a:pt x="0" y="43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95B97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79" name="Freeform 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74" y="5366"/>
                                    <a:ext cx="1938" cy="252"/>
                                  </a:xfrm>
                                  <a:custGeom>
                                    <a:avLst/>
                                    <a:gdLst>
                                      <a:gd name="T0" fmla="*/ 1733 w 1938"/>
                                      <a:gd name="T1" fmla="*/ 126 h 126"/>
                                      <a:gd name="T2" fmla="*/ 0 w 1938"/>
                                      <a:gd name="T3" fmla="*/ 126 h 126"/>
                                      <a:gd name="T4" fmla="*/ 206 w 1938"/>
                                      <a:gd name="T5" fmla="*/ 0 h 126"/>
                                      <a:gd name="T6" fmla="*/ 1938 w 1938"/>
                                      <a:gd name="T7" fmla="*/ 0 h 126"/>
                                      <a:gd name="T8" fmla="*/ 1733 w 1938"/>
                                      <a:gd name="T9" fmla="*/ 126 h 1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38" h="126">
                                        <a:moveTo>
                                          <a:pt x="1733" y="126"/>
                                        </a:moveTo>
                                        <a:lnTo>
                                          <a:pt x="0" y="126"/>
                                        </a:lnTo>
                                        <a:lnTo>
                                          <a:pt x="206" y="0"/>
                                        </a:lnTo>
                                        <a:lnTo>
                                          <a:pt x="1938" y="0"/>
                                        </a:lnTo>
                                        <a:lnTo>
                                          <a:pt x="1733" y="1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386E0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80" name="Rectangle 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74" y="5618"/>
                                    <a:ext cx="1732" cy="6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C75C3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81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81" y="5299"/>
                                  <a:ext cx="23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410EA" w:rsidRDefault="000410EA" w:rsidP="000410EA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Entity Bean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82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37" y="3480"/>
                                <a:ext cx="1620" cy="48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483" name="Group 82"/>
                        <wpg:cNvGrpSpPr>
                          <a:grpSpLocks/>
                        </wpg:cNvGrpSpPr>
                        <wpg:grpSpPr bwMode="auto">
                          <a:xfrm>
                            <a:off x="1110" y="2192"/>
                            <a:ext cx="1800" cy="8581"/>
                            <a:chOff x="2160" y="2016"/>
                            <a:chExt cx="1800" cy="8580"/>
                          </a:xfrm>
                        </wpg:grpSpPr>
                        <wps:wsp>
                          <wps:cNvPr id="484" name="Line 83"/>
                          <wps:cNvCnPr/>
                          <wps:spPr bwMode="auto">
                            <a:xfrm>
                              <a:off x="3600" y="2016"/>
                              <a:ext cx="0" cy="85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5" name="AutoShap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2484"/>
                              <a:ext cx="1188" cy="1080"/>
                            </a:xfrm>
                            <a:prstGeom prst="downArrowCallout">
                              <a:avLst>
                                <a:gd name="adj1" fmla="val 27500"/>
                                <a:gd name="adj2" fmla="val 27500"/>
                                <a:gd name="adj3" fmla="val 16667"/>
                                <a:gd name="adj4" fmla="val 6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miter lim="800000"/>
                              <a:headEnd/>
                              <a:tailEnd/>
                            </a:ln>
                            <a:effectLst/>
                            <a:scene3d>
                              <a:camera prst="legacyObliqueTopRight"/>
                              <a:lightRig rig="legacyFlat3" dir="b"/>
                            </a:scene3d>
                            <a:sp3d extrusionH="430200" prstMaterial="legacyMatte">
                              <a:bevelT w="13500" h="13500" prst="angle"/>
                              <a:bevelB w="13500" h="13500" prst="angle"/>
                              <a:extrusionClr>
                                <a:srgbClr val="FFFFFF"/>
                              </a:extrusionClr>
                            </a:sp3d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410EA" w:rsidRDefault="000410EA" w:rsidP="000410EA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i/>
                                  </w:rPr>
                                  <w:t>数据库层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86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2229" y="4824"/>
                              <a:ext cx="1011" cy="1125"/>
                              <a:chOff x="540" y="8376"/>
                              <a:chExt cx="1103" cy="1125"/>
                            </a:xfrm>
                          </wpg:grpSpPr>
                          <wpg:grpSp>
                            <wpg:cNvPr id="487" name="Group 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0" y="8376"/>
                                <a:ext cx="1103" cy="1125"/>
                                <a:chOff x="336" y="1378"/>
                                <a:chExt cx="441" cy="450"/>
                              </a:xfrm>
                            </wpg:grpSpPr>
                            <wps:wsp>
                              <wps:cNvPr id="488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" y="1426"/>
                                  <a:ext cx="1" cy="364"/>
                                </a:xfrm>
                                <a:custGeom>
                                  <a:avLst/>
                                  <a:gdLst>
                                    <a:gd name="T0" fmla="*/ 0 w 2"/>
                                    <a:gd name="T1" fmla="*/ 0 h 364"/>
                                    <a:gd name="T2" fmla="*/ 2 w 2"/>
                                    <a:gd name="T3" fmla="*/ 3 h 364"/>
                                    <a:gd name="T4" fmla="*/ 2 w 2"/>
                                    <a:gd name="T5" fmla="*/ 364 h 364"/>
                                    <a:gd name="T6" fmla="*/ 0 w 2"/>
                                    <a:gd name="T7" fmla="*/ 359 h 364"/>
                                    <a:gd name="T8" fmla="*/ 0 w 2"/>
                                    <a:gd name="T9" fmla="*/ 0 h 3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" h="364">
                                      <a:moveTo>
                                        <a:pt x="0" y="0"/>
                                      </a:moveTo>
                                      <a:lnTo>
                                        <a:pt x="2" y="3"/>
                                      </a:lnTo>
                                      <a:lnTo>
                                        <a:pt x="2" y="364"/>
                                      </a:lnTo>
                                      <a:lnTo>
                                        <a:pt x="0" y="3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89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7" y="1429"/>
                                  <a:ext cx="3" cy="366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366"/>
                                    <a:gd name="T2" fmla="*/ 8 w 8"/>
                                    <a:gd name="T3" fmla="*/ 4 h 366"/>
                                    <a:gd name="T4" fmla="*/ 8 w 8"/>
                                    <a:gd name="T5" fmla="*/ 366 h 366"/>
                                    <a:gd name="T6" fmla="*/ 0 w 8"/>
                                    <a:gd name="T7" fmla="*/ 361 h 366"/>
                                    <a:gd name="T8" fmla="*/ 0 w 8"/>
                                    <a:gd name="T9" fmla="*/ 0 h 3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" h="366">
                                      <a:moveTo>
                                        <a:pt x="0" y="0"/>
                                      </a:moveTo>
                                      <a:lnTo>
                                        <a:pt x="8" y="4"/>
                                      </a:lnTo>
                                      <a:lnTo>
                                        <a:pt x="8" y="366"/>
                                      </a:lnTo>
                                      <a:lnTo>
                                        <a:pt x="0" y="3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717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0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" y="1433"/>
                                  <a:ext cx="6" cy="367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0 h 367"/>
                                    <a:gd name="T2" fmla="*/ 12 w 12"/>
                                    <a:gd name="T3" fmla="*/ 4 h 367"/>
                                    <a:gd name="T4" fmla="*/ 12 w 12"/>
                                    <a:gd name="T5" fmla="*/ 367 h 367"/>
                                    <a:gd name="T6" fmla="*/ 0 w 12"/>
                                    <a:gd name="T7" fmla="*/ 362 h 367"/>
                                    <a:gd name="T8" fmla="*/ 0 w 12"/>
                                    <a:gd name="T9" fmla="*/ 0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7">
                                      <a:moveTo>
                                        <a:pt x="0" y="0"/>
                                      </a:moveTo>
                                      <a:lnTo>
                                        <a:pt x="12" y="4"/>
                                      </a:lnTo>
                                      <a:lnTo>
                                        <a:pt x="12" y="367"/>
                                      </a:lnTo>
                                      <a:lnTo>
                                        <a:pt x="0" y="3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1" name="Freeform 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6" y="1437"/>
                                  <a:ext cx="8" cy="367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367"/>
                                    <a:gd name="T2" fmla="*/ 15 w 15"/>
                                    <a:gd name="T3" fmla="*/ 3 h 367"/>
                                    <a:gd name="T4" fmla="*/ 15 w 15"/>
                                    <a:gd name="T5" fmla="*/ 367 h 367"/>
                                    <a:gd name="T6" fmla="*/ 0 w 15"/>
                                    <a:gd name="T7" fmla="*/ 363 h 367"/>
                                    <a:gd name="T8" fmla="*/ 0 w 15"/>
                                    <a:gd name="T9" fmla="*/ 0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" h="367">
                                      <a:moveTo>
                                        <a:pt x="0" y="0"/>
                                      </a:moveTo>
                                      <a:lnTo>
                                        <a:pt x="15" y="3"/>
                                      </a:lnTo>
                                      <a:lnTo>
                                        <a:pt x="15" y="367"/>
                                      </a:lnTo>
                                      <a:lnTo>
                                        <a:pt x="0" y="3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2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" y="1440"/>
                                  <a:ext cx="10" cy="36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368"/>
                                    <a:gd name="T2" fmla="*/ 20 w 20"/>
                                    <a:gd name="T3" fmla="*/ 4 h 368"/>
                                    <a:gd name="T4" fmla="*/ 20 w 20"/>
                                    <a:gd name="T5" fmla="*/ 368 h 368"/>
                                    <a:gd name="T6" fmla="*/ 0 w 20"/>
                                    <a:gd name="T7" fmla="*/ 364 h 368"/>
                                    <a:gd name="T8" fmla="*/ 0 w 20"/>
                                    <a:gd name="T9" fmla="*/ 0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" h="368">
                                      <a:moveTo>
                                        <a:pt x="0" y="0"/>
                                      </a:moveTo>
                                      <a:lnTo>
                                        <a:pt x="20" y="4"/>
                                      </a:lnTo>
                                      <a:lnTo>
                                        <a:pt x="20" y="368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3" name="Freeform 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4" y="1444"/>
                                  <a:ext cx="11" cy="368"/>
                                </a:xfrm>
                                <a:custGeom>
                                  <a:avLst/>
                                  <a:gdLst>
                                    <a:gd name="T0" fmla="*/ 0 w 23"/>
                                    <a:gd name="T1" fmla="*/ 0 h 368"/>
                                    <a:gd name="T2" fmla="*/ 23 w 23"/>
                                    <a:gd name="T3" fmla="*/ 2 h 368"/>
                                    <a:gd name="T4" fmla="*/ 23 w 23"/>
                                    <a:gd name="T5" fmla="*/ 368 h 368"/>
                                    <a:gd name="T6" fmla="*/ 0 w 23"/>
                                    <a:gd name="T7" fmla="*/ 364 h 368"/>
                                    <a:gd name="T8" fmla="*/ 0 w 23"/>
                                    <a:gd name="T9" fmla="*/ 0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3" h="368">
                                      <a:moveTo>
                                        <a:pt x="0" y="0"/>
                                      </a:moveTo>
                                      <a:lnTo>
                                        <a:pt x="23" y="2"/>
                                      </a:lnTo>
                                      <a:lnTo>
                                        <a:pt x="23" y="368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4" name="Freeform 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5" y="1446"/>
                                  <a:ext cx="13" cy="369"/>
                                </a:xfrm>
                                <a:custGeom>
                                  <a:avLst/>
                                  <a:gdLst>
                                    <a:gd name="T0" fmla="*/ 0 w 25"/>
                                    <a:gd name="T1" fmla="*/ 0 h 369"/>
                                    <a:gd name="T2" fmla="*/ 25 w 25"/>
                                    <a:gd name="T3" fmla="*/ 2 h 369"/>
                                    <a:gd name="T4" fmla="*/ 25 w 25"/>
                                    <a:gd name="T5" fmla="*/ 369 h 369"/>
                                    <a:gd name="T6" fmla="*/ 0 w 25"/>
                                    <a:gd name="T7" fmla="*/ 366 h 369"/>
                                    <a:gd name="T8" fmla="*/ 0 w 25"/>
                                    <a:gd name="T9" fmla="*/ 0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" h="369">
                                      <a:moveTo>
                                        <a:pt x="0" y="0"/>
                                      </a:moveTo>
                                      <a:lnTo>
                                        <a:pt x="25" y="2"/>
                                      </a:lnTo>
                                      <a:lnTo>
                                        <a:pt x="25" y="369"/>
                                      </a:lnTo>
                                      <a:lnTo>
                                        <a:pt x="0" y="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5" name="Freeform 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8" y="1448"/>
                                  <a:ext cx="16" cy="371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0 h 371"/>
                                    <a:gd name="T2" fmla="*/ 31 w 31"/>
                                    <a:gd name="T3" fmla="*/ 3 h 371"/>
                                    <a:gd name="T4" fmla="*/ 31 w 31"/>
                                    <a:gd name="T5" fmla="*/ 371 h 371"/>
                                    <a:gd name="T6" fmla="*/ 0 w 31"/>
                                    <a:gd name="T7" fmla="*/ 367 h 371"/>
                                    <a:gd name="T8" fmla="*/ 0 w 31"/>
                                    <a:gd name="T9" fmla="*/ 0 h 3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1" h="371">
                                      <a:moveTo>
                                        <a:pt x="0" y="0"/>
                                      </a:moveTo>
                                      <a:lnTo>
                                        <a:pt x="31" y="3"/>
                                      </a:lnTo>
                                      <a:lnTo>
                                        <a:pt x="31" y="371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6" name="Freeform 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4" y="1451"/>
                                  <a:ext cx="16" cy="370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0 h 370"/>
                                    <a:gd name="T2" fmla="*/ 33 w 33"/>
                                    <a:gd name="T3" fmla="*/ 2 h 370"/>
                                    <a:gd name="T4" fmla="*/ 33 w 33"/>
                                    <a:gd name="T5" fmla="*/ 370 h 370"/>
                                    <a:gd name="T6" fmla="*/ 0 w 33"/>
                                    <a:gd name="T7" fmla="*/ 368 h 370"/>
                                    <a:gd name="T8" fmla="*/ 0 w 33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370">
                                      <a:moveTo>
                                        <a:pt x="0" y="0"/>
                                      </a:moveTo>
                                      <a:lnTo>
                                        <a:pt x="33" y="2"/>
                                      </a:lnTo>
                                      <a:lnTo>
                                        <a:pt x="33" y="370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7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" y="1453"/>
                                  <a:ext cx="17" cy="370"/>
                                </a:xfrm>
                                <a:custGeom>
                                  <a:avLst/>
                                  <a:gdLst>
                                    <a:gd name="T0" fmla="*/ 0 w 35"/>
                                    <a:gd name="T1" fmla="*/ 0 h 370"/>
                                    <a:gd name="T2" fmla="*/ 35 w 35"/>
                                    <a:gd name="T3" fmla="*/ 3 h 370"/>
                                    <a:gd name="T4" fmla="*/ 35 w 35"/>
                                    <a:gd name="T5" fmla="*/ 370 h 370"/>
                                    <a:gd name="T6" fmla="*/ 0 w 35"/>
                                    <a:gd name="T7" fmla="*/ 368 h 370"/>
                                    <a:gd name="T8" fmla="*/ 0 w 35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5" h="370">
                                      <a:moveTo>
                                        <a:pt x="0" y="0"/>
                                      </a:moveTo>
                                      <a:lnTo>
                                        <a:pt x="35" y="3"/>
                                      </a:lnTo>
                                      <a:lnTo>
                                        <a:pt x="35" y="370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8" name="Freeform 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7" y="1456"/>
                                  <a:ext cx="20" cy="370"/>
                                </a:xfrm>
                                <a:custGeom>
                                  <a:avLst/>
                                  <a:gdLst>
                                    <a:gd name="T0" fmla="*/ 0 w 39"/>
                                    <a:gd name="T1" fmla="*/ 0 h 370"/>
                                    <a:gd name="T2" fmla="*/ 39 w 39"/>
                                    <a:gd name="T3" fmla="*/ 1 h 370"/>
                                    <a:gd name="T4" fmla="*/ 39 w 39"/>
                                    <a:gd name="T5" fmla="*/ 370 h 370"/>
                                    <a:gd name="T6" fmla="*/ 0 w 39"/>
                                    <a:gd name="T7" fmla="*/ 367 h 370"/>
                                    <a:gd name="T8" fmla="*/ 0 w 39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" h="370">
                                      <a:moveTo>
                                        <a:pt x="0" y="0"/>
                                      </a:moveTo>
                                      <a:lnTo>
                                        <a:pt x="39" y="1"/>
                                      </a:lnTo>
                                      <a:lnTo>
                                        <a:pt x="39" y="370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9" name="Freeform 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" y="1457"/>
                                  <a:ext cx="21" cy="370"/>
                                </a:xfrm>
                                <a:custGeom>
                                  <a:avLst/>
                                  <a:gdLst>
                                    <a:gd name="T0" fmla="*/ 0 w 42"/>
                                    <a:gd name="T1" fmla="*/ 0 h 370"/>
                                    <a:gd name="T2" fmla="*/ 42 w 42"/>
                                    <a:gd name="T3" fmla="*/ 1 h 370"/>
                                    <a:gd name="T4" fmla="*/ 42 w 42"/>
                                    <a:gd name="T5" fmla="*/ 370 h 370"/>
                                    <a:gd name="T6" fmla="*/ 0 w 42"/>
                                    <a:gd name="T7" fmla="*/ 369 h 370"/>
                                    <a:gd name="T8" fmla="*/ 0 w 42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2" h="370">
                                      <a:moveTo>
                                        <a:pt x="0" y="0"/>
                                      </a:moveTo>
                                      <a:lnTo>
                                        <a:pt x="42" y="1"/>
                                      </a:lnTo>
                                      <a:lnTo>
                                        <a:pt x="42" y="370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0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" y="1457"/>
                                  <a:ext cx="11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1" name="Freeform 1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8" y="1457"/>
                                  <a:ext cx="10" cy="370"/>
                                </a:xfrm>
                                <a:custGeom>
                                  <a:avLst/>
                                  <a:gdLst>
                                    <a:gd name="T0" fmla="*/ 0 w 21"/>
                                    <a:gd name="T1" fmla="*/ 0 h 370"/>
                                    <a:gd name="T2" fmla="*/ 21 w 21"/>
                                    <a:gd name="T3" fmla="*/ 1 h 370"/>
                                    <a:gd name="T4" fmla="*/ 21 w 21"/>
                                    <a:gd name="T5" fmla="*/ 370 h 370"/>
                                    <a:gd name="T6" fmla="*/ 0 w 21"/>
                                    <a:gd name="T7" fmla="*/ 369 h 370"/>
                                    <a:gd name="T8" fmla="*/ 0 w 21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" h="370">
                                      <a:moveTo>
                                        <a:pt x="0" y="0"/>
                                      </a:moveTo>
                                      <a:lnTo>
                                        <a:pt x="21" y="1"/>
                                      </a:lnTo>
                                      <a:lnTo>
                                        <a:pt x="21" y="370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717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2" name="Freeform 1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8" y="1458"/>
                                  <a:ext cx="22" cy="370"/>
                                </a:xfrm>
                                <a:custGeom>
                                  <a:avLst/>
                                  <a:gdLst>
                                    <a:gd name="T0" fmla="*/ 0 w 43"/>
                                    <a:gd name="T1" fmla="*/ 0 h 370"/>
                                    <a:gd name="T2" fmla="*/ 43 w 43"/>
                                    <a:gd name="T3" fmla="*/ 0 h 370"/>
                                    <a:gd name="T4" fmla="*/ 43 w 43"/>
                                    <a:gd name="T5" fmla="*/ 370 h 370"/>
                                    <a:gd name="T6" fmla="*/ 0 w 43"/>
                                    <a:gd name="T7" fmla="*/ 369 h 370"/>
                                    <a:gd name="T8" fmla="*/ 0 w 43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3" h="370">
                                      <a:moveTo>
                                        <a:pt x="0" y="0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43" y="370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3" name="Freeform 1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0" y="1458"/>
                                  <a:ext cx="23" cy="370"/>
                                </a:xfrm>
                                <a:custGeom>
                                  <a:avLst/>
                                  <a:gdLst>
                                    <a:gd name="T0" fmla="*/ 0 w 47"/>
                                    <a:gd name="T1" fmla="*/ 0 h 370"/>
                                    <a:gd name="T2" fmla="*/ 47 w 47"/>
                                    <a:gd name="T3" fmla="*/ 1 h 370"/>
                                    <a:gd name="T4" fmla="*/ 47 w 47"/>
                                    <a:gd name="T5" fmla="*/ 370 h 370"/>
                                    <a:gd name="T6" fmla="*/ 0 w 47"/>
                                    <a:gd name="T7" fmla="*/ 370 h 370"/>
                                    <a:gd name="T8" fmla="*/ 0 w 47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7" h="370">
                                      <a:moveTo>
                                        <a:pt x="0" y="0"/>
                                      </a:moveTo>
                                      <a:lnTo>
                                        <a:pt x="47" y="1"/>
                                      </a:lnTo>
                                      <a:lnTo>
                                        <a:pt x="47" y="370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4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0" y="1458"/>
                                  <a:ext cx="11" cy="3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5" name="Freeform 1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1" y="1458"/>
                                  <a:ext cx="12" cy="370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0 h 370"/>
                                    <a:gd name="T2" fmla="*/ 24 w 24"/>
                                    <a:gd name="T3" fmla="*/ 1 h 370"/>
                                    <a:gd name="T4" fmla="*/ 24 w 24"/>
                                    <a:gd name="T5" fmla="*/ 370 h 370"/>
                                    <a:gd name="T6" fmla="*/ 0 w 24"/>
                                    <a:gd name="T7" fmla="*/ 370 h 370"/>
                                    <a:gd name="T8" fmla="*/ 0 w 24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4" h="370">
                                      <a:moveTo>
                                        <a:pt x="0" y="0"/>
                                      </a:moveTo>
                                      <a:lnTo>
                                        <a:pt x="24" y="1"/>
                                      </a:lnTo>
                                      <a:lnTo>
                                        <a:pt x="24" y="370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E6E6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6" name="Freeform 1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3" y="1458"/>
                                  <a:ext cx="23" cy="370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1 h 370"/>
                                    <a:gd name="T2" fmla="*/ 46 w 46"/>
                                    <a:gd name="T3" fmla="*/ 0 h 370"/>
                                    <a:gd name="T4" fmla="*/ 46 w 46"/>
                                    <a:gd name="T5" fmla="*/ 370 h 370"/>
                                    <a:gd name="T6" fmla="*/ 0 w 46"/>
                                    <a:gd name="T7" fmla="*/ 370 h 370"/>
                                    <a:gd name="T8" fmla="*/ 0 w 46"/>
                                    <a:gd name="T9" fmla="*/ 1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6" h="370">
                                      <a:moveTo>
                                        <a:pt x="0" y="1"/>
                                      </a:moveTo>
                                      <a:lnTo>
                                        <a:pt x="46" y="0"/>
                                      </a:lnTo>
                                      <a:lnTo>
                                        <a:pt x="46" y="370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D6D6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7" name="Freeform 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6" y="1458"/>
                                  <a:ext cx="22" cy="370"/>
                                </a:xfrm>
                                <a:custGeom>
                                  <a:avLst/>
                                  <a:gdLst>
                                    <a:gd name="T0" fmla="*/ 0 w 45"/>
                                    <a:gd name="T1" fmla="*/ 0 h 370"/>
                                    <a:gd name="T2" fmla="*/ 45 w 45"/>
                                    <a:gd name="T3" fmla="*/ 0 h 370"/>
                                    <a:gd name="T4" fmla="*/ 45 w 45"/>
                                    <a:gd name="T5" fmla="*/ 369 h 370"/>
                                    <a:gd name="T6" fmla="*/ 0 w 45"/>
                                    <a:gd name="T7" fmla="*/ 370 h 370"/>
                                    <a:gd name="T8" fmla="*/ 0 w 45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5" h="370">
                                      <a:moveTo>
                                        <a:pt x="0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45" y="369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8" name="Freeform 1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6" y="1458"/>
                                  <a:ext cx="12" cy="370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0 h 370"/>
                                    <a:gd name="T2" fmla="*/ 24 w 24"/>
                                    <a:gd name="T3" fmla="*/ 0 h 370"/>
                                    <a:gd name="T4" fmla="*/ 24 w 24"/>
                                    <a:gd name="T5" fmla="*/ 369 h 370"/>
                                    <a:gd name="T6" fmla="*/ 0 w 24"/>
                                    <a:gd name="T7" fmla="*/ 370 h 370"/>
                                    <a:gd name="T8" fmla="*/ 0 w 24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4" h="370">
                                      <a:moveTo>
                                        <a:pt x="0" y="0"/>
                                      </a:moveTo>
                                      <a:lnTo>
                                        <a:pt x="24" y="0"/>
                                      </a:lnTo>
                                      <a:lnTo>
                                        <a:pt x="24" y="369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9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" y="1458"/>
                                  <a:ext cx="10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B6B6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0" name="Freeform 1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8" y="1457"/>
                                  <a:ext cx="24" cy="370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1 h 370"/>
                                    <a:gd name="T2" fmla="*/ 46 w 46"/>
                                    <a:gd name="T3" fmla="*/ 0 h 370"/>
                                    <a:gd name="T4" fmla="*/ 46 w 46"/>
                                    <a:gd name="T5" fmla="*/ 369 h 370"/>
                                    <a:gd name="T6" fmla="*/ 0 w 46"/>
                                    <a:gd name="T7" fmla="*/ 370 h 370"/>
                                    <a:gd name="T8" fmla="*/ 0 w 46"/>
                                    <a:gd name="T9" fmla="*/ 1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6" h="370">
                                      <a:moveTo>
                                        <a:pt x="0" y="1"/>
                                      </a:moveTo>
                                      <a:lnTo>
                                        <a:pt x="46" y="0"/>
                                      </a:lnTo>
                                      <a:lnTo>
                                        <a:pt x="46" y="369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6A6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1" name="Freeform 1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8" y="1457"/>
                                  <a:ext cx="12" cy="370"/>
                                </a:xfrm>
                                <a:custGeom>
                                  <a:avLst/>
                                  <a:gdLst>
                                    <a:gd name="T0" fmla="*/ 0 w 23"/>
                                    <a:gd name="T1" fmla="*/ 1 h 370"/>
                                    <a:gd name="T2" fmla="*/ 23 w 23"/>
                                    <a:gd name="T3" fmla="*/ 0 h 370"/>
                                    <a:gd name="T4" fmla="*/ 23 w 23"/>
                                    <a:gd name="T5" fmla="*/ 369 h 370"/>
                                    <a:gd name="T6" fmla="*/ 0 w 23"/>
                                    <a:gd name="T7" fmla="*/ 370 h 370"/>
                                    <a:gd name="T8" fmla="*/ 0 w 23"/>
                                    <a:gd name="T9" fmla="*/ 1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3" h="370">
                                      <a:moveTo>
                                        <a:pt x="0" y="1"/>
                                      </a:moveTo>
                                      <a:lnTo>
                                        <a:pt x="23" y="0"/>
                                      </a:lnTo>
                                      <a:lnTo>
                                        <a:pt x="23" y="369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6A6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2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0" y="1457"/>
                                  <a:ext cx="12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B6B6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3" name="Freeform 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2" y="1456"/>
                                  <a:ext cx="21" cy="370"/>
                                </a:xfrm>
                                <a:custGeom>
                                  <a:avLst/>
                                  <a:gdLst>
                                    <a:gd name="T0" fmla="*/ 0 w 43"/>
                                    <a:gd name="T1" fmla="*/ 1 h 370"/>
                                    <a:gd name="T2" fmla="*/ 43 w 43"/>
                                    <a:gd name="T3" fmla="*/ 0 h 370"/>
                                    <a:gd name="T4" fmla="*/ 43 w 43"/>
                                    <a:gd name="T5" fmla="*/ 367 h 370"/>
                                    <a:gd name="T6" fmla="*/ 0 w 43"/>
                                    <a:gd name="T7" fmla="*/ 370 h 370"/>
                                    <a:gd name="T8" fmla="*/ 0 w 43"/>
                                    <a:gd name="T9" fmla="*/ 1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3" h="370">
                                      <a:moveTo>
                                        <a:pt x="0" y="1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43" y="367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4" name="Freeform 1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2" y="1457"/>
                                  <a:ext cx="7" cy="369"/>
                                </a:xfrm>
                                <a:custGeom>
                                  <a:avLst/>
                                  <a:gdLst>
                                    <a:gd name="T0" fmla="*/ 0 w 14"/>
                                    <a:gd name="T1" fmla="*/ 0 h 369"/>
                                    <a:gd name="T2" fmla="*/ 14 w 14"/>
                                    <a:gd name="T3" fmla="*/ 0 h 369"/>
                                    <a:gd name="T4" fmla="*/ 14 w 14"/>
                                    <a:gd name="T5" fmla="*/ 368 h 369"/>
                                    <a:gd name="T6" fmla="*/ 0 w 14"/>
                                    <a:gd name="T7" fmla="*/ 369 h 369"/>
                                    <a:gd name="T8" fmla="*/ 0 w 14"/>
                                    <a:gd name="T9" fmla="*/ 0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" h="369">
                                      <a:moveTo>
                                        <a:pt x="0" y="0"/>
                                      </a:moveTo>
                                      <a:lnTo>
                                        <a:pt x="14" y="0"/>
                                      </a:lnTo>
                                      <a:lnTo>
                                        <a:pt x="14" y="368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5" name="Freeform 1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9" y="1456"/>
                                  <a:ext cx="7" cy="369"/>
                                </a:xfrm>
                                <a:custGeom>
                                  <a:avLst/>
                                  <a:gdLst>
                                    <a:gd name="T0" fmla="*/ 0 w 16"/>
                                    <a:gd name="T1" fmla="*/ 1 h 369"/>
                                    <a:gd name="T2" fmla="*/ 16 w 16"/>
                                    <a:gd name="T3" fmla="*/ 0 h 369"/>
                                    <a:gd name="T4" fmla="*/ 16 w 16"/>
                                    <a:gd name="T5" fmla="*/ 369 h 369"/>
                                    <a:gd name="T6" fmla="*/ 0 w 16"/>
                                    <a:gd name="T7" fmla="*/ 369 h 369"/>
                                    <a:gd name="T8" fmla="*/ 0 w 16"/>
                                    <a:gd name="T9" fmla="*/ 1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369">
                                      <a:moveTo>
                                        <a:pt x="0" y="1"/>
                                      </a:moveTo>
                                      <a:lnTo>
                                        <a:pt x="16" y="0"/>
                                      </a:lnTo>
                                      <a:lnTo>
                                        <a:pt x="16" y="369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6" name="Freeform 1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6" y="1456"/>
                                  <a:ext cx="7" cy="369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0 h 369"/>
                                    <a:gd name="T2" fmla="*/ 13 w 13"/>
                                    <a:gd name="T3" fmla="*/ 0 h 369"/>
                                    <a:gd name="T4" fmla="*/ 13 w 13"/>
                                    <a:gd name="T5" fmla="*/ 367 h 369"/>
                                    <a:gd name="T6" fmla="*/ 0 w 13"/>
                                    <a:gd name="T7" fmla="*/ 369 h 369"/>
                                    <a:gd name="T8" fmla="*/ 0 w 13"/>
                                    <a:gd name="T9" fmla="*/ 0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369">
                                      <a:moveTo>
                                        <a:pt x="0" y="0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13" y="367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D6D6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7" name="Freeform 1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" y="1453"/>
                                  <a:ext cx="21" cy="370"/>
                                </a:xfrm>
                                <a:custGeom>
                                  <a:avLst/>
                                  <a:gdLst>
                                    <a:gd name="T0" fmla="*/ 0 w 43"/>
                                    <a:gd name="T1" fmla="*/ 3 h 370"/>
                                    <a:gd name="T2" fmla="*/ 43 w 43"/>
                                    <a:gd name="T3" fmla="*/ 0 h 370"/>
                                    <a:gd name="T4" fmla="*/ 43 w 43"/>
                                    <a:gd name="T5" fmla="*/ 368 h 370"/>
                                    <a:gd name="T6" fmla="*/ 0 w 43"/>
                                    <a:gd name="T7" fmla="*/ 370 h 370"/>
                                    <a:gd name="T8" fmla="*/ 0 w 43"/>
                                    <a:gd name="T9" fmla="*/ 3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3" h="370">
                                      <a:moveTo>
                                        <a:pt x="0" y="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43" y="368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8" name="Freeform 1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" y="1454"/>
                                  <a:ext cx="6" cy="369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369"/>
                                    <a:gd name="T2" fmla="*/ 12 w 12"/>
                                    <a:gd name="T3" fmla="*/ 0 h 369"/>
                                    <a:gd name="T4" fmla="*/ 12 w 12"/>
                                    <a:gd name="T5" fmla="*/ 369 h 369"/>
                                    <a:gd name="T6" fmla="*/ 0 w 12"/>
                                    <a:gd name="T7" fmla="*/ 369 h 369"/>
                                    <a:gd name="T8" fmla="*/ 0 w 12"/>
                                    <a:gd name="T9" fmla="*/ 2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9">
                                      <a:moveTo>
                                        <a:pt x="0" y="2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9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9" name="Freeform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9" y="1454"/>
                                  <a:ext cx="5" cy="369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369"/>
                                    <a:gd name="T2" fmla="*/ 9 w 9"/>
                                    <a:gd name="T3" fmla="*/ 0 h 369"/>
                                    <a:gd name="T4" fmla="*/ 9 w 9"/>
                                    <a:gd name="T5" fmla="*/ 368 h 369"/>
                                    <a:gd name="T6" fmla="*/ 0 w 9"/>
                                    <a:gd name="T7" fmla="*/ 369 h 369"/>
                                    <a:gd name="T8" fmla="*/ 0 w 9"/>
                                    <a:gd name="T9" fmla="*/ 0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" h="369">
                                      <a:moveTo>
                                        <a:pt x="0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68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0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4" y="1454"/>
                                  <a:ext cx="5" cy="3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1717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1" name="Freeform 1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9" y="1453"/>
                                  <a:ext cx="5" cy="369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1 h 369"/>
                                    <a:gd name="T2" fmla="*/ 12 w 12"/>
                                    <a:gd name="T3" fmla="*/ 0 h 369"/>
                                    <a:gd name="T4" fmla="*/ 12 w 12"/>
                                    <a:gd name="T5" fmla="*/ 368 h 369"/>
                                    <a:gd name="T6" fmla="*/ 0 w 12"/>
                                    <a:gd name="T7" fmla="*/ 369 h 369"/>
                                    <a:gd name="T8" fmla="*/ 0 w 12"/>
                                    <a:gd name="T9" fmla="*/ 1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9">
                                      <a:moveTo>
                                        <a:pt x="0" y="1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8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2" name="Freeform 1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34" y="1451"/>
                                  <a:ext cx="20" cy="370"/>
                                </a:xfrm>
                                <a:custGeom>
                                  <a:avLst/>
                                  <a:gdLst>
                                    <a:gd name="T0" fmla="*/ 0 w 39"/>
                                    <a:gd name="T1" fmla="*/ 2 h 370"/>
                                    <a:gd name="T2" fmla="*/ 39 w 39"/>
                                    <a:gd name="T3" fmla="*/ 0 h 370"/>
                                    <a:gd name="T4" fmla="*/ 39 w 39"/>
                                    <a:gd name="T5" fmla="*/ 368 h 370"/>
                                    <a:gd name="T6" fmla="*/ 0 w 39"/>
                                    <a:gd name="T7" fmla="*/ 370 h 370"/>
                                    <a:gd name="T8" fmla="*/ 0 w 39"/>
                                    <a:gd name="T9" fmla="*/ 2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" h="370">
                                      <a:moveTo>
                                        <a:pt x="0" y="2"/>
                                      </a:moveTo>
                                      <a:lnTo>
                                        <a:pt x="39" y="0"/>
                                      </a:lnTo>
                                      <a:lnTo>
                                        <a:pt x="39" y="368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3" name="Freeform 1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34" y="1453"/>
                                  <a:ext cx="7" cy="368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0 h 368"/>
                                    <a:gd name="T2" fmla="*/ 13 w 13"/>
                                    <a:gd name="T3" fmla="*/ 0 h 368"/>
                                    <a:gd name="T4" fmla="*/ 13 w 13"/>
                                    <a:gd name="T5" fmla="*/ 367 h 368"/>
                                    <a:gd name="T6" fmla="*/ 0 w 13"/>
                                    <a:gd name="T7" fmla="*/ 368 h 368"/>
                                    <a:gd name="T8" fmla="*/ 0 w 13"/>
                                    <a:gd name="T9" fmla="*/ 0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368">
                                      <a:moveTo>
                                        <a:pt x="0" y="0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13" y="367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4" name="Freeform 1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1" y="1452"/>
                                  <a:ext cx="7" cy="368"/>
                                </a:xfrm>
                                <a:custGeom>
                                  <a:avLst/>
                                  <a:gdLst>
                                    <a:gd name="T0" fmla="*/ 0 w 14"/>
                                    <a:gd name="T1" fmla="*/ 1 h 368"/>
                                    <a:gd name="T2" fmla="*/ 14 w 14"/>
                                    <a:gd name="T3" fmla="*/ 0 h 368"/>
                                    <a:gd name="T4" fmla="*/ 14 w 14"/>
                                    <a:gd name="T5" fmla="*/ 368 h 368"/>
                                    <a:gd name="T6" fmla="*/ 0 w 14"/>
                                    <a:gd name="T7" fmla="*/ 368 h 368"/>
                                    <a:gd name="T8" fmla="*/ 0 w 14"/>
                                    <a:gd name="T9" fmla="*/ 1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" h="368">
                                      <a:moveTo>
                                        <a:pt x="0" y="1"/>
                                      </a:moveTo>
                                      <a:lnTo>
                                        <a:pt x="14" y="0"/>
                                      </a:lnTo>
                                      <a:lnTo>
                                        <a:pt x="14" y="368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5" name="Freeform 1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8" y="1451"/>
                                  <a:ext cx="6" cy="369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1 h 369"/>
                                    <a:gd name="T2" fmla="*/ 12 w 12"/>
                                    <a:gd name="T3" fmla="*/ 0 h 369"/>
                                    <a:gd name="T4" fmla="*/ 12 w 12"/>
                                    <a:gd name="T5" fmla="*/ 368 h 369"/>
                                    <a:gd name="T6" fmla="*/ 0 w 12"/>
                                    <a:gd name="T7" fmla="*/ 369 h 369"/>
                                    <a:gd name="T8" fmla="*/ 0 w 12"/>
                                    <a:gd name="T9" fmla="*/ 1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9">
                                      <a:moveTo>
                                        <a:pt x="0" y="1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8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6" name="Freeform 1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4" y="1448"/>
                                  <a:ext cx="19" cy="371"/>
                                </a:xfrm>
                                <a:custGeom>
                                  <a:avLst/>
                                  <a:gdLst>
                                    <a:gd name="T0" fmla="*/ 0 w 38"/>
                                    <a:gd name="T1" fmla="*/ 3 h 371"/>
                                    <a:gd name="T2" fmla="*/ 38 w 38"/>
                                    <a:gd name="T3" fmla="*/ 0 h 371"/>
                                    <a:gd name="T4" fmla="*/ 38 w 38"/>
                                    <a:gd name="T5" fmla="*/ 367 h 371"/>
                                    <a:gd name="T6" fmla="*/ 0 w 38"/>
                                    <a:gd name="T7" fmla="*/ 371 h 371"/>
                                    <a:gd name="T8" fmla="*/ 0 w 38"/>
                                    <a:gd name="T9" fmla="*/ 3 h 3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8" h="371">
                                      <a:moveTo>
                                        <a:pt x="0" y="3"/>
                                      </a:moveTo>
                                      <a:lnTo>
                                        <a:pt x="38" y="0"/>
                                      </a:lnTo>
                                      <a:lnTo>
                                        <a:pt x="38" y="367"/>
                                      </a:lnTo>
                                      <a:lnTo>
                                        <a:pt x="0" y="371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67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7" name="Freeform 1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4" y="1451"/>
                                  <a:ext cx="7" cy="368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0 h 368"/>
                                    <a:gd name="T2" fmla="*/ 13 w 13"/>
                                    <a:gd name="T3" fmla="*/ 0 h 368"/>
                                    <a:gd name="T4" fmla="*/ 13 w 13"/>
                                    <a:gd name="T5" fmla="*/ 366 h 368"/>
                                    <a:gd name="T6" fmla="*/ 0 w 13"/>
                                    <a:gd name="T7" fmla="*/ 368 h 368"/>
                                    <a:gd name="T8" fmla="*/ 0 w 13"/>
                                    <a:gd name="T9" fmla="*/ 0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368">
                                      <a:moveTo>
                                        <a:pt x="0" y="0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13" y="366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67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8" name="Freeform 1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1" y="1450"/>
                                  <a:ext cx="6" cy="367"/>
                                </a:xfrm>
                                <a:custGeom>
                                  <a:avLst/>
                                  <a:gdLst>
                                    <a:gd name="T0" fmla="*/ 0 w 14"/>
                                    <a:gd name="T1" fmla="*/ 1 h 367"/>
                                    <a:gd name="T2" fmla="*/ 14 w 14"/>
                                    <a:gd name="T3" fmla="*/ 0 h 367"/>
                                    <a:gd name="T4" fmla="*/ 14 w 14"/>
                                    <a:gd name="T5" fmla="*/ 366 h 367"/>
                                    <a:gd name="T6" fmla="*/ 0 w 14"/>
                                    <a:gd name="T7" fmla="*/ 367 h 367"/>
                                    <a:gd name="T8" fmla="*/ 0 w 14"/>
                                    <a:gd name="T9" fmla="*/ 1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" h="367">
                                      <a:moveTo>
                                        <a:pt x="0" y="1"/>
                                      </a:moveTo>
                                      <a:lnTo>
                                        <a:pt x="14" y="0"/>
                                      </a:lnTo>
                                      <a:lnTo>
                                        <a:pt x="14" y="366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67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9" name="Freeform 1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7" y="1448"/>
                                  <a:ext cx="6" cy="368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2 h 368"/>
                                    <a:gd name="T2" fmla="*/ 11 w 11"/>
                                    <a:gd name="T3" fmla="*/ 0 h 368"/>
                                    <a:gd name="T4" fmla="*/ 11 w 11"/>
                                    <a:gd name="T5" fmla="*/ 367 h 368"/>
                                    <a:gd name="T6" fmla="*/ 0 w 11"/>
                                    <a:gd name="T7" fmla="*/ 368 h 368"/>
                                    <a:gd name="T8" fmla="*/ 0 w 11"/>
                                    <a:gd name="T9" fmla="*/ 2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1" h="368">
                                      <a:moveTo>
                                        <a:pt x="0" y="2"/>
                                      </a:moveTo>
                                      <a:lnTo>
                                        <a:pt x="11" y="0"/>
                                      </a:lnTo>
                                      <a:lnTo>
                                        <a:pt x="11" y="367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777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0" name="Freeform 1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3" y="1446"/>
                                  <a:ext cx="18" cy="369"/>
                                </a:xfrm>
                                <a:custGeom>
                                  <a:avLst/>
                                  <a:gdLst>
                                    <a:gd name="T0" fmla="*/ 0 w 35"/>
                                    <a:gd name="T1" fmla="*/ 2 h 369"/>
                                    <a:gd name="T2" fmla="*/ 35 w 35"/>
                                    <a:gd name="T3" fmla="*/ 0 h 369"/>
                                    <a:gd name="T4" fmla="*/ 35 w 35"/>
                                    <a:gd name="T5" fmla="*/ 366 h 369"/>
                                    <a:gd name="T6" fmla="*/ 0 w 35"/>
                                    <a:gd name="T7" fmla="*/ 369 h 369"/>
                                    <a:gd name="T8" fmla="*/ 0 w 35"/>
                                    <a:gd name="T9" fmla="*/ 2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5" h="369">
                                      <a:moveTo>
                                        <a:pt x="0" y="2"/>
                                      </a:moveTo>
                                      <a:lnTo>
                                        <a:pt x="35" y="0"/>
                                      </a:lnTo>
                                      <a:lnTo>
                                        <a:pt x="35" y="366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9797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1" name="Freeform 1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3" y="1447"/>
                                  <a:ext cx="9" cy="368"/>
                                </a:xfrm>
                                <a:custGeom>
                                  <a:avLst/>
                                  <a:gdLst>
                                    <a:gd name="T0" fmla="*/ 0 w 18"/>
                                    <a:gd name="T1" fmla="*/ 1 h 368"/>
                                    <a:gd name="T2" fmla="*/ 18 w 18"/>
                                    <a:gd name="T3" fmla="*/ 0 h 368"/>
                                    <a:gd name="T4" fmla="*/ 18 w 18"/>
                                    <a:gd name="T5" fmla="*/ 367 h 368"/>
                                    <a:gd name="T6" fmla="*/ 0 w 18"/>
                                    <a:gd name="T7" fmla="*/ 368 h 368"/>
                                    <a:gd name="T8" fmla="*/ 0 w 18"/>
                                    <a:gd name="T9" fmla="*/ 1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" h="368">
                                      <a:moveTo>
                                        <a:pt x="0" y="1"/>
                                      </a:moveTo>
                                      <a:lnTo>
                                        <a:pt x="18" y="0"/>
                                      </a:lnTo>
                                      <a:lnTo>
                                        <a:pt x="18" y="367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9797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2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2" y="1446"/>
                                  <a:ext cx="9" cy="368"/>
                                </a:xfrm>
                                <a:custGeom>
                                  <a:avLst/>
                                  <a:gdLst>
                                    <a:gd name="T0" fmla="*/ 0 w 17"/>
                                    <a:gd name="T1" fmla="*/ 1 h 368"/>
                                    <a:gd name="T2" fmla="*/ 17 w 17"/>
                                    <a:gd name="T3" fmla="*/ 0 h 368"/>
                                    <a:gd name="T4" fmla="*/ 17 w 17"/>
                                    <a:gd name="T5" fmla="*/ 366 h 368"/>
                                    <a:gd name="T6" fmla="*/ 0 w 17"/>
                                    <a:gd name="T7" fmla="*/ 368 h 368"/>
                                    <a:gd name="T8" fmla="*/ 0 w 17"/>
                                    <a:gd name="T9" fmla="*/ 1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" h="368">
                                      <a:moveTo>
                                        <a:pt x="0" y="1"/>
                                      </a:moveTo>
                                      <a:lnTo>
                                        <a:pt x="17" y="0"/>
                                      </a:lnTo>
                                      <a:lnTo>
                                        <a:pt x="17" y="366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A7A7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3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1" y="1444"/>
                                  <a:ext cx="16" cy="368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2 h 368"/>
                                    <a:gd name="T2" fmla="*/ 33 w 33"/>
                                    <a:gd name="T3" fmla="*/ 0 h 368"/>
                                    <a:gd name="T4" fmla="*/ 33 w 33"/>
                                    <a:gd name="T5" fmla="*/ 364 h 368"/>
                                    <a:gd name="T6" fmla="*/ 0 w 33"/>
                                    <a:gd name="T7" fmla="*/ 368 h 368"/>
                                    <a:gd name="T8" fmla="*/ 0 w 33"/>
                                    <a:gd name="T9" fmla="*/ 2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368">
                                      <a:moveTo>
                                        <a:pt x="0" y="2"/>
                                      </a:moveTo>
                                      <a:lnTo>
                                        <a:pt x="33" y="0"/>
                                      </a:lnTo>
                                      <a:lnTo>
                                        <a:pt x="33" y="364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B7B7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4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1" y="1445"/>
                                  <a:ext cx="5" cy="367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1 h 367"/>
                                    <a:gd name="T2" fmla="*/ 12 w 12"/>
                                    <a:gd name="T3" fmla="*/ 0 h 367"/>
                                    <a:gd name="T4" fmla="*/ 12 w 12"/>
                                    <a:gd name="T5" fmla="*/ 365 h 367"/>
                                    <a:gd name="T6" fmla="*/ 0 w 12"/>
                                    <a:gd name="T7" fmla="*/ 367 h 367"/>
                                    <a:gd name="T8" fmla="*/ 0 w 12"/>
                                    <a:gd name="T9" fmla="*/ 1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7">
                                      <a:moveTo>
                                        <a:pt x="0" y="1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5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B7B7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5" name="Freeform 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6" y="1444"/>
                                  <a:ext cx="6" cy="366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1 h 366"/>
                                    <a:gd name="T2" fmla="*/ 12 w 12"/>
                                    <a:gd name="T3" fmla="*/ 0 h 366"/>
                                    <a:gd name="T4" fmla="*/ 12 w 12"/>
                                    <a:gd name="T5" fmla="*/ 365 h 366"/>
                                    <a:gd name="T6" fmla="*/ 0 w 12"/>
                                    <a:gd name="T7" fmla="*/ 366 h 366"/>
                                    <a:gd name="T8" fmla="*/ 0 w 12"/>
                                    <a:gd name="T9" fmla="*/ 1 h 3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6">
                                      <a:moveTo>
                                        <a:pt x="0" y="1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5"/>
                                      </a:lnTo>
                                      <a:lnTo>
                                        <a:pt x="0" y="366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B7B7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6" name="Freeform 1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2" y="1444"/>
                                  <a:ext cx="5" cy="365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365"/>
                                    <a:gd name="T2" fmla="*/ 9 w 9"/>
                                    <a:gd name="T3" fmla="*/ 0 h 365"/>
                                    <a:gd name="T4" fmla="*/ 9 w 9"/>
                                    <a:gd name="T5" fmla="*/ 364 h 365"/>
                                    <a:gd name="T6" fmla="*/ 0 w 9"/>
                                    <a:gd name="T7" fmla="*/ 365 h 365"/>
                                    <a:gd name="T8" fmla="*/ 0 w 9"/>
                                    <a:gd name="T9" fmla="*/ 0 h 3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" h="365">
                                      <a:moveTo>
                                        <a:pt x="0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64"/>
                                      </a:lnTo>
                                      <a:lnTo>
                                        <a:pt x="0" y="3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C7C7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7" name="Freeform 1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7" y="1440"/>
                                  <a:ext cx="16" cy="368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4 h 368"/>
                                    <a:gd name="T2" fmla="*/ 31 w 31"/>
                                    <a:gd name="T3" fmla="*/ 0 h 368"/>
                                    <a:gd name="T4" fmla="*/ 31 w 31"/>
                                    <a:gd name="T5" fmla="*/ 364 h 368"/>
                                    <a:gd name="T6" fmla="*/ 0 w 31"/>
                                    <a:gd name="T7" fmla="*/ 368 h 368"/>
                                    <a:gd name="T8" fmla="*/ 0 w 31"/>
                                    <a:gd name="T9" fmla="*/ 4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1" h="368">
                                      <a:moveTo>
                                        <a:pt x="0" y="4"/>
                                      </a:moveTo>
                                      <a:lnTo>
                                        <a:pt x="31" y="0"/>
                                      </a:lnTo>
                                      <a:lnTo>
                                        <a:pt x="31" y="364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8" name="Freeform 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7" y="1441"/>
                                  <a:ext cx="8" cy="367"/>
                                </a:xfrm>
                                <a:custGeom>
                                  <a:avLst/>
                                  <a:gdLst>
                                    <a:gd name="T0" fmla="*/ 0 w 16"/>
                                    <a:gd name="T1" fmla="*/ 3 h 367"/>
                                    <a:gd name="T2" fmla="*/ 16 w 16"/>
                                    <a:gd name="T3" fmla="*/ 0 h 367"/>
                                    <a:gd name="T4" fmla="*/ 16 w 16"/>
                                    <a:gd name="T5" fmla="*/ 365 h 367"/>
                                    <a:gd name="T6" fmla="*/ 0 w 16"/>
                                    <a:gd name="T7" fmla="*/ 367 h 367"/>
                                    <a:gd name="T8" fmla="*/ 0 w 16"/>
                                    <a:gd name="T9" fmla="*/ 3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367">
                                      <a:moveTo>
                                        <a:pt x="0" y="3"/>
                                      </a:moveTo>
                                      <a:lnTo>
                                        <a:pt x="16" y="0"/>
                                      </a:lnTo>
                                      <a:lnTo>
                                        <a:pt x="16" y="365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9" name="Freeform 1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15" y="1440"/>
                                  <a:ext cx="8" cy="366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1 h 366"/>
                                    <a:gd name="T2" fmla="*/ 15 w 15"/>
                                    <a:gd name="T3" fmla="*/ 0 h 366"/>
                                    <a:gd name="T4" fmla="*/ 15 w 15"/>
                                    <a:gd name="T5" fmla="*/ 364 h 366"/>
                                    <a:gd name="T6" fmla="*/ 0 w 15"/>
                                    <a:gd name="T7" fmla="*/ 366 h 366"/>
                                    <a:gd name="T8" fmla="*/ 0 w 15"/>
                                    <a:gd name="T9" fmla="*/ 1 h 3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" h="366">
                                      <a:moveTo>
                                        <a:pt x="0" y="1"/>
                                      </a:moveTo>
                                      <a:lnTo>
                                        <a:pt x="15" y="0"/>
                                      </a:lnTo>
                                      <a:lnTo>
                                        <a:pt x="15" y="364"/>
                                      </a:lnTo>
                                      <a:lnTo>
                                        <a:pt x="0" y="366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0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3" y="1437"/>
                                  <a:ext cx="13" cy="367"/>
                                </a:xfrm>
                                <a:custGeom>
                                  <a:avLst/>
                                  <a:gdLst>
                                    <a:gd name="T0" fmla="*/ 0 w 27"/>
                                    <a:gd name="T1" fmla="*/ 3 h 367"/>
                                    <a:gd name="T2" fmla="*/ 27 w 27"/>
                                    <a:gd name="T3" fmla="*/ 0 h 367"/>
                                    <a:gd name="T4" fmla="*/ 27 w 27"/>
                                    <a:gd name="T5" fmla="*/ 363 h 367"/>
                                    <a:gd name="T6" fmla="*/ 0 w 27"/>
                                    <a:gd name="T7" fmla="*/ 367 h 367"/>
                                    <a:gd name="T8" fmla="*/ 0 w 27"/>
                                    <a:gd name="T9" fmla="*/ 3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" h="367">
                                      <a:moveTo>
                                        <a:pt x="0" y="3"/>
                                      </a:moveTo>
                                      <a:lnTo>
                                        <a:pt x="27" y="0"/>
                                      </a:lnTo>
                                      <a:lnTo>
                                        <a:pt x="27" y="363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1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6" y="1433"/>
                                  <a:ext cx="12" cy="367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4 h 367"/>
                                    <a:gd name="T2" fmla="*/ 24 w 24"/>
                                    <a:gd name="T3" fmla="*/ 0 h 367"/>
                                    <a:gd name="T4" fmla="*/ 24 w 24"/>
                                    <a:gd name="T5" fmla="*/ 362 h 367"/>
                                    <a:gd name="T6" fmla="*/ 0 w 24"/>
                                    <a:gd name="T7" fmla="*/ 367 h 367"/>
                                    <a:gd name="T8" fmla="*/ 0 w 24"/>
                                    <a:gd name="T9" fmla="*/ 4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4" h="367">
                                      <a:moveTo>
                                        <a:pt x="0" y="4"/>
                                      </a:moveTo>
                                      <a:lnTo>
                                        <a:pt x="24" y="0"/>
                                      </a:lnTo>
                                      <a:lnTo>
                                        <a:pt x="24" y="362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1818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2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6" y="1435"/>
                                  <a:ext cx="6" cy="365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365"/>
                                    <a:gd name="T2" fmla="*/ 12 w 12"/>
                                    <a:gd name="T3" fmla="*/ 0 h 365"/>
                                    <a:gd name="T4" fmla="*/ 12 w 12"/>
                                    <a:gd name="T5" fmla="*/ 362 h 365"/>
                                    <a:gd name="T6" fmla="*/ 0 w 12"/>
                                    <a:gd name="T7" fmla="*/ 365 h 365"/>
                                    <a:gd name="T8" fmla="*/ 0 w 12"/>
                                    <a:gd name="T9" fmla="*/ 2 h 3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5">
                                      <a:moveTo>
                                        <a:pt x="0" y="2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2"/>
                                      </a:lnTo>
                                      <a:lnTo>
                                        <a:pt x="0" y="365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1818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3" name="Freeform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2" y="1433"/>
                                  <a:ext cx="6" cy="364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364"/>
                                    <a:gd name="T2" fmla="*/ 12 w 12"/>
                                    <a:gd name="T3" fmla="*/ 0 h 364"/>
                                    <a:gd name="T4" fmla="*/ 12 w 12"/>
                                    <a:gd name="T5" fmla="*/ 362 h 364"/>
                                    <a:gd name="T6" fmla="*/ 0 w 12"/>
                                    <a:gd name="T7" fmla="*/ 364 h 364"/>
                                    <a:gd name="T8" fmla="*/ 0 w 12"/>
                                    <a:gd name="T9" fmla="*/ 2 h 3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4">
                                      <a:moveTo>
                                        <a:pt x="0" y="2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2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2828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4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8" y="1429"/>
                                  <a:ext cx="10" cy="366"/>
                                </a:xfrm>
                                <a:custGeom>
                                  <a:avLst/>
                                  <a:gdLst>
                                    <a:gd name="T0" fmla="*/ 0 w 19"/>
                                    <a:gd name="T1" fmla="*/ 4 h 366"/>
                                    <a:gd name="T2" fmla="*/ 19 w 19"/>
                                    <a:gd name="T3" fmla="*/ 0 h 366"/>
                                    <a:gd name="T4" fmla="*/ 19 w 19"/>
                                    <a:gd name="T5" fmla="*/ 361 h 366"/>
                                    <a:gd name="T6" fmla="*/ 0 w 19"/>
                                    <a:gd name="T7" fmla="*/ 366 h 366"/>
                                    <a:gd name="T8" fmla="*/ 0 w 19"/>
                                    <a:gd name="T9" fmla="*/ 4 h 3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" h="366">
                                      <a:moveTo>
                                        <a:pt x="0" y="4"/>
                                      </a:moveTo>
                                      <a:lnTo>
                                        <a:pt x="19" y="0"/>
                                      </a:lnTo>
                                      <a:lnTo>
                                        <a:pt x="19" y="361"/>
                                      </a:lnTo>
                                      <a:lnTo>
                                        <a:pt x="0" y="366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3838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5" name="Freeform 1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8" y="1426"/>
                                  <a:ext cx="7" cy="364"/>
                                </a:xfrm>
                                <a:custGeom>
                                  <a:avLst/>
                                  <a:gdLst>
                                    <a:gd name="T0" fmla="*/ 0 w 16"/>
                                    <a:gd name="T1" fmla="*/ 3 h 364"/>
                                    <a:gd name="T2" fmla="*/ 16 w 16"/>
                                    <a:gd name="T3" fmla="*/ 0 h 364"/>
                                    <a:gd name="T4" fmla="*/ 16 w 16"/>
                                    <a:gd name="T5" fmla="*/ 359 h 364"/>
                                    <a:gd name="T6" fmla="*/ 0 w 16"/>
                                    <a:gd name="T7" fmla="*/ 364 h 364"/>
                                    <a:gd name="T8" fmla="*/ 0 w 16"/>
                                    <a:gd name="T9" fmla="*/ 3 h 3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364">
                                      <a:moveTo>
                                        <a:pt x="0" y="3"/>
                                      </a:moveTo>
                                      <a:lnTo>
                                        <a:pt x="16" y="0"/>
                                      </a:lnTo>
                                      <a:lnTo>
                                        <a:pt x="16" y="359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484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6" name="Freeform 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5" y="1421"/>
                                  <a:ext cx="7" cy="364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5 h 364"/>
                                    <a:gd name="T2" fmla="*/ 13 w 13"/>
                                    <a:gd name="T3" fmla="*/ 0 h 364"/>
                                    <a:gd name="T4" fmla="*/ 13 w 13"/>
                                    <a:gd name="T5" fmla="*/ 358 h 364"/>
                                    <a:gd name="T6" fmla="*/ 0 w 13"/>
                                    <a:gd name="T7" fmla="*/ 364 h 364"/>
                                    <a:gd name="T8" fmla="*/ 0 w 13"/>
                                    <a:gd name="T9" fmla="*/ 5 h 3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364">
                                      <a:moveTo>
                                        <a:pt x="0" y="5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13" y="358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484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7" name="Freeform 1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2" y="1418"/>
                                  <a:ext cx="4" cy="361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3 h 361"/>
                                    <a:gd name="T2" fmla="*/ 8 w 8"/>
                                    <a:gd name="T3" fmla="*/ 0 h 361"/>
                                    <a:gd name="T4" fmla="*/ 8 w 8"/>
                                    <a:gd name="T5" fmla="*/ 357 h 361"/>
                                    <a:gd name="T6" fmla="*/ 0 w 8"/>
                                    <a:gd name="T7" fmla="*/ 361 h 361"/>
                                    <a:gd name="T8" fmla="*/ 0 w 8"/>
                                    <a:gd name="T9" fmla="*/ 3 h 3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" h="361">
                                      <a:moveTo>
                                        <a:pt x="0" y="3"/>
                                      </a:moveTo>
                                      <a:lnTo>
                                        <a:pt x="8" y="0"/>
                                      </a:lnTo>
                                      <a:lnTo>
                                        <a:pt x="8" y="357"/>
                                      </a:lnTo>
                                      <a:lnTo>
                                        <a:pt x="0" y="361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484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8" name="Freeform 1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6" y="1413"/>
                                  <a:ext cx="1" cy="362"/>
                                </a:xfrm>
                                <a:custGeom>
                                  <a:avLst/>
                                  <a:gdLst>
                                    <a:gd name="T0" fmla="*/ 0 w 2"/>
                                    <a:gd name="T1" fmla="*/ 5 h 362"/>
                                    <a:gd name="T2" fmla="*/ 2 w 2"/>
                                    <a:gd name="T3" fmla="*/ 0 h 362"/>
                                    <a:gd name="T4" fmla="*/ 2 w 2"/>
                                    <a:gd name="T5" fmla="*/ 356 h 362"/>
                                    <a:gd name="T6" fmla="*/ 0 w 2"/>
                                    <a:gd name="T7" fmla="*/ 362 h 362"/>
                                    <a:gd name="T8" fmla="*/ 0 w 2"/>
                                    <a:gd name="T9" fmla="*/ 5 h 3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" h="362">
                                      <a:moveTo>
                                        <a:pt x="0" y="5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2" y="356"/>
                                      </a:lnTo>
                                      <a:lnTo>
                                        <a:pt x="0" y="362"/>
                                      </a:lnTo>
                                      <a:lnTo>
                                        <a:pt x="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3838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49" name="Freeform 1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" y="1378"/>
                                  <a:ext cx="441" cy="81"/>
                                </a:xfrm>
                                <a:custGeom>
                                  <a:avLst/>
                                  <a:gdLst>
                                    <a:gd name="T0" fmla="*/ 466 w 883"/>
                                    <a:gd name="T1" fmla="*/ 1 h 81"/>
                                    <a:gd name="T2" fmla="*/ 381 w 883"/>
                                    <a:gd name="T3" fmla="*/ 3 h 81"/>
                                    <a:gd name="T4" fmla="*/ 299 w 883"/>
                                    <a:gd name="T5" fmla="*/ 5 h 81"/>
                                    <a:gd name="T6" fmla="*/ 223 w 883"/>
                                    <a:gd name="T7" fmla="*/ 10 h 81"/>
                                    <a:gd name="T8" fmla="*/ 155 w 883"/>
                                    <a:gd name="T9" fmla="*/ 15 h 81"/>
                                    <a:gd name="T10" fmla="*/ 97 w 883"/>
                                    <a:gd name="T11" fmla="*/ 20 h 81"/>
                                    <a:gd name="T12" fmla="*/ 51 w 883"/>
                                    <a:gd name="T13" fmla="*/ 28 h 81"/>
                                    <a:gd name="T14" fmla="*/ 18 w 883"/>
                                    <a:gd name="T15" fmla="*/ 35 h 81"/>
                                    <a:gd name="T16" fmla="*/ 0 w 883"/>
                                    <a:gd name="T17" fmla="*/ 43 h 81"/>
                                    <a:gd name="T18" fmla="*/ 2 w 883"/>
                                    <a:gd name="T19" fmla="*/ 51 h 81"/>
                                    <a:gd name="T20" fmla="*/ 22 w 883"/>
                                    <a:gd name="T21" fmla="*/ 59 h 81"/>
                                    <a:gd name="T22" fmla="*/ 57 w 883"/>
                                    <a:gd name="T23" fmla="*/ 66 h 81"/>
                                    <a:gd name="T24" fmla="*/ 105 w 883"/>
                                    <a:gd name="T25" fmla="*/ 70 h 81"/>
                                    <a:gd name="T26" fmla="*/ 169 w 883"/>
                                    <a:gd name="T27" fmla="*/ 75 h 81"/>
                                    <a:gd name="T28" fmla="*/ 243 w 883"/>
                                    <a:gd name="T29" fmla="*/ 79 h 81"/>
                                    <a:gd name="T30" fmla="*/ 328 w 883"/>
                                    <a:gd name="T31" fmla="*/ 80 h 81"/>
                                    <a:gd name="T32" fmla="*/ 421 w 883"/>
                                    <a:gd name="T33" fmla="*/ 80 h 81"/>
                                    <a:gd name="T34" fmla="*/ 512 w 883"/>
                                    <a:gd name="T35" fmla="*/ 79 h 81"/>
                                    <a:gd name="T36" fmla="*/ 598 w 883"/>
                                    <a:gd name="T37" fmla="*/ 75 h 81"/>
                                    <a:gd name="T38" fmla="*/ 675 w 883"/>
                                    <a:gd name="T39" fmla="*/ 70 h 81"/>
                                    <a:gd name="T40" fmla="*/ 743 w 883"/>
                                    <a:gd name="T41" fmla="*/ 66 h 81"/>
                                    <a:gd name="T42" fmla="*/ 801 w 883"/>
                                    <a:gd name="T43" fmla="*/ 59 h 81"/>
                                    <a:gd name="T44" fmla="*/ 844 w 883"/>
                                    <a:gd name="T45" fmla="*/ 51 h 81"/>
                                    <a:gd name="T46" fmla="*/ 873 w 883"/>
                                    <a:gd name="T47" fmla="*/ 43 h 81"/>
                                    <a:gd name="T48" fmla="*/ 883 w 883"/>
                                    <a:gd name="T49" fmla="*/ 35 h 81"/>
                                    <a:gd name="T50" fmla="*/ 877 w 883"/>
                                    <a:gd name="T51" fmla="*/ 28 h 81"/>
                                    <a:gd name="T52" fmla="*/ 854 w 883"/>
                                    <a:gd name="T53" fmla="*/ 20 h 81"/>
                                    <a:gd name="T54" fmla="*/ 815 w 883"/>
                                    <a:gd name="T55" fmla="*/ 15 h 81"/>
                                    <a:gd name="T56" fmla="*/ 765 w 883"/>
                                    <a:gd name="T57" fmla="*/ 10 h 81"/>
                                    <a:gd name="T58" fmla="*/ 703 w 883"/>
                                    <a:gd name="T59" fmla="*/ 5 h 81"/>
                                    <a:gd name="T60" fmla="*/ 631 w 883"/>
                                    <a:gd name="T61" fmla="*/ 3 h 81"/>
                                    <a:gd name="T62" fmla="*/ 551 w 883"/>
                                    <a:gd name="T63" fmla="*/ 1 h 8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883" h="81">
                                      <a:moveTo>
                                        <a:pt x="509" y="0"/>
                                      </a:moveTo>
                                      <a:lnTo>
                                        <a:pt x="466" y="1"/>
                                      </a:lnTo>
                                      <a:lnTo>
                                        <a:pt x="421" y="1"/>
                                      </a:lnTo>
                                      <a:lnTo>
                                        <a:pt x="381" y="3"/>
                                      </a:lnTo>
                                      <a:lnTo>
                                        <a:pt x="338" y="4"/>
                                      </a:lnTo>
                                      <a:lnTo>
                                        <a:pt x="299" y="5"/>
                                      </a:lnTo>
                                      <a:lnTo>
                                        <a:pt x="260" y="7"/>
                                      </a:lnTo>
                                      <a:lnTo>
                                        <a:pt x="223" y="10"/>
                                      </a:lnTo>
                                      <a:lnTo>
                                        <a:pt x="188" y="12"/>
                                      </a:lnTo>
                                      <a:lnTo>
                                        <a:pt x="155" y="15"/>
                                      </a:lnTo>
                                      <a:lnTo>
                                        <a:pt x="124" y="17"/>
                                      </a:lnTo>
                                      <a:lnTo>
                                        <a:pt x="97" y="20"/>
                                      </a:lnTo>
                                      <a:lnTo>
                                        <a:pt x="72" y="24"/>
                                      </a:lnTo>
                                      <a:lnTo>
                                        <a:pt x="51" y="28"/>
                                      </a:lnTo>
                                      <a:lnTo>
                                        <a:pt x="33" y="31"/>
                                      </a:lnTo>
                                      <a:lnTo>
                                        <a:pt x="18" y="35"/>
                                      </a:lnTo>
                                      <a:lnTo>
                                        <a:pt x="8" y="40"/>
                                      </a:lnTo>
                                      <a:lnTo>
                                        <a:pt x="0" y="43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2" y="51"/>
                                      </a:lnTo>
                                      <a:lnTo>
                                        <a:pt x="10" y="55"/>
                                      </a:lnTo>
                                      <a:lnTo>
                                        <a:pt x="22" y="59"/>
                                      </a:lnTo>
                                      <a:lnTo>
                                        <a:pt x="37" y="62"/>
                                      </a:lnTo>
                                      <a:lnTo>
                                        <a:pt x="57" y="66"/>
                                      </a:lnTo>
                                      <a:lnTo>
                                        <a:pt x="80" y="68"/>
                                      </a:lnTo>
                                      <a:lnTo>
                                        <a:pt x="105" y="70"/>
                                      </a:lnTo>
                                      <a:lnTo>
                                        <a:pt x="136" y="73"/>
                                      </a:lnTo>
                                      <a:lnTo>
                                        <a:pt x="169" y="75"/>
                                      </a:lnTo>
                                      <a:lnTo>
                                        <a:pt x="204" y="78"/>
                                      </a:lnTo>
                                      <a:lnTo>
                                        <a:pt x="243" y="79"/>
                                      </a:lnTo>
                                      <a:lnTo>
                                        <a:pt x="285" y="80"/>
                                      </a:lnTo>
                                      <a:lnTo>
                                        <a:pt x="328" y="80"/>
                                      </a:lnTo>
                                      <a:lnTo>
                                        <a:pt x="375" y="81"/>
                                      </a:lnTo>
                                      <a:lnTo>
                                        <a:pt x="421" y="80"/>
                                      </a:lnTo>
                                      <a:lnTo>
                                        <a:pt x="466" y="80"/>
                                      </a:lnTo>
                                      <a:lnTo>
                                        <a:pt x="512" y="79"/>
                                      </a:lnTo>
                                      <a:lnTo>
                                        <a:pt x="555" y="78"/>
                                      </a:lnTo>
                                      <a:lnTo>
                                        <a:pt x="598" y="75"/>
                                      </a:lnTo>
                                      <a:lnTo>
                                        <a:pt x="637" y="73"/>
                                      </a:lnTo>
                                      <a:lnTo>
                                        <a:pt x="675" y="70"/>
                                      </a:lnTo>
                                      <a:lnTo>
                                        <a:pt x="710" y="68"/>
                                      </a:lnTo>
                                      <a:lnTo>
                                        <a:pt x="743" y="66"/>
                                      </a:lnTo>
                                      <a:lnTo>
                                        <a:pt x="774" y="62"/>
                                      </a:lnTo>
                                      <a:lnTo>
                                        <a:pt x="801" y="59"/>
                                      </a:lnTo>
                                      <a:lnTo>
                                        <a:pt x="825" y="55"/>
                                      </a:lnTo>
                                      <a:lnTo>
                                        <a:pt x="844" y="51"/>
                                      </a:lnTo>
                                      <a:lnTo>
                                        <a:pt x="860" y="48"/>
                                      </a:lnTo>
                                      <a:lnTo>
                                        <a:pt x="873" y="43"/>
                                      </a:lnTo>
                                      <a:lnTo>
                                        <a:pt x="881" y="40"/>
                                      </a:lnTo>
                                      <a:lnTo>
                                        <a:pt x="883" y="35"/>
                                      </a:lnTo>
                                      <a:lnTo>
                                        <a:pt x="881" y="31"/>
                                      </a:lnTo>
                                      <a:lnTo>
                                        <a:pt x="877" y="28"/>
                                      </a:lnTo>
                                      <a:lnTo>
                                        <a:pt x="867" y="24"/>
                                      </a:lnTo>
                                      <a:lnTo>
                                        <a:pt x="854" y="20"/>
                                      </a:lnTo>
                                      <a:lnTo>
                                        <a:pt x="836" y="17"/>
                                      </a:lnTo>
                                      <a:lnTo>
                                        <a:pt x="815" y="15"/>
                                      </a:lnTo>
                                      <a:lnTo>
                                        <a:pt x="792" y="12"/>
                                      </a:lnTo>
                                      <a:lnTo>
                                        <a:pt x="765" y="10"/>
                                      </a:lnTo>
                                      <a:lnTo>
                                        <a:pt x="736" y="7"/>
                                      </a:lnTo>
                                      <a:lnTo>
                                        <a:pt x="703" y="5"/>
                                      </a:lnTo>
                                      <a:lnTo>
                                        <a:pt x="668" y="4"/>
                                      </a:lnTo>
                                      <a:lnTo>
                                        <a:pt x="631" y="3"/>
                                      </a:lnTo>
                                      <a:lnTo>
                                        <a:pt x="592" y="1"/>
                                      </a:lnTo>
                                      <a:lnTo>
                                        <a:pt x="551" y="1"/>
                                      </a:lnTo>
                                      <a:lnTo>
                                        <a:pt x="5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50" name="Rectangle 1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0" y="8640"/>
                                <a:ext cx="900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10EA" w:rsidRDefault="000410EA" w:rsidP="000410EA">
                                  <w:pPr>
                                    <w:rPr>
                                      <w:b/>
                                      <w:color w:val="FFFF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00"/>
                                    </w:rPr>
                                    <w:t>DB</w:t>
                                  </w:r>
                                </w:p>
                                <w:p w:rsidR="000410EA" w:rsidRDefault="000410EA" w:rsidP="000410EA">
                                  <w:pPr>
                                    <w:rPr>
                                      <w:b/>
                                      <w:color w:val="FFFF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00"/>
                                    </w:rPr>
                                    <w:t>Table 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1" name="Group 150"/>
                          <wpg:cNvGrpSpPr>
                            <a:grpSpLocks/>
                          </wpg:cNvGrpSpPr>
                          <wpg:grpSpPr bwMode="auto">
                            <a:xfrm>
                              <a:off x="2229" y="3543"/>
                              <a:ext cx="1011" cy="1125"/>
                              <a:chOff x="540" y="8376"/>
                              <a:chExt cx="1103" cy="1125"/>
                            </a:xfrm>
                          </wpg:grpSpPr>
                          <wpg:grpSp>
                            <wpg:cNvPr id="552" name="Group 1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0" y="8376"/>
                                <a:ext cx="1103" cy="1125"/>
                                <a:chOff x="336" y="1378"/>
                                <a:chExt cx="441" cy="450"/>
                              </a:xfrm>
                            </wpg:grpSpPr>
                            <wps:wsp>
                              <wps:cNvPr id="553" name="Freeform 1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" y="1426"/>
                                  <a:ext cx="1" cy="364"/>
                                </a:xfrm>
                                <a:custGeom>
                                  <a:avLst/>
                                  <a:gdLst>
                                    <a:gd name="T0" fmla="*/ 0 w 2"/>
                                    <a:gd name="T1" fmla="*/ 0 h 364"/>
                                    <a:gd name="T2" fmla="*/ 2 w 2"/>
                                    <a:gd name="T3" fmla="*/ 3 h 364"/>
                                    <a:gd name="T4" fmla="*/ 2 w 2"/>
                                    <a:gd name="T5" fmla="*/ 364 h 364"/>
                                    <a:gd name="T6" fmla="*/ 0 w 2"/>
                                    <a:gd name="T7" fmla="*/ 359 h 364"/>
                                    <a:gd name="T8" fmla="*/ 0 w 2"/>
                                    <a:gd name="T9" fmla="*/ 0 h 3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" h="364">
                                      <a:moveTo>
                                        <a:pt x="0" y="0"/>
                                      </a:moveTo>
                                      <a:lnTo>
                                        <a:pt x="2" y="3"/>
                                      </a:lnTo>
                                      <a:lnTo>
                                        <a:pt x="2" y="364"/>
                                      </a:lnTo>
                                      <a:lnTo>
                                        <a:pt x="0" y="3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4" name="Freeform 1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7" y="1429"/>
                                  <a:ext cx="3" cy="366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366"/>
                                    <a:gd name="T2" fmla="*/ 8 w 8"/>
                                    <a:gd name="T3" fmla="*/ 4 h 366"/>
                                    <a:gd name="T4" fmla="*/ 8 w 8"/>
                                    <a:gd name="T5" fmla="*/ 366 h 366"/>
                                    <a:gd name="T6" fmla="*/ 0 w 8"/>
                                    <a:gd name="T7" fmla="*/ 361 h 366"/>
                                    <a:gd name="T8" fmla="*/ 0 w 8"/>
                                    <a:gd name="T9" fmla="*/ 0 h 3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" h="366">
                                      <a:moveTo>
                                        <a:pt x="0" y="0"/>
                                      </a:moveTo>
                                      <a:lnTo>
                                        <a:pt x="8" y="4"/>
                                      </a:lnTo>
                                      <a:lnTo>
                                        <a:pt x="8" y="366"/>
                                      </a:lnTo>
                                      <a:lnTo>
                                        <a:pt x="0" y="3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717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5" name="Freeform 1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" y="1433"/>
                                  <a:ext cx="6" cy="367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0 h 367"/>
                                    <a:gd name="T2" fmla="*/ 12 w 12"/>
                                    <a:gd name="T3" fmla="*/ 4 h 367"/>
                                    <a:gd name="T4" fmla="*/ 12 w 12"/>
                                    <a:gd name="T5" fmla="*/ 367 h 367"/>
                                    <a:gd name="T6" fmla="*/ 0 w 12"/>
                                    <a:gd name="T7" fmla="*/ 362 h 367"/>
                                    <a:gd name="T8" fmla="*/ 0 w 12"/>
                                    <a:gd name="T9" fmla="*/ 0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7">
                                      <a:moveTo>
                                        <a:pt x="0" y="0"/>
                                      </a:moveTo>
                                      <a:lnTo>
                                        <a:pt x="12" y="4"/>
                                      </a:lnTo>
                                      <a:lnTo>
                                        <a:pt x="12" y="367"/>
                                      </a:lnTo>
                                      <a:lnTo>
                                        <a:pt x="0" y="3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6" name="Freeform 1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6" y="1437"/>
                                  <a:ext cx="8" cy="367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367"/>
                                    <a:gd name="T2" fmla="*/ 15 w 15"/>
                                    <a:gd name="T3" fmla="*/ 3 h 367"/>
                                    <a:gd name="T4" fmla="*/ 15 w 15"/>
                                    <a:gd name="T5" fmla="*/ 367 h 367"/>
                                    <a:gd name="T6" fmla="*/ 0 w 15"/>
                                    <a:gd name="T7" fmla="*/ 363 h 367"/>
                                    <a:gd name="T8" fmla="*/ 0 w 15"/>
                                    <a:gd name="T9" fmla="*/ 0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" h="367">
                                      <a:moveTo>
                                        <a:pt x="0" y="0"/>
                                      </a:moveTo>
                                      <a:lnTo>
                                        <a:pt x="15" y="3"/>
                                      </a:lnTo>
                                      <a:lnTo>
                                        <a:pt x="15" y="367"/>
                                      </a:lnTo>
                                      <a:lnTo>
                                        <a:pt x="0" y="3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7" name="Freeform 1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" y="1440"/>
                                  <a:ext cx="10" cy="36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368"/>
                                    <a:gd name="T2" fmla="*/ 20 w 20"/>
                                    <a:gd name="T3" fmla="*/ 4 h 368"/>
                                    <a:gd name="T4" fmla="*/ 20 w 20"/>
                                    <a:gd name="T5" fmla="*/ 368 h 368"/>
                                    <a:gd name="T6" fmla="*/ 0 w 20"/>
                                    <a:gd name="T7" fmla="*/ 364 h 368"/>
                                    <a:gd name="T8" fmla="*/ 0 w 20"/>
                                    <a:gd name="T9" fmla="*/ 0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" h="368">
                                      <a:moveTo>
                                        <a:pt x="0" y="0"/>
                                      </a:moveTo>
                                      <a:lnTo>
                                        <a:pt x="20" y="4"/>
                                      </a:lnTo>
                                      <a:lnTo>
                                        <a:pt x="20" y="368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8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4" y="1444"/>
                                  <a:ext cx="11" cy="368"/>
                                </a:xfrm>
                                <a:custGeom>
                                  <a:avLst/>
                                  <a:gdLst>
                                    <a:gd name="T0" fmla="*/ 0 w 23"/>
                                    <a:gd name="T1" fmla="*/ 0 h 368"/>
                                    <a:gd name="T2" fmla="*/ 23 w 23"/>
                                    <a:gd name="T3" fmla="*/ 2 h 368"/>
                                    <a:gd name="T4" fmla="*/ 23 w 23"/>
                                    <a:gd name="T5" fmla="*/ 368 h 368"/>
                                    <a:gd name="T6" fmla="*/ 0 w 23"/>
                                    <a:gd name="T7" fmla="*/ 364 h 368"/>
                                    <a:gd name="T8" fmla="*/ 0 w 23"/>
                                    <a:gd name="T9" fmla="*/ 0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3" h="368">
                                      <a:moveTo>
                                        <a:pt x="0" y="0"/>
                                      </a:moveTo>
                                      <a:lnTo>
                                        <a:pt x="23" y="2"/>
                                      </a:lnTo>
                                      <a:lnTo>
                                        <a:pt x="23" y="368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9" name="Freeform 1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5" y="1446"/>
                                  <a:ext cx="13" cy="369"/>
                                </a:xfrm>
                                <a:custGeom>
                                  <a:avLst/>
                                  <a:gdLst>
                                    <a:gd name="T0" fmla="*/ 0 w 25"/>
                                    <a:gd name="T1" fmla="*/ 0 h 369"/>
                                    <a:gd name="T2" fmla="*/ 25 w 25"/>
                                    <a:gd name="T3" fmla="*/ 2 h 369"/>
                                    <a:gd name="T4" fmla="*/ 25 w 25"/>
                                    <a:gd name="T5" fmla="*/ 369 h 369"/>
                                    <a:gd name="T6" fmla="*/ 0 w 25"/>
                                    <a:gd name="T7" fmla="*/ 366 h 369"/>
                                    <a:gd name="T8" fmla="*/ 0 w 25"/>
                                    <a:gd name="T9" fmla="*/ 0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" h="369">
                                      <a:moveTo>
                                        <a:pt x="0" y="0"/>
                                      </a:moveTo>
                                      <a:lnTo>
                                        <a:pt x="25" y="2"/>
                                      </a:lnTo>
                                      <a:lnTo>
                                        <a:pt x="25" y="369"/>
                                      </a:lnTo>
                                      <a:lnTo>
                                        <a:pt x="0" y="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0" name="Freeform 1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8" y="1448"/>
                                  <a:ext cx="16" cy="371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0 h 371"/>
                                    <a:gd name="T2" fmla="*/ 31 w 31"/>
                                    <a:gd name="T3" fmla="*/ 3 h 371"/>
                                    <a:gd name="T4" fmla="*/ 31 w 31"/>
                                    <a:gd name="T5" fmla="*/ 371 h 371"/>
                                    <a:gd name="T6" fmla="*/ 0 w 31"/>
                                    <a:gd name="T7" fmla="*/ 367 h 371"/>
                                    <a:gd name="T8" fmla="*/ 0 w 31"/>
                                    <a:gd name="T9" fmla="*/ 0 h 3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1" h="371">
                                      <a:moveTo>
                                        <a:pt x="0" y="0"/>
                                      </a:moveTo>
                                      <a:lnTo>
                                        <a:pt x="31" y="3"/>
                                      </a:lnTo>
                                      <a:lnTo>
                                        <a:pt x="31" y="371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1" name="Freeform 1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4" y="1451"/>
                                  <a:ext cx="16" cy="370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0 h 370"/>
                                    <a:gd name="T2" fmla="*/ 33 w 33"/>
                                    <a:gd name="T3" fmla="*/ 2 h 370"/>
                                    <a:gd name="T4" fmla="*/ 33 w 33"/>
                                    <a:gd name="T5" fmla="*/ 370 h 370"/>
                                    <a:gd name="T6" fmla="*/ 0 w 33"/>
                                    <a:gd name="T7" fmla="*/ 368 h 370"/>
                                    <a:gd name="T8" fmla="*/ 0 w 33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370">
                                      <a:moveTo>
                                        <a:pt x="0" y="0"/>
                                      </a:moveTo>
                                      <a:lnTo>
                                        <a:pt x="33" y="2"/>
                                      </a:lnTo>
                                      <a:lnTo>
                                        <a:pt x="33" y="370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2" name="Freeform 1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" y="1453"/>
                                  <a:ext cx="17" cy="370"/>
                                </a:xfrm>
                                <a:custGeom>
                                  <a:avLst/>
                                  <a:gdLst>
                                    <a:gd name="T0" fmla="*/ 0 w 35"/>
                                    <a:gd name="T1" fmla="*/ 0 h 370"/>
                                    <a:gd name="T2" fmla="*/ 35 w 35"/>
                                    <a:gd name="T3" fmla="*/ 3 h 370"/>
                                    <a:gd name="T4" fmla="*/ 35 w 35"/>
                                    <a:gd name="T5" fmla="*/ 370 h 370"/>
                                    <a:gd name="T6" fmla="*/ 0 w 35"/>
                                    <a:gd name="T7" fmla="*/ 368 h 370"/>
                                    <a:gd name="T8" fmla="*/ 0 w 35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5" h="370">
                                      <a:moveTo>
                                        <a:pt x="0" y="0"/>
                                      </a:moveTo>
                                      <a:lnTo>
                                        <a:pt x="35" y="3"/>
                                      </a:lnTo>
                                      <a:lnTo>
                                        <a:pt x="35" y="370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3" name="Freeform 1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7" y="1456"/>
                                  <a:ext cx="20" cy="370"/>
                                </a:xfrm>
                                <a:custGeom>
                                  <a:avLst/>
                                  <a:gdLst>
                                    <a:gd name="T0" fmla="*/ 0 w 39"/>
                                    <a:gd name="T1" fmla="*/ 0 h 370"/>
                                    <a:gd name="T2" fmla="*/ 39 w 39"/>
                                    <a:gd name="T3" fmla="*/ 1 h 370"/>
                                    <a:gd name="T4" fmla="*/ 39 w 39"/>
                                    <a:gd name="T5" fmla="*/ 370 h 370"/>
                                    <a:gd name="T6" fmla="*/ 0 w 39"/>
                                    <a:gd name="T7" fmla="*/ 367 h 370"/>
                                    <a:gd name="T8" fmla="*/ 0 w 39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" h="370">
                                      <a:moveTo>
                                        <a:pt x="0" y="0"/>
                                      </a:moveTo>
                                      <a:lnTo>
                                        <a:pt x="39" y="1"/>
                                      </a:lnTo>
                                      <a:lnTo>
                                        <a:pt x="39" y="370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4" name="Freeform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" y="1457"/>
                                  <a:ext cx="21" cy="370"/>
                                </a:xfrm>
                                <a:custGeom>
                                  <a:avLst/>
                                  <a:gdLst>
                                    <a:gd name="T0" fmla="*/ 0 w 42"/>
                                    <a:gd name="T1" fmla="*/ 0 h 370"/>
                                    <a:gd name="T2" fmla="*/ 42 w 42"/>
                                    <a:gd name="T3" fmla="*/ 1 h 370"/>
                                    <a:gd name="T4" fmla="*/ 42 w 42"/>
                                    <a:gd name="T5" fmla="*/ 370 h 370"/>
                                    <a:gd name="T6" fmla="*/ 0 w 42"/>
                                    <a:gd name="T7" fmla="*/ 369 h 370"/>
                                    <a:gd name="T8" fmla="*/ 0 w 42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2" h="370">
                                      <a:moveTo>
                                        <a:pt x="0" y="0"/>
                                      </a:moveTo>
                                      <a:lnTo>
                                        <a:pt x="42" y="1"/>
                                      </a:lnTo>
                                      <a:lnTo>
                                        <a:pt x="42" y="370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5" name="Rectangle 1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" y="1457"/>
                                  <a:ext cx="11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6" name="Freeform 1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8" y="1457"/>
                                  <a:ext cx="10" cy="370"/>
                                </a:xfrm>
                                <a:custGeom>
                                  <a:avLst/>
                                  <a:gdLst>
                                    <a:gd name="T0" fmla="*/ 0 w 21"/>
                                    <a:gd name="T1" fmla="*/ 0 h 370"/>
                                    <a:gd name="T2" fmla="*/ 21 w 21"/>
                                    <a:gd name="T3" fmla="*/ 1 h 370"/>
                                    <a:gd name="T4" fmla="*/ 21 w 21"/>
                                    <a:gd name="T5" fmla="*/ 370 h 370"/>
                                    <a:gd name="T6" fmla="*/ 0 w 21"/>
                                    <a:gd name="T7" fmla="*/ 369 h 370"/>
                                    <a:gd name="T8" fmla="*/ 0 w 21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" h="370">
                                      <a:moveTo>
                                        <a:pt x="0" y="0"/>
                                      </a:moveTo>
                                      <a:lnTo>
                                        <a:pt x="21" y="1"/>
                                      </a:lnTo>
                                      <a:lnTo>
                                        <a:pt x="21" y="370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717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7" name="Freeform 1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8" y="1458"/>
                                  <a:ext cx="22" cy="370"/>
                                </a:xfrm>
                                <a:custGeom>
                                  <a:avLst/>
                                  <a:gdLst>
                                    <a:gd name="T0" fmla="*/ 0 w 43"/>
                                    <a:gd name="T1" fmla="*/ 0 h 370"/>
                                    <a:gd name="T2" fmla="*/ 43 w 43"/>
                                    <a:gd name="T3" fmla="*/ 0 h 370"/>
                                    <a:gd name="T4" fmla="*/ 43 w 43"/>
                                    <a:gd name="T5" fmla="*/ 370 h 370"/>
                                    <a:gd name="T6" fmla="*/ 0 w 43"/>
                                    <a:gd name="T7" fmla="*/ 369 h 370"/>
                                    <a:gd name="T8" fmla="*/ 0 w 43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3" h="370">
                                      <a:moveTo>
                                        <a:pt x="0" y="0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43" y="370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8" name="Freeform 1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0" y="1458"/>
                                  <a:ext cx="23" cy="370"/>
                                </a:xfrm>
                                <a:custGeom>
                                  <a:avLst/>
                                  <a:gdLst>
                                    <a:gd name="T0" fmla="*/ 0 w 47"/>
                                    <a:gd name="T1" fmla="*/ 0 h 370"/>
                                    <a:gd name="T2" fmla="*/ 47 w 47"/>
                                    <a:gd name="T3" fmla="*/ 1 h 370"/>
                                    <a:gd name="T4" fmla="*/ 47 w 47"/>
                                    <a:gd name="T5" fmla="*/ 370 h 370"/>
                                    <a:gd name="T6" fmla="*/ 0 w 47"/>
                                    <a:gd name="T7" fmla="*/ 370 h 370"/>
                                    <a:gd name="T8" fmla="*/ 0 w 47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7" h="370">
                                      <a:moveTo>
                                        <a:pt x="0" y="0"/>
                                      </a:moveTo>
                                      <a:lnTo>
                                        <a:pt x="47" y="1"/>
                                      </a:lnTo>
                                      <a:lnTo>
                                        <a:pt x="47" y="370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9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0" y="1458"/>
                                  <a:ext cx="11" cy="3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0" name="Freeform 1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1" y="1458"/>
                                  <a:ext cx="12" cy="370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0 h 370"/>
                                    <a:gd name="T2" fmla="*/ 24 w 24"/>
                                    <a:gd name="T3" fmla="*/ 1 h 370"/>
                                    <a:gd name="T4" fmla="*/ 24 w 24"/>
                                    <a:gd name="T5" fmla="*/ 370 h 370"/>
                                    <a:gd name="T6" fmla="*/ 0 w 24"/>
                                    <a:gd name="T7" fmla="*/ 370 h 370"/>
                                    <a:gd name="T8" fmla="*/ 0 w 24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4" h="370">
                                      <a:moveTo>
                                        <a:pt x="0" y="0"/>
                                      </a:moveTo>
                                      <a:lnTo>
                                        <a:pt x="24" y="1"/>
                                      </a:lnTo>
                                      <a:lnTo>
                                        <a:pt x="24" y="370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E6E6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1" name="Freeform 1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3" y="1458"/>
                                  <a:ext cx="23" cy="370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1 h 370"/>
                                    <a:gd name="T2" fmla="*/ 46 w 46"/>
                                    <a:gd name="T3" fmla="*/ 0 h 370"/>
                                    <a:gd name="T4" fmla="*/ 46 w 46"/>
                                    <a:gd name="T5" fmla="*/ 370 h 370"/>
                                    <a:gd name="T6" fmla="*/ 0 w 46"/>
                                    <a:gd name="T7" fmla="*/ 370 h 370"/>
                                    <a:gd name="T8" fmla="*/ 0 w 46"/>
                                    <a:gd name="T9" fmla="*/ 1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6" h="370">
                                      <a:moveTo>
                                        <a:pt x="0" y="1"/>
                                      </a:moveTo>
                                      <a:lnTo>
                                        <a:pt x="46" y="0"/>
                                      </a:lnTo>
                                      <a:lnTo>
                                        <a:pt x="46" y="370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D6D6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2" name="Freeform 1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6" y="1458"/>
                                  <a:ext cx="22" cy="370"/>
                                </a:xfrm>
                                <a:custGeom>
                                  <a:avLst/>
                                  <a:gdLst>
                                    <a:gd name="T0" fmla="*/ 0 w 45"/>
                                    <a:gd name="T1" fmla="*/ 0 h 370"/>
                                    <a:gd name="T2" fmla="*/ 45 w 45"/>
                                    <a:gd name="T3" fmla="*/ 0 h 370"/>
                                    <a:gd name="T4" fmla="*/ 45 w 45"/>
                                    <a:gd name="T5" fmla="*/ 369 h 370"/>
                                    <a:gd name="T6" fmla="*/ 0 w 45"/>
                                    <a:gd name="T7" fmla="*/ 370 h 370"/>
                                    <a:gd name="T8" fmla="*/ 0 w 45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5" h="370">
                                      <a:moveTo>
                                        <a:pt x="0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45" y="369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3" name="Freeform 1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6" y="1458"/>
                                  <a:ext cx="12" cy="370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0 h 370"/>
                                    <a:gd name="T2" fmla="*/ 24 w 24"/>
                                    <a:gd name="T3" fmla="*/ 0 h 370"/>
                                    <a:gd name="T4" fmla="*/ 24 w 24"/>
                                    <a:gd name="T5" fmla="*/ 369 h 370"/>
                                    <a:gd name="T6" fmla="*/ 0 w 24"/>
                                    <a:gd name="T7" fmla="*/ 370 h 370"/>
                                    <a:gd name="T8" fmla="*/ 0 w 24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4" h="370">
                                      <a:moveTo>
                                        <a:pt x="0" y="0"/>
                                      </a:moveTo>
                                      <a:lnTo>
                                        <a:pt x="24" y="0"/>
                                      </a:lnTo>
                                      <a:lnTo>
                                        <a:pt x="24" y="369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4" name="Rectangle 1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" y="1458"/>
                                  <a:ext cx="10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B6B6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5" name="Freeform 1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8" y="1457"/>
                                  <a:ext cx="24" cy="370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1 h 370"/>
                                    <a:gd name="T2" fmla="*/ 46 w 46"/>
                                    <a:gd name="T3" fmla="*/ 0 h 370"/>
                                    <a:gd name="T4" fmla="*/ 46 w 46"/>
                                    <a:gd name="T5" fmla="*/ 369 h 370"/>
                                    <a:gd name="T6" fmla="*/ 0 w 46"/>
                                    <a:gd name="T7" fmla="*/ 370 h 370"/>
                                    <a:gd name="T8" fmla="*/ 0 w 46"/>
                                    <a:gd name="T9" fmla="*/ 1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6" h="370">
                                      <a:moveTo>
                                        <a:pt x="0" y="1"/>
                                      </a:moveTo>
                                      <a:lnTo>
                                        <a:pt x="46" y="0"/>
                                      </a:lnTo>
                                      <a:lnTo>
                                        <a:pt x="46" y="369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6A6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6" name="Freeform 1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8" y="1457"/>
                                  <a:ext cx="12" cy="370"/>
                                </a:xfrm>
                                <a:custGeom>
                                  <a:avLst/>
                                  <a:gdLst>
                                    <a:gd name="T0" fmla="*/ 0 w 23"/>
                                    <a:gd name="T1" fmla="*/ 1 h 370"/>
                                    <a:gd name="T2" fmla="*/ 23 w 23"/>
                                    <a:gd name="T3" fmla="*/ 0 h 370"/>
                                    <a:gd name="T4" fmla="*/ 23 w 23"/>
                                    <a:gd name="T5" fmla="*/ 369 h 370"/>
                                    <a:gd name="T6" fmla="*/ 0 w 23"/>
                                    <a:gd name="T7" fmla="*/ 370 h 370"/>
                                    <a:gd name="T8" fmla="*/ 0 w 23"/>
                                    <a:gd name="T9" fmla="*/ 1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3" h="370">
                                      <a:moveTo>
                                        <a:pt x="0" y="1"/>
                                      </a:moveTo>
                                      <a:lnTo>
                                        <a:pt x="23" y="0"/>
                                      </a:lnTo>
                                      <a:lnTo>
                                        <a:pt x="23" y="369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6A6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7" name="Rectangle 1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0" y="1457"/>
                                  <a:ext cx="12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B6B6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8" name="Freeform 1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2" y="1456"/>
                                  <a:ext cx="21" cy="370"/>
                                </a:xfrm>
                                <a:custGeom>
                                  <a:avLst/>
                                  <a:gdLst>
                                    <a:gd name="T0" fmla="*/ 0 w 43"/>
                                    <a:gd name="T1" fmla="*/ 1 h 370"/>
                                    <a:gd name="T2" fmla="*/ 43 w 43"/>
                                    <a:gd name="T3" fmla="*/ 0 h 370"/>
                                    <a:gd name="T4" fmla="*/ 43 w 43"/>
                                    <a:gd name="T5" fmla="*/ 367 h 370"/>
                                    <a:gd name="T6" fmla="*/ 0 w 43"/>
                                    <a:gd name="T7" fmla="*/ 370 h 370"/>
                                    <a:gd name="T8" fmla="*/ 0 w 43"/>
                                    <a:gd name="T9" fmla="*/ 1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3" h="370">
                                      <a:moveTo>
                                        <a:pt x="0" y="1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43" y="367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9" name="Freeform 1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2" y="1457"/>
                                  <a:ext cx="7" cy="369"/>
                                </a:xfrm>
                                <a:custGeom>
                                  <a:avLst/>
                                  <a:gdLst>
                                    <a:gd name="T0" fmla="*/ 0 w 14"/>
                                    <a:gd name="T1" fmla="*/ 0 h 369"/>
                                    <a:gd name="T2" fmla="*/ 14 w 14"/>
                                    <a:gd name="T3" fmla="*/ 0 h 369"/>
                                    <a:gd name="T4" fmla="*/ 14 w 14"/>
                                    <a:gd name="T5" fmla="*/ 368 h 369"/>
                                    <a:gd name="T6" fmla="*/ 0 w 14"/>
                                    <a:gd name="T7" fmla="*/ 369 h 369"/>
                                    <a:gd name="T8" fmla="*/ 0 w 14"/>
                                    <a:gd name="T9" fmla="*/ 0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" h="369">
                                      <a:moveTo>
                                        <a:pt x="0" y="0"/>
                                      </a:moveTo>
                                      <a:lnTo>
                                        <a:pt x="14" y="0"/>
                                      </a:lnTo>
                                      <a:lnTo>
                                        <a:pt x="14" y="368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0" name="Freeform 1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9" y="1456"/>
                                  <a:ext cx="7" cy="369"/>
                                </a:xfrm>
                                <a:custGeom>
                                  <a:avLst/>
                                  <a:gdLst>
                                    <a:gd name="T0" fmla="*/ 0 w 16"/>
                                    <a:gd name="T1" fmla="*/ 1 h 369"/>
                                    <a:gd name="T2" fmla="*/ 16 w 16"/>
                                    <a:gd name="T3" fmla="*/ 0 h 369"/>
                                    <a:gd name="T4" fmla="*/ 16 w 16"/>
                                    <a:gd name="T5" fmla="*/ 369 h 369"/>
                                    <a:gd name="T6" fmla="*/ 0 w 16"/>
                                    <a:gd name="T7" fmla="*/ 369 h 369"/>
                                    <a:gd name="T8" fmla="*/ 0 w 16"/>
                                    <a:gd name="T9" fmla="*/ 1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369">
                                      <a:moveTo>
                                        <a:pt x="0" y="1"/>
                                      </a:moveTo>
                                      <a:lnTo>
                                        <a:pt x="16" y="0"/>
                                      </a:lnTo>
                                      <a:lnTo>
                                        <a:pt x="16" y="369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1" name="Freeform 1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6" y="1456"/>
                                  <a:ext cx="7" cy="369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0 h 369"/>
                                    <a:gd name="T2" fmla="*/ 13 w 13"/>
                                    <a:gd name="T3" fmla="*/ 0 h 369"/>
                                    <a:gd name="T4" fmla="*/ 13 w 13"/>
                                    <a:gd name="T5" fmla="*/ 367 h 369"/>
                                    <a:gd name="T6" fmla="*/ 0 w 13"/>
                                    <a:gd name="T7" fmla="*/ 369 h 369"/>
                                    <a:gd name="T8" fmla="*/ 0 w 13"/>
                                    <a:gd name="T9" fmla="*/ 0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369">
                                      <a:moveTo>
                                        <a:pt x="0" y="0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13" y="367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D6D6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2" name="Freeform 1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" y="1453"/>
                                  <a:ext cx="21" cy="370"/>
                                </a:xfrm>
                                <a:custGeom>
                                  <a:avLst/>
                                  <a:gdLst>
                                    <a:gd name="T0" fmla="*/ 0 w 43"/>
                                    <a:gd name="T1" fmla="*/ 3 h 370"/>
                                    <a:gd name="T2" fmla="*/ 43 w 43"/>
                                    <a:gd name="T3" fmla="*/ 0 h 370"/>
                                    <a:gd name="T4" fmla="*/ 43 w 43"/>
                                    <a:gd name="T5" fmla="*/ 368 h 370"/>
                                    <a:gd name="T6" fmla="*/ 0 w 43"/>
                                    <a:gd name="T7" fmla="*/ 370 h 370"/>
                                    <a:gd name="T8" fmla="*/ 0 w 43"/>
                                    <a:gd name="T9" fmla="*/ 3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3" h="370">
                                      <a:moveTo>
                                        <a:pt x="0" y="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43" y="368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3" name="Freeform 1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" y="1454"/>
                                  <a:ext cx="6" cy="369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369"/>
                                    <a:gd name="T2" fmla="*/ 12 w 12"/>
                                    <a:gd name="T3" fmla="*/ 0 h 369"/>
                                    <a:gd name="T4" fmla="*/ 12 w 12"/>
                                    <a:gd name="T5" fmla="*/ 369 h 369"/>
                                    <a:gd name="T6" fmla="*/ 0 w 12"/>
                                    <a:gd name="T7" fmla="*/ 369 h 369"/>
                                    <a:gd name="T8" fmla="*/ 0 w 12"/>
                                    <a:gd name="T9" fmla="*/ 2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9">
                                      <a:moveTo>
                                        <a:pt x="0" y="2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9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4" name="Freeform 1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9" y="1454"/>
                                  <a:ext cx="5" cy="369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369"/>
                                    <a:gd name="T2" fmla="*/ 9 w 9"/>
                                    <a:gd name="T3" fmla="*/ 0 h 369"/>
                                    <a:gd name="T4" fmla="*/ 9 w 9"/>
                                    <a:gd name="T5" fmla="*/ 368 h 369"/>
                                    <a:gd name="T6" fmla="*/ 0 w 9"/>
                                    <a:gd name="T7" fmla="*/ 369 h 369"/>
                                    <a:gd name="T8" fmla="*/ 0 w 9"/>
                                    <a:gd name="T9" fmla="*/ 0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" h="369">
                                      <a:moveTo>
                                        <a:pt x="0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68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5" name="Rectangle 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4" y="1454"/>
                                  <a:ext cx="5" cy="3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1717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6" name="Freeform 1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9" y="1453"/>
                                  <a:ext cx="5" cy="369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1 h 369"/>
                                    <a:gd name="T2" fmla="*/ 12 w 12"/>
                                    <a:gd name="T3" fmla="*/ 0 h 369"/>
                                    <a:gd name="T4" fmla="*/ 12 w 12"/>
                                    <a:gd name="T5" fmla="*/ 368 h 369"/>
                                    <a:gd name="T6" fmla="*/ 0 w 12"/>
                                    <a:gd name="T7" fmla="*/ 369 h 369"/>
                                    <a:gd name="T8" fmla="*/ 0 w 12"/>
                                    <a:gd name="T9" fmla="*/ 1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9">
                                      <a:moveTo>
                                        <a:pt x="0" y="1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8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7" name="Freeform 1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34" y="1451"/>
                                  <a:ext cx="20" cy="370"/>
                                </a:xfrm>
                                <a:custGeom>
                                  <a:avLst/>
                                  <a:gdLst>
                                    <a:gd name="T0" fmla="*/ 0 w 39"/>
                                    <a:gd name="T1" fmla="*/ 2 h 370"/>
                                    <a:gd name="T2" fmla="*/ 39 w 39"/>
                                    <a:gd name="T3" fmla="*/ 0 h 370"/>
                                    <a:gd name="T4" fmla="*/ 39 w 39"/>
                                    <a:gd name="T5" fmla="*/ 368 h 370"/>
                                    <a:gd name="T6" fmla="*/ 0 w 39"/>
                                    <a:gd name="T7" fmla="*/ 370 h 370"/>
                                    <a:gd name="T8" fmla="*/ 0 w 39"/>
                                    <a:gd name="T9" fmla="*/ 2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" h="370">
                                      <a:moveTo>
                                        <a:pt x="0" y="2"/>
                                      </a:moveTo>
                                      <a:lnTo>
                                        <a:pt x="39" y="0"/>
                                      </a:lnTo>
                                      <a:lnTo>
                                        <a:pt x="39" y="368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8" name="Freeform 1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34" y="1453"/>
                                  <a:ext cx="7" cy="368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0 h 368"/>
                                    <a:gd name="T2" fmla="*/ 13 w 13"/>
                                    <a:gd name="T3" fmla="*/ 0 h 368"/>
                                    <a:gd name="T4" fmla="*/ 13 w 13"/>
                                    <a:gd name="T5" fmla="*/ 367 h 368"/>
                                    <a:gd name="T6" fmla="*/ 0 w 13"/>
                                    <a:gd name="T7" fmla="*/ 368 h 368"/>
                                    <a:gd name="T8" fmla="*/ 0 w 13"/>
                                    <a:gd name="T9" fmla="*/ 0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368">
                                      <a:moveTo>
                                        <a:pt x="0" y="0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13" y="367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89" name="Freeform 1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1" y="1452"/>
                                  <a:ext cx="7" cy="368"/>
                                </a:xfrm>
                                <a:custGeom>
                                  <a:avLst/>
                                  <a:gdLst>
                                    <a:gd name="T0" fmla="*/ 0 w 14"/>
                                    <a:gd name="T1" fmla="*/ 1 h 368"/>
                                    <a:gd name="T2" fmla="*/ 14 w 14"/>
                                    <a:gd name="T3" fmla="*/ 0 h 368"/>
                                    <a:gd name="T4" fmla="*/ 14 w 14"/>
                                    <a:gd name="T5" fmla="*/ 368 h 368"/>
                                    <a:gd name="T6" fmla="*/ 0 w 14"/>
                                    <a:gd name="T7" fmla="*/ 368 h 368"/>
                                    <a:gd name="T8" fmla="*/ 0 w 14"/>
                                    <a:gd name="T9" fmla="*/ 1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" h="368">
                                      <a:moveTo>
                                        <a:pt x="0" y="1"/>
                                      </a:moveTo>
                                      <a:lnTo>
                                        <a:pt x="14" y="0"/>
                                      </a:lnTo>
                                      <a:lnTo>
                                        <a:pt x="14" y="368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0" name="Freeform 1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8" y="1451"/>
                                  <a:ext cx="6" cy="369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1 h 369"/>
                                    <a:gd name="T2" fmla="*/ 12 w 12"/>
                                    <a:gd name="T3" fmla="*/ 0 h 369"/>
                                    <a:gd name="T4" fmla="*/ 12 w 12"/>
                                    <a:gd name="T5" fmla="*/ 368 h 369"/>
                                    <a:gd name="T6" fmla="*/ 0 w 12"/>
                                    <a:gd name="T7" fmla="*/ 369 h 369"/>
                                    <a:gd name="T8" fmla="*/ 0 w 12"/>
                                    <a:gd name="T9" fmla="*/ 1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9">
                                      <a:moveTo>
                                        <a:pt x="0" y="1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8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1" name="Freeform 1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4" y="1448"/>
                                  <a:ext cx="19" cy="371"/>
                                </a:xfrm>
                                <a:custGeom>
                                  <a:avLst/>
                                  <a:gdLst>
                                    <a:gd name="T0" fmla="*/ 0 w 38"/>
                                    <a:gd name="T1" fmla="*/ 3 h 371"/>
                                    <a:gd name="T2" fmla="*/ 38 w 38"/>
                                    <a:gd name="T3" fmla="*/ 0 h 371"/>
                                    <a:gd name="T4" fmla="*/ 38 w 38"/>
                                    <a:gd name="T5" fmla="*/ 367 h 371"/>
                                    <a:gd name="T6" fmla="*/ 0 w 38"/>
                                    <a:gd name="T7" fmla="*/ 371 h 371"/>
                                    <a:gd name="T8" fmla="*/ 0 w 38"/>
                                    <a:gd name="T9" fmla="*/ 3 h 3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8" h="371">
                                      <a:moveTo>
                                        <a:pt x="0" y="3"/>
                                      </a:moveTo>
                                      <a:lnTo>
                                        <a:pt x="38" y="0"/>
                                      </a:lnTo>
                                      <a:lnTo>
                                        <a:pt x="38" y="367"/>
                                      </a:lnTo>
                                      <a:lnTo>
                                        <a:pt x="0" y="371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67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2" name="Freeform 1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4" y="1451"/>
                                  <a:ext cx="7" cy="368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0 h 368"/>
                                    <a:gd name="T2" fmla="*/ 13 w 13"/>
                                    <a:gd name="T3" fmla="*/ 0 h 368"/>
                                    <a:gd name="T4" fmla="*/ 13 w 13"/>
                                    <a:gd name="T5" fmla="*/ 366 h 368"/>
                                    <a:gd name="T6" fmla="*/ 0 w 13"/>
                                    <a:gd name="T7" fmla="*/ 368 h 368"/>
                                    <a:gd name="T8" fmla="*/ 0 w 13"/>
                                    <a:gd name="T9" fmla="*/ 0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368">
                                      <a:moveTo>
                                        <a:pt x="0" y="0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13" y="366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67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3" name="Freeform 1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1" y="1450"/>
                                  <a:ext cx="6" cy="367"/>
                                </a:xfrm>
                                <a:custGeom>
                                  <a:avLst/>
                                  <a:gdLst>
                                    <a:gd name="T0" fmla="*/ 0 w 14"/>
                                    <a:gd name="T1" fmla="*/ 1 h 367"/>
                                    <a:gd name="T2" fmla="*/ 14 w 14"/>
                                    <a:gd name="T3" fmla="*/ 0 h 367"/>
                                    <a:gd name="T4" fmla="*/ 14 w 14"/>
                                    <a:gd name="T5" fmla="*/ 366 h 367"/>
                                    <a:gd name="T6" fmla="*/ 0 w 14"/>
                                    <a:gd name="T7" fmla="*/ 367 h 367"/>
                                    <a:gd name="T8" fmla="*/ 0 w 14"/>
                                    <a:gd name="T9" fmla="*/ 1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" h="367">
                                      <a:moveTo>
                                        <a:pt x="0" y="1"/>
                                      </a:moveTo>
                                      <a:lnTo>
                                        <a:pt x="14" y="0"/>
                                      </a:lnTo>
                                      <a:lnTo>
                                        <a:pt x="14" y="366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67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4" name="Freeform 1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7" y="1448"/>
                                  <a:ext cx="6" cy="368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2 h 368"/>
                                    <a:gd name="T2" fmla="*/ 11 w 11"/>
                                    <a:gd name="T3" fmla="*/ 0 h 368"/>
                                    <a:gd name="T4" fmla="*/ 11 w 11"/>
                                    <a:gd name="T5" fmla="*/ 367 h 368"/>
                                    <a:gd name="T6" fmla="*/ 0 w 11"/>
                                    <a:gd name="T7" fmla="*/ 368 h 368"/>
                                    <a:gd name="T8" fmla="*/ 0 w 11"/>
                                    <a:gd name="T9" fmla="*/ 2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1" h="368">
                                      <a:moveTo>
                                        <a:pt x="0" y="2"/>
                                      </a:moveTo>
                                      <a:lnTo>
                                        <a:pt x="11" y="0"/>
                                      </a:lnTo>
                                      <a:lnTo>
                                        <a:pt x="11" y="367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777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5" name="Freeform 1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3" y="1446"/>
                                  <a:ext cx="18" cy="369"/>
                                </a:xfrm>
                                <a:custGeom>
                                  <a:avLst/>
                                  <a:gdLst>
                                    <a:gd name="T0" fmla="*/ 0 w 35"/>
                                    <a:gd name="T1" fmla="*/ 2 h 369"/>
                                    <a:gd name="T2" fmla="*/ 35 w 35"/>
                                    <a:gd name="T3" fmla="*/ 0 h 369"/>
                                    <a:gd name="T4" fmla="*/ 35 w 35"/>
                                    <a:gd name="T5" fmla="*/ 366 h 369"/>
                                    <a:gd name="T6" fmla="*/ 0 w 35"/>
                                    <a:gd name="T7" fmla="*/ 369 h 369"/>
                                    <a:gd name="T8" fmla="*/ 0 w 35"/>
                                    <a:gd name="T9" fmla="*/ 2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5" h="369">
                                      <a:moveTo>
                                        <a:pt x="0" y="2"/>
                                      </a:moveTo>
                                      <a:lnTo>
                                        <a:pt x="35" y="0"/>
                                      </a:lnTo>
                                      <a:lnTo>
                                        <a:pt x="35" y="366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9797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6" name="Freeform 1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3" y="1447"/>
                                  <a:ext cx="9" cy="368"/>
                                </a:xfrm>
                                <a:custGeom>
                                  <a:avLst/>
                                  <a:gdLst>
                                    <a:gd name="T0" fmla="*/ 0 w 18"/>
                                    <a:gd name="T1" fmla="*/ 1 h 368"/>
                                    <a:gd name="T2" fmla="*/ 18 w 18"/>
                                    <a:gd name="T3" fmla="*/ 0 h 368"/>
                                    <a:gd name="T4" fmla="*/ 18 w 18"/>
                                    <a:gd name="T5" fmla="*/ 367 h 368"/>
                                    <a:gd name="T6" fmla="*/ 0 w 18"/>
                                    <a:gd name="T7" fmla="*/ 368 h 368"/>
                                    <a:gd name="T8" fmla="*/ 0 w 18"/>
                                    <a:gd name="T9" fmla="*/ 1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" h="368">
                                      <a:moveTo>
                                        <a:pt x="0" y="1"/>
                                      </a:moveTo>
                                      <a:lnTo>
                                        <a:pt x="18" y="0"/>
                                      </a:lnTo>
                                      <a:lnTo>
                                        <a:pt x="18" y="367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9797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7" name="Freeform 1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2" y="1446"/>
                                  <a:ext cx="9" cy="368"/>
                                </a:xfrm>
                                <a:custGeom>
                                  <a:avLst/>
                                  <a:gdLst>
                                    <a:gd name="T0" fmla="*/ 0 w 17"/>
                                    <a:gd name="T1" fmla="*/ 1 h 368"/>
                                    <a:gd name="T2" fmla="*/ 17 w 17"/>
                                    <a:gd name="T3" fmla="*/ 0 h 368"/>
                                    <a:gd name="T4" fmla="*/ 17 w 17"/>
                                    <a:gd name="T5" fmla="*/ 366 h 368"/>
                                    <a:gd name="T6" fmla="*/ 0 w 17"/>
                                    <a:gd name="T7" fmla="*/ 368 h 368"/>
                                    <a:gd name="T8" fmla="*/ 0 w 17"/>
                                    <a:gd name="T9" fmla="*/ 1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" h="368">
                                      <a:moveTo>
                                        <a:pt x="0" y="1"/>
                                      </a:moveTo>
                                      <a:lnTo>
                                        <a:pt x="17" y="0"/>
                                      </a:lnTo>
                                      <a:lnTo>
                                        <a:pt x="17" y="366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A7A7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8" name="Freeform 1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1" y="1444"/>
                                  <a:ext cx="16" cy="368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2 h 368"/>
                                    <a:gd name="T2" fmla="*/ 33 w 33"/>
                                    <a:gd name="T3" fmla="*/ 0 h 368"/>
                                    <a:gd name="T4" fmla="*/ 33 w 33"/>
                                    <a:gd name="T5" fmla="*/ 364 h 368"/>
                                    <a:gd name="T6" fmla="*/ 0 w 33"/>
                                    <a:gd name="T7" fmla="*/ 368 h 368"/>
                                    <a:gd name="T8" fmla="*/ 0 w 33"/>
                                    <a:gd name="T9" fmla="*/ 2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368">
                                      <a:moveTo>
                                        <a:pt x="0" y="2"/>
                                      </a:moveTo>
                                      <a:lnTo>
                                        <a:pt x="33" y="0"/>
                                      </a:lnTo>
                                      <a:lnTo>
                                        <a:pt x="33" y="364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B7B7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9" name="Freeform 1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1" y="1445"/>
                                  <a:ext cx="5" cy="367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1 h 367"/>
                                    <a:gd name="T2" fmla="*/ 12 w 12"/>
                                    <a:gd name="T3" fmla="*/ 0 h 367"/>
                                    <a:gd name="T4" fmla="*/ 12 w 12"/>
                                    <a:gd name="T5" fmla="*/ 365 h 367"/>
                                    <a:gd name="T6" fmla="*/ 0 w 12"/>
                                    <a:gd name="T7" fmla="*/ 367 h 367"/>
                                    <a:gd name="T8" fmla="*/ 0 w 12"/>
                                    <a:gd name="T9" fmla="*/ 1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7">
                                      <a:moveTo>
                                        <a:pt x="0" y="1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5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B7B7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0" name="Freeform 1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6" y="1444"/>
                                  <a:ext cx="6" cy="366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1 h 366"/>
                                    <a:gd name="T2" fmla="*/ 12 w 12"/>
                                    <a:gd name="T3" fmla="*/ 0 h 366"/>
                                    <a:gd name="T4" fmla="*/ 12 w 12"/>
                                    <a:gd name="T5" fmla="*/ 365 h 366"/>
                                    <a:gd name="T6" fmla="*/ 0 w 12"/>
                                    <a:gd name="T7" fmla="*/ 366 h 366"/>
                                    <a:gd name="T8" fmla="*/ 0 w 12"/>
                                    <a:gd name="T9" fmla="*/ 1 h 3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6">
                                      <a:moveTo>
                                        <a:pt x="0" y="1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5"/>
                                      </a:lnTo>
                                      <a:lnTo>
                                        <a:pt x="0" y="366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B7B7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1" name="Freeform 2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2" y="1444"/>
                                  <a:ext cx="5" cy="365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365"/>
                                    <a:gd name="T2" fmla="*/ 9 w 9"/>
                                    <a:gd name="T3" fmla="*/ 0 h 365"/>
                                    <a:gd name="T4" fmla="*/ 9 w 9"/>
                                    <a:gd name="T5" fmla="*/ 364 h 365"/>
                                    <a:gd name="T6" fmla="*/ 0 w 9"/>
                                    <a:gd name="T7" fmla="*/ 365 h 365"/>
                                    <a:gd name="T8" fmla="*/ 0 w 9"/>
                                    <a:gd name="T9" fmla="*/ 0 h 3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" h="365">
                                      <a:moveTo>
                                        <a:pt x="0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64"/>
                                      </a:lnTo>
                                      <a:lnTo>
                                        <a:pt x="0" y="3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C7C7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2" name="Freeform 2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7" y="1440"/>
                                  <a:ext cx="16" cy="368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4 h 368"/>
                                    <a:gd name="T2" fmla="*/ 31 w 31"/>
                                    <a:gd name="T3" fmla="*/ 0 h 368"/>
                                    <a:gd name="T4" fmla="*/ 31 w 31"/>
                                    <a:gd name="T5" fmla="*/ 364 h 368"/>
                                    <a:gd name="T6" fmla="*/ 0 w 31"/>
                                    <a:gd name="T7" fmla="*/ 368 h 368"/>
                                    <a:gd name="T8" fmla="*/ 0 w 31"/>
                                    <a:gd name="T9" fmla="*/ 4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1" h="368">
                                      <a:moveTo>
                                        <a:pt x="0" y="4"/>
                                      </a:moveTo>
                                      <a:lnTo>
                                        <a:pt x="31" y="0"/>
                                      </a:lnTo>
                                      <a:lnTo>
                                        <a:pt x="31" y="364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3" name="Freeform 2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7" y="1441"/>
                                  <a:ext cx="8" cy="367"/>
                                </a:xfrm>
                                <a:custGeom>
                                  <a:avLst/>
                                  <a:gdLst>
                                    <a:gd name="T0" fmla="*/ 0 w 16"/>
                                    <a:gd name="T1" fmla="*/ 3 h 367"/>
                                    <a:gd name="T2" fmla="*/ 16 w 16"/>
                                    <a:gd name="T3" fmla="*/ 0 h 367"/>
                                    <a:gd name="T4" fmla="*/ 16 w 16"/>
                                    <a:gd name="T5" fmla="*/ 365 h 367"/>
                                    <a:gd name="T6" fmla="*/ 0 w 16"/>
                                    <a:gd name="T7" fmla="*/ 367 h 367"/>
                                    <a:gd name="T8" fmla="*/ 0 w 16"/>
                                    <a:gd name="T9" fmla="*/ 3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367">
                                      <a:moveTo>
                                        <a:pt x="0" y="3"/>
                                      </a:moveTo>
                                      <a:lnTo>
                                        <a:pt x="16" y="0"/>
                                      </a:lnTo>
                                      <a:lnTo>
                                        <a:pt x="16" y="365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4" name="Freeform 2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15" y="1440"/>
                                  <a:ext cx="8" cy="366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1 h 366"/>
                                    <a:gd name="T2" fmla="*/ 15 w 15"/>
                                    <a:gd name="T3" fmla="*/ 0 h 366"/>
                                    <a:gd name="T4" fmla="*/ 15 w 15"/>
                                    <a:gd name="T5" fmla="*/ 364 h 366"/>
                                    <a:gd name="T6" fmla="*/ 0 w 15"/>
                                    <a:gd name="T7" fmla="*/ 366 h 366"/>
                                    <a:gd name="T8" fmla="*/ 0 w 15"/>
                                    <a:gd name="T9" fmla="*/ 1 h 3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" h="366">
                                      <a:moveTo>
                                        <a:pt x="0" y="1"/>
                                      </a:moveTo>
                                      <a:lnTo>
                                        <a:pt x="15" y="0"/>
                                      </a:lnTo>
                                      <a:lnTo>
                                        <a:pt x="15" y="364"/>
                                      </a:lnTo>
                                      <a:lnTo>
                                        <a:pt x="0" y="366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5" name="Freeform 2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3" y="1437"/>
                                  <a:ext cx="13" cy="367"/>
                                </a:xfrm>
                                <a:custGeom>
                                  <a:avLst/>
                                  <a:gdLst>
                                    <a:gd name="T0" fmla="*/ 0 w 27"/>
                                    <a:gd name="T1" fmla="*/ 3 h 367"/>
                                    <a:gd name="T2" fmla="*/ 27 w 27"/>
                                    <a:gd name="T3" fmla="*/ 0 h 367"/>
                                    <a:gd name="T4" fmla="*/ 27 w 27"/>
                                    <a:gd name="T5" fmla="*/ 363 h 367"/>
                                    <a:gd name="T6" fmla="*/ 0 w 27"/>
                                    <a:gd name="T7" fmla="*/ 367 h 367"/>
                                    <a:gd name="T8" fmla="*/ 0 w 27"/>
                                    <a:gd name="T9" fmla="*/ 3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" h="367">
                                      <a:moveTo>
                                        <a:pt x="0" y="3"/>
                                      </a:moveTo>
                                      <a:lnTo>
                                        <a:pt x="27" y="0"/>
                                      </a:lnTo>
                                      <a:lnTo>
                                        <a:pt x="27" y="363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6" name="Freeform 2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6" y="1433"/>
                                  <a:ext cx="12" cy="367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4 h 367"/>
                                    <a:gd name="T2" fmla="*/ 24 w 24"/>
                                    <a:gd name="T3" fmla="*/ 0 h 367"/>
                                    <a:gd name="T4" fmla="*/ 24 w 24"/>
                                    <a:gd name="T5" fmla="*/ 362 h 367"/>
                                    <a:gd name="T6" fmla="*/ 0 w 24"/>
                                    <a:gd name="T7" fmla="*/ 367 h 367"/>
                                    <a:gd name="T8" fmla="*/ 0 w 24"/>
                                    <a:gd name="T9" fmla="*/ 4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4" h="367">
                                      <a:moveTo>
                                        <a:pt x="0" y="4"/>
                                      </a:moveTo>
                                      <a:lnTo>
                                        <a:pt x="24" y="0"/>
                                      </a:lnTo>
                                      <a:lnTo>
                                        <a:pt x="24" y="362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1818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7" name="Freeform 2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6" y="1435"/>
                                  <a:ext cx="6" cy="365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365"/>
                                    <a:gd name="T2" fmla="*/ 12 w 12"/>
                                    <a:gd name="T3" fmla="*/ 0 h 365"/>
                                    <a:gd name="T4" fmla="*/ 12 w 12"/>
                                    <a:gd name="T5" fmla="*/ 362 h 365"/>
                                    <a:gd name="T6" fmla="*/ 0 w 12"/>
                                    <a:gd name="T7" fmla="*/ 365 h 365"/>
                                    <a:gd name="T8" fmla="*/ 0 w 12"/>
                                    <a:gd name="T9" fmla="*/ 2 h 3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5">
                                      <a:moveTo>
                                        <a:pt x="0" y="2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2"/>
                                      </a:lnTo>
                                      <a:lnTo>
                                        <a:pt x="0" y="365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1818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8" name="Freeform 2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2" y="1433"/>
                                  <a:ext cx="6" cy="364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364"/>
                                    <a:gd name="T2" fmla="*/ 12 w 12"/>
                                    <a:gd name="T3" fmla="*/ 0 h 364"/>
                                    <a:gd name="T4" fmla="*/ 12 w 12"/>
                                    <a:gd name="T5" fmla="*/ 362 h 364"/>
                                    <a:gd name="T6" fmla="*/ 0 w 12"/>
                                    <a:gd name="T7" fmla="*/ 364 h 364"/>
                                    <a:gd name="T8" fmla="*/ 0 w 12"/>
                                    <a:gd name="T9" fmla="*/ 2 h 3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4">
                                      <a:moveTo>
                                        <a:pt x="0" y="2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2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2828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09" name="Freeform 2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8" y="1429"/>
                                  <a:ext cx="10" cy="366"/>
                                </a:xfrm>
                                <a:custGeom>
                                  <a:avLst/>
                                  <a:gdLst>
                                    <a:gd name="T0" fmla="*/ 0 w 19"/>
                                    <a:gd name="T1" fmla="*/ 4 h 366"/>
                                    <a:gd name="T2" fmla="*/ 19 w 19"/>
                                    <a:gd name="T3" fmla="*/ 0 h 366"/>
                                    <a:gd name="T4" fmla="*/ 19 w 19"/>
                                    <a:gd name="T5" fmla="*/ 361 h 366"/>
                                    <a:gd name="T6" fmla="*/ 0 w 19"/>
                                    <a:gd name="T7" fmla="*/ 366 h 366"/>
                                    <a:gd name="T8" fmla="*/ 0 w 19"/>
                                    <a:gd name="T9" fmla="*/ 4 h 3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" h="366">
                                      <a:moveTo>
                                        <a:pt x="0" y="4"/>
                                      </a:moveTo>
                                      <a:lnTo>
                                        <a:pt x="19" y="0"/>
                                      </a:lnTo>
                                      <a:lnTo>
                                        <a:pt x="19" y="361"/>
                                      </a:lnTo>
                                      <a:lnTo>
                                        <a:pt x="0" y="366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3838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10" name="Freeform 2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8" y="1426"/>
                                  <a:ext cx="7" cy="364"/>
                                </a:xfrm>
                                <a:custGeom>
                                  <a:avLst/>
                                  <a:gdLst>
                                    <a:gd name="T0" fmla="*/ 0 w 16"/>
                                    <a:gd name="T1" fmla="*/ 3 h 364"/>
                                    <a:gd name="T2" fmla="*/ 16 w 16"/>
                                    <a:gd name="T3" fmla="*/ 0 h 364"/>
                                    <a:gd name="T4" fmla="*/ 16 w 16"/>
                                    <a:gd name="T5" fmla="*/ 359 h 364"/>
                                    <a:gd name="T6" fmla="*/ 0 w 16"/>
                                    <a:gd name="T7" fmla="*/ 364 h 364"/>
                                    <a:gd name="T8" fmla="*/ 0 w 16"/>
                                    <a:gd name="T9" fmla="*/ 3 h 3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364">
                                      <a:moveTo>
                                        <a:pt x="0" y="3"/>
                                      </a:moveTo>
                                      <a:lnTo>
                                        <a:pt x="16" y="0"/>
                                      </a:lnTo>
                                      <a:lnTo>
                                        <a:pt x="16" y="359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484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11" name="Freeform 2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5" y="1421"/>
                                  <a:ext cx="7" cy="364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5 h 364"/>
                                    <a:gd name="T2" fmla="*/ 13 w 13"/>
                                    <a:gd name="T3" fmla="*/ 0 h 364"/>
                                    <a:gd name="T4" fmla="*/ 13 w 13"/>
                                    <a:gd name="T5" fmla="*/ 358 h 364"/>
                                    <a:gd name="T6" fmla="*/ 0 w 13"/>
                                    <a:gd name="T7" fmla="*/ 364 h 364"/>
                                    <a:gd name="T8" fmla="*/ 0 w 13"/>
                                    <a:gd name="T9" fmla="*/ 5 h 3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364">
                                      <a:moveTo>
                                        <a:pt x="0" y="5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13" y="358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484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12" name="Freeform 2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2" y="1418"/>
                                  <a:ext cx="4" cy="361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3 h 361"/>
                                    <a:gd name="T2" fmla="*/ 8 w 8"/>
                                    <a:gd name="T3" fmla="*/ 0 h 361"/>
                                    <a:gd name="T4" fmla="*/ 8 w 8"/>
                                    <a:gd name="T5" fmla="*/ 357 h 361"/>
                                    <a:gd name="T6" fmla="*/ 0 w 8"/>
                                    <a:gd name="T7" fmla="*/ 361 h 361"/>
                                    <a:gd name="T8" fmla="*/ 0 w 8"/>
                                    <a:gd name="T9" fmla="*/ 3 h 3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" h="361">
                                      <a:moveTo>
                                        <a:pt x="0" y="3"/>
                                      </a:moveTo>
                                      <a:lnTo>
                                        <a:pt x="8" y="0"/>
                                      </a:lnTo>
                                      <a:lnTo>
                                        <a:pt x="8" y="357"/>
                                      </a:lnTo>
                                      <a:lnTo>
                                        <a:pt x="0" y="361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484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13" name="Freeform 2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6" y="1413"/>
                                  <a:ext cx="1" cy="362"/>
                                </a:xfrm>
                                <a:custGeom>
                                  <a:avLst/>
                                  <a:gdLst>
                                    <a:gd name="T0" fmla="*/ 0 w 2"/>
                                    <a:gd name="T1" fmla="*/ 5 h 362"/>
                                    <a:gd name="T2" fmla="*/ 2 w 2"/>
                                    <a:gd name="T3" fmla="*/ 0 h 362"/>
                                    <a:gd name="T4" fmla="*/ 2 w 2"/>
                                    <a:gd name="T5" fmla="*/ 356 h 362"/>
                                    <a:gd name="T6" fmla="*/ 0 w 2"/>
                                    <a:gd name="T7" fmla="*/ 362 h 362"/>
                                    <a:gd name="T8" fmla="*/ 0 w 2"/>
                                    <a:gd name="T9" fmla="*/ 5 h 3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" h="362">
                                      <a:moveTo>
                                        <a:pt x="0" y="5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2" y="356"/>
                                      </a:lnTo>
                                      <a:lnTo>
                                        <a:pt x="0" y="362"/>
                                      </a:lnTo>
                                      <a:lnTo>
                                        <a:pt x="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3838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14" name="Freeform 2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" y="1378"/>
                                  <a:ext cx="441" cy="81"/>
                                </a:xfrm>
                                <a:custGeom>
                                  <a:avLst/>
                                  <a:gdLst>
                                    <a:gd name="T0" fmla="*/ 466 w 883"/>
                                    <a:gd name="T1" fmla="*/ 1 h 81"/>
                                    <a:gd name="T2" fmla="*/ 381 w 883"/>
                                    <a:gd name="T3" fmla="*/ 3 h 81"/>
                                    <a:gd name="T4" fmla="*/ 299 w 883"/>
                                    <a:gd name="T5" fmla="*/ 5 h 81"/>
                                    <a:gd name="T6" fmla="*/ 223 w 883"/>
                                    <a:gd name="T7" fmla="*/ 10 h 81"/>
                                    <a:gd name="T8" fmla="*/ 155 w 883"/>
                                    <a:gd name="T9" fmla="*/ 15 h 81"/>
                                    <a:gd name="T10" fmla="*/ 97 w 883"/>
                                    <a:gd name="T11" fmla="*/ 20 h 81"/>
                                    <a:gd name="T12" fmla="*/ 51 w 883"/>
                                    <a:gd name="T13" fmla="*/ 28 h 81"/>
                                    <a:gd name="T14" fmla="*/ 18 w 883"/>
                                    <a:gd name="T15" fmla="*/ 35 h 81"/>
                                    <a:gd name="T16" fmla="*/ 0 w 883"/>
                                    <a:gd name="T17" fmla="*/ 43 h 81"/>
                                    <a:gd name="T18" fmla="*/ 2 w 883"/>
                                    <a:gd name="T19" fmla="*/ 51 h 81"/>
                                    <a:gd name="T20" fmla="*/ 22 w 883"/>
                                    <a:gd name="T21" fmla="*/ 59 h 81"/>
                                    <a:gd name="T22" fmla="*/ 57 w 883"/>
                                    <a:gd name="T23" fmla="*/ 66 h 81"/>
                                    <a:gd name="T24" fmla="*/ 105 w 883"/>
                                    <a:gd name="T25" fmla="*/ 70 h 81"/>
                                    <a:gd name="T26" fmla="*/ 169 w 883"/>
                                    <a:gd name="T27" fmla="*/ 75 h 81"/>
                                    <a:gd name="T28" fmla="*/ 243 w 883"/>
                                    <a:gd name="T29" fmla="*/ 79 h 81"/>
                                    <a:gd name="T30" fmla="*/ 328 w 883"/>
                                    <a:gd name="T31" fmla="*/ 80 h 81"/>
                                    <a:gd name="T32" fmla="*/ 421 w 883"/>
                                    <a:gd name="T33" fmla="*/ 80 h 81"/>
                                    <a:gd name="T34" fmla="*/ 512 w 883"/>
                                    <a:gd name="T35" fmla="*/ 79 h 81"/>
                                    <a:gd name="T36" fmla="*/ 598 w 883"/>
                                    <a:gd name="T37" fmla="*/ 75 h 81"/>
                                    <a:gd name="T38" fmla="*/ 675 w 883"/>
                                    <a:gd name="T39" fmla="*/ 70 h 81"/>
                                    <a:gd name="T40" fmla="*/ 743 w 883"/>
                                    <a:gd name="T41" fmla="*/ 66 h 81"/>
                                    <a:gd name="T42" fmla="*/ 801 w 883"/>
                                    <a:gd name="T43" fmla="*/ 59 h 81"/>
                                    <a:gd name="T44" fmla="*/ 844 w 883"/>
                                    <a:gd name="T45" fmla="*/ 51 h 81"/>
                                    <a:gd name="T46" fmla="*/ 873 w 883"/>
                                    <a:gd name="T47" fmla="*/ 43 h 81"/>
                                    <a:gd name="T48" fmla="*/ 883 w 883"/>
                                    <a:gd name="T49" fmla="*/ 35 h 81"/>
                                    <a:gd name="T50" fmla="*/ 877 w 883"/>
                                    <a:gd name="T51" fmla="*/ 28 h 81"/>
                                    <a:gd name="T52" fmla="*/ 854 w 883"/>
                                    <a:gd name="T53" fmla="*/ 20 h 81"/>
                                    <a:gd name="T54" fmla="*/ 815 w 883"/>
                                    <a:gd name="T55" fmla="*/ 15 h 81"/>
                                    <a:gd name="T56" fmla="*/ 765 w 883"/>
                                    <a:gd name="T57" fmla="*/ 10 h 81"/>
                                    <a:gd name="T58" fmla="*/ 703 w 883"/>
                                    <a:gd name="T59" fmla="*/ 5 h 81"/>
                                    <a:gd name="T60" fmla="*/ 631 w 883"/>
                                    <a:gd name="T61" fmla="*/ 3 h 81"/>
                                    <a:gd name="T62" fmla="*/ 551 w 883"/>
                                    <a:gd name="T63" fmla="*/ 1 h 8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883" h="81">
                                      <a:moveTo>
                                        <a:pt x="509" y="0"/>
                                      </a:moveTo>
                                      <a:lnTo>
                                        <a:pt x="466" y="1"/>
                                      </a:lnTo>
                                      <a:lnTo>
                                        <a:pt x="421" y="1"/>
                                      </a:lnTo>
                                      <a:lnTo>
                                        <a:pt x="381" y="3"/>
                                      </a:lnTo>
                                      <a:lnTo>
                                        <a:pt x="338" y="4"/>
                                      </a:lnTo>
                                      <a:lnTo>
                                        <a:pt x="299" y="5"/>
                                      </a:lnTo>
                                      <a:lnTo>
                                        <a:pt x="260" y="7"/>
                                      </a:lnTo>
                                      <a:lnTo>
                                        <a:pt x="223" y="10"/>
                                      </a:lnTo>
                                      <a:lnTo>
                                        <a:pt x="188" y="12"/>
                                      </a:lnTo>
                                      <a:lnTo>
                                        <a:pt x="155" y="15"/>
                                      </a:lnTo>
                                      <a:lnTo>
                                        <a:pt x="124" y="17"/>
                                      </a:lnTo>
                                      <a:lnTo>
                                        <a:pt x="97" y="20"/>
                                      </a:lnTo>
                                      <a:lnTo>
                                        <a:pt x="72" y="24"/>
                                      </a:lnTo>
                                      <a:lnTo>
                                        <a:pt x="51" y="28"/>
                                      </a:lnTo>
                                      <a:lnTo>
                                        <a:pt x="33" y="31"/>
                                      </a:lnTo>
                                      <a:lnTo>
                                        <a:pt x="18" y="35"/>
                                      </a:lnTo>
                                      <a:lnTo>
                                        <a:pt x="8" y="40"/>
                                      </a:lnTo>
                                      <a:lnTo>
                                        <a:pt x="0" y="43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2" y="51"/>
                                      </a:lnTo>
                                      <a:lnTo>
                                        <a:pt x="10" y="55"/>
                                      </a:lnTo>
                                      <a:lnTo>
                                        <a:pt x="22" y="59"/>
                                      </a:lnTo>
                                      <a:lnTo>
                                        <a:pt x="37" y="62"/>
                                      </a:lnTo>
                                      <a:lnTo>
                                        <a:pt x="57" y="66"/>
                                      </a:lnTo>
                                      <a:lnTo>
                                        <a:pt x="80" y="68"/>
                                      </a:lnTo>
                                      <a:lnTo>
                                        <a:pt x="105" y="70"/>
                                      </a:lnTo>
                                      <a:lnTo>
                                        <a:pt x="136" y="73"/>
                                      </a:lnTo>
                                      <a:lnTo>
                                        <a:pt x="169" y="75"/>
                                      </a:lnTo>
                                      <a:lnTo>
                                        <a:pt x="204" y="78"/>
                                      </a:lnTo>
                                      <a:lnTo>
                                        <a:pt x="243" y="79"/>
                                      </a:lnTo>
                                      <a:lnTo>
                                        <a:pt x="285" y="80"/>
                                      </a:lnTo>
                                      <a:lnTo>
                                        <a:pt x="328" y="80"/>
                                      </a:lnTo>
                                      <a:lnTo>
                                        <a:pt x="375" y="81"/>
                                      </a:lnTo>
                                      <a:lnTo>
                                        <a:pt x="421" y="80"/>
                                      </a:lnTo>
                                      <a:lnTo>
                                        <a:pt x="466" y="80"/>
                                      </a:lnTo>
                                      <a:lnTo>
                                        <a:pt x="512" y="79"/>
                                      </a:lnTo>
                                      <a:lnTo>
                                        <a:pt x="555" y="78"/>
                                      </a:lnTo>
                                      <a:lnTo>
                                        <a:pt x="598" y="75"/>
                                      </a:lnTo>
                                      <a:lnTo>
                                        <a:pt x="637" y="73"/>
                                      </a:lnTo>
                                      <a:lnTo>
                                        <a:pt x="675" y="70"/>
                                      </a:lnTo>
                                      <a:lnTo>
                                        <a:pt x="710" y="68"/>
                                      </a:lnTo>
                                      <a:lnTo>
                                        <a:pt x="743" y="66"/>
                                      </a:lnTo>
                                      <a:lnTo>
                                        <a:pt x="774" y="62"/>
                                      </a:lnTo>
                                      <a:lnTo>
                                        <a:pt x="801" y="59"/>
                                      </a:lnTo>
                                      <a:lnTo>
                                        <a:pt x="825" y="55"/>
                                      </a:lnTo>
                                      <a:lnTo>
                                        <a:pt x="844" y="51"/>
                                      </a:lnTo>
                                      <a:lnTo>
                                        <a:pt x="860" y="48"/>
                                      </a:lnTo>
                                      <a:lnTo>
                                        <a:pt x="873" y="43"/>
                                      </a:lnTo>
                                      <a:lnTo>
                                        <a:pt x="881" y="40"/>
                                      </a:lnTo>
                                      <a:lnTo>
                                        <a:pt x="883" y="35"/>
                                      </a:lnTo>
                                      <a:lnTo>
                                        <a:pt x="881" y="31"/>
                                      </a:lnTo>
                                      <a:lnTo>
                                        <a:pt x="877" y="28"/>
                                      </a:lnTo>
                                      <a:lnTo>
                                        <a:pt x="867" y="24"/>
                                      </a:lnTo>
                                      <a:lnTo>
                                        <a:pt x="854" y="20"/>
                                      </a:lnTo>
                                      <a:lnTo>
                                        <a:pt x="836" y="17"/>
                                      </a:lnTo>
                                      <a:lnTo>
                                        <a:pt x="815" y="15"/>
                                      </a:lnTo>
                                      <a:lnTo>
                                        <a:pt x="792" y="12"/>
                                      </a:lnTo>
                                      <a:lnTo>
                                        <a:pt x="765" y="10"/>
                                      </a:lnTo>
                                      <a:lnTo>
                                        <a:pt x="736" y="7"/>
                                      </a:lnTo>
                                      <a:lnTo>
                                        <a:pt x="703" y="5"/>
                                      </a:lnTo>
                                      <a:lnTo>
                                        <a:pt x="668" y="4"/>
                                      </a:lnTo>
                                      <a:lnTo>
                                        <a:pt x="631" y="3"/>
                                      </a:lnTo>
                                      <a:lnTo>
                                        <a:pt x="592" y="1"/>
                                      </a:lnTo>
                                      <a:lnTo>
                                        <a:pt x="551" y="1"/>
                                      </a:lnTo>
                                      <a:lnTo>
                                        <a:pt x="5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15" name="Rectangle 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0" y="8640"/>
                                <a:ext cx="900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10EA" w:rsidRDefault="000410EA" w:rsidP="000410EA">
                                  <w:pPr>
                                    <w:rPr>
                                      <w:b/>
                                      <w:color w:val="FFFF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00"/>
                                    </w:rPr>
                                    <w:t xml:space="preserve">DB </w:t>
                                  </w:r>
                                </w:p>
                                <w:p w:rsidR="000410EA" w:rsidRDefault="000410EA" w:rsidP="000410EA">
                                  <w:pPr>
                                    <w:rPr>
                                      <w:b/>
                                      <w:color w:val="FFFF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00"/>
                                    </w:rPr>
                                    <w:t>Table 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16" name="Group 215"/>
                          <wpg:cNvGrpSpPr>
                            <a:grpSpLocks/>
                          </wpg:cNvGrpSpPr>
                          <wpg:grpSpPr bwMode="auto">
                            <a:xfrm>
                              <a:off x="2229" y="6106"/>
                              <a:ext cx="1011" cy="1125"/>
                              <a:chOff x="540" y="8376"/>
                              <a:chExt cx="1103" cy="1125"/>
                            </a:xfrm>
                          </wpg:grpSpPr>
                          <wpg:grpSp>
                            <wpg:cNvPr id="617" name="Group 2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0" y="8376"/>
                                <a:ext cx="1103" cy="1125"/>
                                <a:chOff x="336" y="1378"/>
                                <a:chExt cx="441" cy="450"/>
                              </a:xfrm>
                            </wpg:grpSpPr>
                            <wps:wsp>
                              <wps:cNvPr id="618" name="Freeform 2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" y="1426"/>
                                  <a:ext cx="1" cy="364"/>
                                </a:xfrm>
                                <a:custGeom>
                                  <a:avLst/>
                                  <a:gdLst>
                                    <a:gd name="T0" fmla="*/ 0 w 2"/>
                                    <a:gd name="T1" fmla="*/ 0 h 364"/>
                                    <a:gd name="T2" fmla="*/ 2 w 2"/>
                                    <a:gd name="T3" fmla="*/ 3 h 364"/>
                                    <a:gd name="T4" fmla="*/ 2 w 2"/>
                                    <a:gd name="T5" fmla="*/ 364 h 364"/>
                                    <a:gd name="T6" fmla="*/ 0 w 2"/>
                                    <a:gd name="T7" fmla="*/ 359 h 364"/>
                                    <a:gd name="T8" fmla="*/ 0 w 2"/>
                                    <a:gd name="T9" fmla="*/ 0 h 3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" h="364">
                                      <a:moveTo>
                                        <a:pt x="0" y="0"/>
                                      </a:moveTo>
                                      <a:lnTo>
                                        <a:pt x="2" y="3"/>
                                      </a:lnTo>
                                      <a:lnTo>
                                        <a:pt x="2" y="364"/>
                                      </a:lnTo>
                                      <a:lnTo>
                                        <a:pt x="0" y="3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19" name="Freeform 2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7" y="1429"/>
                                  <a:ext cx="3" cy="366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366"/>
                                    <a:gd name="T2" fmla="*/ 8 w 8"/>
                                    <a:gd name="T3" fmla="*/ 4 h 366"/>
                                    <a:gd name="T4" fmla="*/ 8 w 8"/>
                                    <a:gd name="T5" fmla="*/ 366 h 366"/>
                                    <a:gd name="T6" fmla="*/ 0 w 8"/>
                                    <a:gd name="T7" fmla="*/ 361 h 366"/>
                                    <a:gd name="T8" fmla="*/ 0 w 8"/>
                                    <a:gd name="T9" fmla="*/ 0 h 3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" h="366">
                                      <a:moveTo>
                                        <a:pt x="0" y="0"/>
                                      </a:moveTo>
                                      <a:lnTo>
                                        <a:pt x="8" y="4"/>
                                      </a:lnTo>
                                      <a:lnTo>
                                        <a:pt x="8" y="366"/>
                                      </a:lnTo>
                                      <a:lnTo>
                                        <a:pt x="0" y="3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717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20" name="Freeform 2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" y="1433"/>
                                  <a:ext cx="6" cy="367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0 h 367"/>
                                    <a:gd name="T2" fmla="*/ 12 w 12"/>
                                    <a:gd name="T3" fmla="*/ 4 h 367"/>
                                    <a:gd name="T4" fmla="*/ 12 w 12"/>
                                    <a:gd name="T5" fmla="*/ 367 h 367"/>
                                    <a:gd name="T6" fmla="*/ 0 w 12"/>
                                    <a:gd name="T7" fmla="*/ 362 h 367"/>
                                    <a:gd name="T8" fmla="*/ 0 w 12"/>
                                    <a:gd name="T9" fmla="*/ 0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7">
                                      <a:moveTo>
                                        <a:pt x="0" y="0"/>
                                      </a:moveTo>
                                      <a:lnTo>
                                        <a:pt x="12" y="4"/>
                                      </a:lnTo>
                                      <a:lnTo>
                                        <a:pt x="12" y="367"/>
                                      </a:lnTo>
                                      <a:lnTo>
                                        <a:pt x="0" y="3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21" name="Freeform 2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6" y="1437"/>
                                  <a:ext cx="8" cy="367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367"/>
                                    <a:gd name="T2" fmla="*/ 15 w 15"/>
                                    <a:gd name="T3" fmla="*/ 3 h 367"/>
                                    <a:gd name="T4" fmla="*/ 15 w 15"/>
                                    <a:gd name="T5" fmla="*/ 367 h 367"/>
                                    <a:gd name="T6" fmla="*/ 0 w 15"/>
                                    <a:gd name="T7" fmla="*/ 363 h 367"/>
                                    <a:gd name="T8" fmla="*/ 0 w 15"/>
                                    <a:gd name="T9" fmla="*/ 0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" h="367">
                                      <a:moveTo>
                                        <a:pt x="0" y="0"/>
                                      </a:moveTo>
                                      <a:lnTo>
                                        <a:pt x="15" y="3"/>
                                      </a:lnTo>
                                      <a:lnTo>
                                        <a:pt x="15" y="367"/>
                                      </a:lnTo>
                                      <a:lnTo>
                                        <a:pt x="0" y="3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22" name="Freeform 2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" y="1440"/>
                                  <a:ext cx="10" cy="36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368"/>
                                    <a:gd name="T2" fmla="*/ 20 w 20"/>
                                    <a:gd name="T3" fmla="*/ 4 h 368"/>
                                    <a:gd name="T4" fmla="*/ 20 w 20"/>
                                    <a:gd name="T5" fmla="*/ 368 h 368"/>
                                    <a:gd name="T6" fmla="*/ 0 w 20"/>
                                    <a:gd name="T7" fmla="*/ 364 h 368"/>
                                    <a:gd name="T8" fmla="*/ 0 w 20"/>
                                    <a:gd name="T9" fmla="*/ 0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" h="368">
                                      <a:moveTo>
                                        <a:pt x="0" y="0"/>
                                      </a:moveTo>
                                      <a:lnTo>
                                        <a:pt x="20" y="4"/>
                                      </a:lnTo>
                                      <a:lnTo>
                                        <a:pt x="20" y="368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23" name="Freeform 2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4" y="1444"/>
                                  <a:ext cx="11" cy="368"/>
                                </a:xfrm>
                                <a:custGeom>
                                  <a:avLst/>
                                  <a:gdLst>
                                    <a:gd name="T0" fmla="*/ 0 w 23"/>
                                    <a:gd name="T1" fmla="*/ 0 h 368"/>
                                    <a:gd name="T2" fmla="*/ 23 w 23"/>
                                    <a:gd name="T3" fmla="*/ 2 h 368"/>
                                    <a:gd name="T4" fmla="*/ 23 w 23"/>
                                    <a:gd name="T5" fmla="*/ 368 h 368"/>
                                    <a:gd name="T6" fmla="*/ 0 w 23"/>
                                    <a:gd name="T7" fmla="*/ 364 h 368"/>
                                    <a:gd name="T8" fmla="*/ 0 w 23"/>
                                    <a:gd name="T9" fmla="*/ 0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3" h="368">
                                      <a:moveTo>
                                        <a:pt x="0" y="0"/>
                                      </a:moveTo>
                                      <a:lnTo>
                                        <a:pt x="23" y="2"/>
                                      </a:lnTo>
                                      <a:lnTo>
                                        <a:pt x="23" y="368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24" name="Freeform 2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5" y="1446"/>
                                  <a:ext cx="13" cy="369"/>
                                </a:xfrm>
                                <a:custGeom>
                                  <a:avLst/>
                                  <a:gdLst>
                                    <a:gd name="T0" fmla="*/ 0 w 25"/>
                                    <a:gd name="T1" fmla="*/ 0 h 369"/>
                                    <a:gd name="T2" fmla="*/ 25 w 25"/>
                                    <a:gd name="T3" fmla="*/ 2 h 369"/>
                                    <a:gd name="T4" fmla="*/ 25 w 25"/>
                                    <a:gd name="T5" fmla="*/ 369 h 369"/>
                                    <a:gd name="T6" fmla="*/ 0 w 25"/>
                                    <a:gd name="T7" fmla="*/ 366 h 369"/>
                                    <a:gd name="T8" fmla="*/ 0 w 25"/>
                                    <a:gd name="T9" fmla="*/ 0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" h="369">
                                      <a:moveTo>
                                        <a:pt x="0" y="0"/>
                                      </a:moveTo>
                                      <a:lnTo>
                                        <a:pt x="25" y="2"/>
                                      </a:lnTo>
                                      <a:lnTo>
                                        <a:pt x="25" y="369"/>
                                      </a:lnTo>
                                      <a:lnTo>
                                        <a:pt x="0" y="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25" name="Freeform 2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8" y="1448"/>
                                  <a:ext cx="16" cy="371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0 h 371"/>
                                    <a:gd name="T2" fmla="*/ 31 w 31"/>
                                    <a:gd name="T3" fmla="*/ 3 h 371"/>
                                    <a:gd name="T4" fmla="*/ 31 w 31"/>
                                    <a:gd name="T5" fmla="*/ 371 h 371"/>
                                    <a:gd name="T6" fmla="*/ 0 w 31"/>
                                    <a:gd name="T7" fmla="*/ 367 h 371"/>
                                    <a:gd name="T8" fmla="*/ 0 w 31"/>
                                    <a:gd name="T9" fmla="*/ 0 h 3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1" h="371">
                                      <a:moveTo>
                                        <a:pt x="0" y="0"/>
                                      </a:moveTo>
                                      <a:lnTo>
                                        <a:pt x="31" y="3"/>
                                      </a:lnTo>
                                      <a:lnTo>
                                        <a:pt x="31" y="371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26" name="Freeform 2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4" y="1451"/>
                                  <a:ext cx="16" cy="370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0 h 370"/>
                                    <a:gd name="T2" fmla="*/ 33 w 33"/>
                                    <a:gd name="T3" fmla="*/ 2 h 370"/>
                                    <a:gd name="T4" fmla="*/ 33 w 33"/>
                                    <a:gd name="T5" fmla="*/ 370 h 370"/>
                                    <a:gd name="T6" fmla="*/ 0 w 33"/>
                                    <a:gd name="T7" fmla="*/ 368 h 370"/>
                                    <a:gd name="T8" fmla="*/ 0 w 33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370">
                                      <a:moveTo>
                                        <a:pt x="0" y="0"/>
                                      </a:moveTo>
                                      <a:lnTo>
                                        <a:pt x="33" y="2"/>
                                      </a:lnTo>
                                      <a:lnTo>
                                        <a:pt x="33" y="370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27" name="Freeform 2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" y="1453"/>
                                  <a:ext cx="17" cy="370"/>
                                </a:xfrm>
                                <a:custGeom>
                                  <a:avLst/>
                                  <a:gdLst>
                                    <a:gd name="T0" fmla="*/ 0 w 35"/>
                                    <a:gd name="T1" fmla="*/ 0 h 370"/>
                                    <a:gd name="T2" fmla="*/ 35 w 35"/>
                                    <a:gd name="T3" fmla="*/ 3 h 370"/>
                                    <a:gd name="T4" fmla="*/ 35 w 35"/>
                                    <a:gd name="T5" fmla="*/ 370 h 370"/>
                                    <a:gd name="T6" fmla="*/ 0 w 35"/>
                                    <a:gd name="T7" fmla="*/ 368 h 370"/>
                                    <a:gd name="T8" fmla="*/ 0 w 35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5" h="370">
                                      <a:moveTo>
                                        <a:pt x="0" y="0"/>
                                      </a:moveTo>
                                      <a:lnTo>
                                        <a:pt x="35" y="3"/>
                                      </a:lnTo>
                                      <a:lnTo>
                                        <a:pt x="35" y="370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28" name="Freeform 2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7" y="1456"/>
                                  <a:ext cx="20" cy="370"/>
                                </a:xfrm>
                                <a:custGeom>
                                  <a:avLst/>
                                  <a:gdLst>
                                    <a:gd name="T0" fmla="*/ 0 w 39"/>
                                    <a:gd name="T1" fmla="*/ 0 h 370"/>
                                    <a:gd name="T2" fmla="*/ 39 w 39"/>
                                    <a:gd name="T3" fmla="*/ 1 h 370"/>
                                    <a:gd name="T4" fmla="*/ 39 w 39"/>
                                    <a:gd name="T5" fmla="*/ 370 h 370"/>
                                    <a:gd name="T6" fmla="*/ 0 w 39"/>
                                    <a:gd name="T7" fmla="*/ 367 h 370"/>
                                    <a:gd name="T8" fmla="*/ 0 w 39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" h="370">
                                      <a:moveTo>
                                        <a:pt x="0" y="0"/>
                                      </a:moveTo>
                                      <a:lnTo>
                                        <a:pt x="39" y="1"/>
                                      </a:lnTo>
                                      <a:lnTo>
                                        <a:pt x="39" y="370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29" name="Freeform 2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" y="1457"/>
                                  <a:ext cx="21" cy="370"/>
                                </a:xfrm>
                                <a:custGeom>
                                  <a:avLst/>
                                  <a:gdLst>
                                    <a:gd name="T0" fmla="*/ 0 w 42"/>
                                    <a:gd name="T1" fmla="*/ 0 h 370"/>
                                    <a:gd name="T2" fmla="*/ 42 w 42"/>
                                    <a:gd name="T3" fmla="*/ 1 h 370"/>
                                    <a:gd name="T4" fmla="*/ 42 w 42"/>
                                    <a:gd name="T5" fmla="*/ 370 h 370"/>
                                    <a:gd name="T6" fmla="*/ 0 w 42"/>
                                    <a:gd name="T7" fmla="*/ 369 h 370"/>
                                    <a:gd name="T8" fmla="*/ 0 w 42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2" h="370">
                                      <a:moveTo>
                                        <a:pt x="0" y="0"/>
                                      </a:moveTo>
                                      <a:lnTo>
                                        <a:pt x="42" y="1"/>
                                      </a:lnTo>
                                      <a:lnTo>
                                        <a:pt x="42" y="370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0" name="Rectangl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" y="1457"/>
                                  <a:ext cx="11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1" name="Freeform 2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8" y="1457"/>
                                  <a:ext cx="10" cy="370"/>
                                </a:xfrm>
                                <a:custGeom>
                                  <a:avLst/>
                                  <a:gdLst>
                                    <a:gd name="T0" fmla="*/ 0 w 21"/>
                                    <a:gd name="T1" fmla="*/ 0 h 370"/>
                                    <a:gd name="T2" fmla="*/ 21 w 21"/>
                                    <a:gd name="T3" fmla="*/ 1 h 370"/>
                                    <a:gd name="T4" fmla="*/ 21 w 21"/>
                                    <a:gd name="T5" fmla="*/ 370 h 370"/>
                                    <a:gd name="T6" fmla="*/ 0 w 21"/>
                                    <a:gd name="T7" fmla="*/ 369 h 370"/>
                                    <a:gd name="T8" fmla="*/ 0 w 21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" h="370">
                                      <a:moveTo>
                                        <a:pt x="0" y="0"/>
                                      </a:moveTo>
                                      <a:lnTo>
                                        <a:pt x="21" y="1"/>
                                      </a:lnTo>
                                      <a:lnTo>
                                        <a:pt x="21" y="370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717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2" name="Freeform 2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8" y="1458"/>
                                  <a:ext cx="22" cy="370"/>
                                </a:xfrm>
                                <a:custGeom>
                                  <a:avLst/>
                                  <a:gdLst>
                                    <a:gd name="T0" fmla="*/ 0 w 43"/>
                                    <a:gd name="T1" fmla="*/ 0 h 370"/>
                                    <a:gd name="T2" fmla="*/ 43 w 43"/>
                                    <a:gd name="T3" fmla="*/ 0 h 370"/>
                                    <a:gd name="T4" fmla="*/ 43 w 43"/>
                                    <a:gd name="T5" fmla="*/ 370 h 370"/>
                                    <a:gd name="T6" fmla="*/ 0 w 43"/>
                                    <a:gd name="T7" fmla="*/ 369 h 370"/>
                                    <a:gd name="T8" fmla="*/ 0 w 43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3" h="370">
                                      <a:moveTo>
                                        <a:pt x="0" y="0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43" y="370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3" name="Freeform 2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0" y="1458"/>
                                  <a:ext cx="23" cy="370"/>
                                </a:xfrm>
                                <a:custGeom>
                                  <a:avLst/>
                                  <a:gdLst>
                                    <a:gd name="T0" fmla="*/ 0 w 47"/>
                                    <a:gd name="T1" fmla="*/ 0 h 370"/>
                                    <a:gd name="T2" fmla="*/ 47 w 47"/>
                                    <a:gd name="T3" fmla="*/ 1 h 370"/>
                                    <a:gd name="T4" fmla="*/ 47 w 47"/>
                                    <a:gd name="T5" fmla="*/ 370 h 370"/>
                                    <a:gd name="T6" fmla="*/ 0 w 47"/>
                                    <a:gd name="T7" fmla="*/ 370 h 370"/>
                                    <a:gd name="T8" fmla="*/ 0 w 47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7" h="370">
                                      <a:moveTo>
                                        <a:pt x="0" y="0"/>
                                      </a:moveTo>
                                      <a:lnTo>
                                        <a:pt x="47" y="1"/>
                                      </a:lnTo>
                                      <a:lnTo>
                                        <a:pt x="47" y="370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4" name="Rectangle 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0" y="1458"/>
                                  <a:ext cx="11" cy="3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5" name="Freeform 2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1" y="1458"/>
                                  <a:ext cx="12" cy="370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0 h 370"/>
                                    <a:gd name="T2" fmla="*/ 24 w 24"/>
                                    <a:gd name="T3" fmla="*/ 1 h 370"/>
                                    <a:gd name="T4" fmla="*/ 24 w 24"/>
                                    <a:gd name="T5" fmla="*/ 370 h 370"/>
                                    <a:gd name="T6" fmla="*/ 0 w 24"/>
                                    <a:gd name="T7" fmla="*/ 370 h 370"/>
                                    <a:gd name="T8" fmla="*/ 0 w 24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4" h="370">
                                      <a:moveTo>
                                        <a:pt x="0" y="0"/>
                                      </a:moveTo>
                                      <a:lnTo>
                                        <a:pt x="24" y="1"/>
                                      </a:lnTo>
                                      <a:lnTo>
                                        <a:pt x="24" y="370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E6E6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6" name="Freeform 2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3" y="1458"/>
                                  <a:ext cx="23" cy="370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1 h 370"/>
                                    <a:gd name="T2" fmla="*/ 46 w 46"/>
                                    <a:gd name="T3" fmla="*/ 0 h 370"/>
                                    <a:gd name="T4" fmla="*/ 46 w 46"/>
                                    <a:gd name="T5" fmla="*/ 370 h 370"/>
                                    <a:gd name="T6" fmla="*/ 0 w 46"/>
                                    <a:gd name="T7" fmla="*/ 370 h 370"/>
                                    <a:gd name="T8" fmla="*/ 0 w 46"/>
                                    <a:gd name="T9" fmla="*/ 1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6" h="370">
                                      <a:moveTo>
                                        <a:pt x="0" y="1"/>
                                      </a:moveTo>
                                      <a:lnTo>
                                        <a:pt x="46" y="0"/>
                                      </a:lnTo>
                                      <a:lnTo>
                                        <a:pt x="46" y="370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D6D6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7" name="Freeform 2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6" y="1458"/>
                                  <a:ext cx="22" cy="370"/>
                                </a:xfrm>
                                <a:custGeom>
                                  <a:avLst/>
                                  <a:gdLst>
                                    <a:gd name="T0" fmla="*/ 0 w 45"/>
                                    <a:gd name="T1" fmla="*/ 0 h 370"/>
                                    <a:gd name="T2" fmla="*/ 45 w 45"/>
                                    <a:gd name="T3" fmla="*/ 0 h 370"/>
                                    <a:gd name="T4" fmla="*/ 45 w 45"/>
                                    <a:gd name="T5" fmla="*/ 369 h 370"/>
                                    <a:gd name="T6" fmla="*/ 0 w 45"/>
                                    <a:gd name="T7" fmla="*/ 370 h 370"/>
                                    <a:gd name="T8" fmla="*/ 0 w 45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5" h="370">
                                      <a:moveTo>
                                        <a:pt x="0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45" y="369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8" name="Freeform 2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6" y="1458"/>
                                  <a:ext cx="12" cy="370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0 h 370"/>
                                    <a:gd name="T2" fmla="*/ 24 w 24"/>
                                    <a:gd name="T3" fmla="*/ 0 h 370"/>
                                    <a:gd name="T4" fmla="*/ 24 w 24"/>
                                    <a:gd name="T5" fmla="*/ 369 h 370"/>
                                    <a:gd name="T6" fmla="*/ 0 w 24"/>
                                    <a:gd name="T7" fmla="*/ 370 h 370"/>
                                    <a:gd name="T8" fmla="*/ 0 w 24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4" h="370">
                                      <a:moveTo>
                                        <a:pt x="0" y="0"/>
                                      </a:moveTo>
                                      <a:lnTo>
                                        <a:pt x="24" y="0"/>
                                      </a:lnTo>
                                      <a:lnTo>
                                        <a:pt x="24" y="369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9" name="Rectangle 2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" y="1458"/>
                                  <a:ext cx="10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B6B6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40" name="Freeform 2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8" y="1457"/>
                                  <a:ext cx="24" cy="370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1 h 370"/>
                                    <a:gd name="T2" fmla="*/ 46 w 46"/>
                                    <a:gd name="T3" fmla="*/ 0 h 370"/>
                                    <a:gd name="T4" fmla="*/ 46 w 46"/>
                                    <a:gd name="T5" fmla="*/ 369 h 370"/>
                                    <a:gd name="T6" fmla="*/ 0 w 46"/>
                                    <a:gd name="T7" fmla="*/ 370 h 370"/>
                                    <a:gd name="T8" fmla="*/ 0 w 46"/>
                                    <a:gd name="T9" fmla="*/ 1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6" h="370">
                                      <a:moveTo>
                                        <a:pt x="0" y="1"/>
                                      </a:moveTo>
                                      <a:lnTo>
                                        <a:pt x="46" y="0"/>
                                      </a:lnTo>
                                      <a:lnTo>
                                        <a:pt x="46" y="369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6A6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41" name="Freeform 2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8" y="1457"/>
                                  <a:ext cx="12" cy="370"/>
                                </a:xfrm>
                                <a:custGeom>
                                  <a:avLst/>
                                  <a:gdLst>
                                    <a:gd name="T0" fmla="*/ 0 w 23"/>
                                    <a:gd name="T1" fmla="*/ 1 h 370"/>
                                    <a:gd name="T2" fmla="*/ 23 w 23"/>
                                    <a:gd name="T3" fmla="*/ 0 h 370"/>
                                    <a:gd name="T4" fmla="*/ 23 w 23"/>
                                    <a:gd name="T5" fmla="*/ 369 h 370"/>
                                    <a:gd name="T6" fmla="*/ 0 w 23"/>
                                    <a:gd name="T7" fmla="*/ 370 h 370"/>
                                    <a:gd name="T8" fmla="*/ 0 w 23"/>
                                    <a:gd name="T9" fmla="*/ 1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3" h="370">
                                      <a:moveTo>
                                        <a:pt x="0" y="1"/>
                                      </a:moveTo>
                                      <a:lnTo>
                                        <a:pt x="23" y="0"/>
                                      </a:lnTo>
                                      <a:lnTo>
                                        <a:pt x="23" y="369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6A6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42" name="Rectangle 2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0" y="1457"/>
                                  <a:ext cx="12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B6B6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43" name="Freeform 2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2" y="1456"/>
                                  <a:ext cx="21" cy="370"/>
                                </a:xfrm>
                                <a:custGeom>
                                  <a:avLst/>
                                  <a:gdLst>
                                    <a:gd name="T0" fmla="*/ 0 w 43"/>
                                    <a:gd name="T1" fmla="*/ 1 h 370"/>
                                    <a:gd name="T2" fmla="*/ 43 w 43"/>
                                    <a:gd name="T3" fmla="*/ 0 h 370"/>
                                    <a:gd name="T4" fmla="*/ 43 w 43"/>
                                    <a:gd name="T5" fmla="*/ 367 h 370"/>
                                    <a:gd name="T6" fmla="*/ 0 w 43"/>
                                    <a:gd name="T7" fmla="*/ 370 h 370"/>
                                    <a:gd name="T8" fmla="*/ 0 w 43"/>
                                    <a:gd name="T9" fmla="*/ 1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3" h="370">
                                      <a:moveTo>
                                        <a:pt x="0" y="1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43" y="367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44" name="Freeform 2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2" y="1457"/>
                                  <a:ext cx="7" cy="369"/>
                                </a:xfrm>
                                <a:custGeom>
                                  <a:avLst/>
                                  <a:gdLst>
                                    <a:gd name="T0" fmla="*/ 0 w 14"/>
                                    <a:gd name="T1" fmla="*/ 0 h 369"/>
                                    <a:gd name="T2" fmla="*/ 14 w 14"/>
                                    <a:gd name="T3" fmla="*/ 0 h 369"/>
                                    <a:gd name="T4" fmla="*/ 14 w 14"/>
                                    <a:gd name="T5" fmla="*/ 368 h 369"/>
                                    <a:gd name="T6" fmla="*/ 0 w 14"/>
                                    <a:gd name="T7" fmla="*/ 369 h 369"/>
                                    <a:gd name="T8" fmla="*/ 0 w 14"/>
                                    <a:gd name="T9" fmla="*/ 0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" h="369">
                                      <a:moveTo>
                                        <a:pt x="0" y="0"/>
                                      </a:moveTo>
                                      <a:lnTo>
                                        <a:pt x="14" y="0"/>
                                      </a:lnTo>
                                      <a:lnTo>
                                        <a:pt x="14" y="368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45" name="Freeform 2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9" y="1456"/>
                                  <a:ext cx="7" cy="369"/>
                                </a:xfrm>
                                <a:custGeom>
                                  <a:avLst/>
                                  <a:gdLst>
                                    <a:gd name="T0" fmla="*/ 0 w 16"/>
                                    <a:gd name="T1" fmla="*/ 1 h 369"/>
                                    <a:gd name="T2" fmla="*/ 16 w 16"/>
                                    <a:gd name="T3" fmla="*/ 0 h 369"/>
                                    <a:gd name="T4" fmla="*/ 16 w 16"/>
                                    <a:gd name="T5" fmla="*/ 369 h 369"/>
                                    <a:gd name="T6" fmla="*/ 0 w 16"/>
                                    <a:gd name="T7" fmla="*/ 369 h 369"/>
                                    <a:gd name="T8" fmla="*/ 0 w 16"/>
                                    <a:gd name="T9" fmla="*/ 1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369">
                                      <a:moveTo>
                                        <a:pt x="0" y="1"/>
                                      </a:moveTo>
                                      <a:lnTo>
                                        <a:pt x="16" y="0"/>
                                      </a:lnTo>
                                      <a:lnTo>
                                        <a:pt x="16" y="369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46" name="Freeform 2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6" y="1456"/>
                                  <a:ext cx="7" cy="369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0 h 369"/>
                                    <a:gd name="T2" fmla="*/ 13 w 13"/>
                                    <a:gd name="T3" fmla="*/ 0 h 369"/>
                                    <a:gd name="T4" fmla="*/ 13 w 13"/>
                                    <a:gd name="T5" fmla="*/ 367 h 369"/>
                                    <a:gd name="T6" fmla="*/ 0 w 13"/>
                                    <a:gd name="T7" fmla="*/ 369 h 369"/>
                                    <a:gd name="T8" fmla="*/ 0 w 13"/>
                                    <a:gd name="T9" fmla="*/ 0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369">
                                      <a:moveTo>
                                        <a:pt x="0" y="0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13" y="367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D6D6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47" name="Freeform 2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" y="1453"/>
                                  <a:ext cx="21" cy="370"/>
                                </a:xfrm>
                                <a:custGeom>
                                  <a:avLst/>
                                  <a:gdLst>
                                    <a:gd name="T0" fmla="*/ 0 w 43"/>
                                    <a:gd name="T1" fmla="*/ 3 h 370"/>
                                    <a:gd name="T2" fmla="*/ 43 w 43"/>
                                    <a:gd name="T3" fmla="*/ 0 h 370"/>
                                    <a:gd name="T4" fmla="*/ 43 w 43"/>
                                    <a:gd name="T5" fmla="*/ 368 h 370"/>
                                    <a:gd name="T6" fmla="*/ 0 w 43"/>
                                    <a:gd name="T7" fmla="*/ 370 h 370"/>
                                    <a:gd name="T8" fmla="*/ 0 w 43"/>
                                    <a:gd name="T9" fmla="*/ 3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3" h="370">
                                      <a:moveTo>
                                        <a:pt x="0" y="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43" y="368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48" name="Freeform 2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" y="1454"/>
                                  <a:ext cx="6" cy="369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369"/>
                                    <a:gd name="T2" fmla="*/ 12 w 12"/>
                                    <a:gd name="T3" fmla="*/ 0 h 369"/>
                                    <a:gd name="T4" fmla="*/ 12 w 12"/>
                                    <a:gd name="T5" fmla="*/ 369 h 369"/>
                                    <a:gd name="T6" fmla="*/ 0 w 12"/>
                                    <a:gd name="T7" fmla="*/ 369 h 369"/>
                                    <a:gd name="T8" fmla="*/ 0 w 12"/>
                                    <a:gd name="T9" fmla="*/ 2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9">
                                      <a:moveTo>
                                        <a:pt x="0" y="2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9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49" name="Freeform 2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9" y="1454"/>
                                  <a:ext cx="5" cy="369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369"/>
                                    <a:gd name="T2" fmla="*/ 9 w 9"/>
                                    <a:gd name="T3" fmla="*/ 0 h 369"/>
                                    <a:gd name="T4" fmla="*/ 9 w 9"/>
                                    <a:gd name="T5" fmla="*/ 368 h 369"/>
                                    <a:gd name="T6" fmla="*/ 0 w 9"/>
                                    <a:gd name="T7" fmla="*/ 369 h 369"/>
                                    <a:gd name="T8" fmla="*/ 0 w 9"/>
                                    <a:gd name="T9" fmla="*/ 0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" h="369">
                                      <a:moveTo>
                                        <a:pt x="0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68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0" name="Rectangle 2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4" y="1454"/>
                                  <a:ext cx="5" cy="3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1717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1" name="Freeform 2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9" y="1453"/>
                                  <a:ext cx="5" cy="369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1 h 369"/>
                                    <a:gd name="T2" fmla="*/ 12 w 12"/>
                                    <a:gd name="T3" fmla="*/ 0 h 369"/>
                                    <a:gd name="T4" fmla="*/ 12 w 12"/>
                                    <a:gd name="T5" fmla="*/ 368 h 369"/>
                                    <a:gd name="T6" fmla="*/ 0 w 12"/>
                                    <a:gd name="T7" fmla="*/ 369 h 369"/>
                                    <a:gd name="T8" fmla="*/ 0 w 12"/>
                                    <a:gd name="T9" fmla="*/ 1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9">
                                      <a:moveTo>
                                        <a:pt x="0" y="1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8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2" name="Freeform 2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34" y="1451"/>
                                  <a:ext cx="20" cy="370"/>
                                </a:xfrm>
                                <a:custGeom>
                                  <a:avLst/>
                                  <a:gdLst>
                                    <a:gd name="T0" fmla="*/ 0 w 39"/>
                                    <a:gd name="T1" fmla="*/ 2 h 370"/>
                                    <a:gd name="T2" fmla="*/ 39 w 39"/>
                                    <a:gd name="T3" fmla="*/ 0 h 370"/>
                                    <a:gd name="T4" fmla="*/ 39 w 39"/>
                                    <a:gd name="T5" fmla="*/ 368 h 370"/>
                                    <a:gd name="T6" fmla="*/ 0 w 39"/>
                                    <a:gd name="T7" fmla="*/ 370 h 370"/>
                                    <a:gd name="T8" fmla="*/ 0 w 39"/>
                                    <a:gd name="T9" fmla="*/ 2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" h="370">
                                      <a:moveTo>
                                        <a:pt x="0" y="2"/>
                                      </a:moveTo>
                                      <a:lnTo>
                                        <a:pt x="39" y="0"/>
                                      </a:lnTo>
                                      <a:lnTo>
                                        <a:pt x="39" y="368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3" name="Freeform 2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34" y="1453"/>
                                  <a:ext cx="7" cy="368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0 h 368"/>
                                    <a:gd name="T2" fmla="*/ 13 w 13"/>
                                    <a:gd name="T3" fmla="*/ 0 h 368"/>
                                    <a:gd name="T4" fmla="*/ 13 w 13"/>
                                    <a:gd name="T5" fmla="*/ 367 h 368"/>
                                    <a:gd name="T6" fmla="*/ 0 w 13"/>
                                    <a:gd name="T7" fmla="*/ 368 h 368"/>
                                    <a:gd name="T8" fmla="*/ 0 w 13"/>
                                    <a:gd name="T9" fmla="*/ 0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368">
                                      <a:moveTo>
                                        <a:pt x="0" y="0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13" y="367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4" name="Freeform 2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1" y="1452"/>
                                  <a:ext cx="7" cy="368"/>
                                </a:xfrm>
                                <a:custGeom>
                                  <a:avLst/>
                                  <a:gdLst>
                                    <a:gd name="T0" fmla="*/ 0 w 14"/>
                                    <a:gd name="T1" fmla="*/ 1 h 368"/>
                                    <a:gd name="T2" fmla="*/ 14 w 14"/>
                                    <a:gd name="T3" fmla="*/ 0 h 368"/>
                                    <a:gd name="T4" fmla="*/ 14 w 14"/>
                                    <a:gd name="T5" fmla="*/ 368 h 368"/>
                                    <a:gd name="T6" fmla="*/ 0 w 14"/>
                                    <a:gd name="T7" fmla="*/ 368 h 368"/>
                                    <a:gd name="T8" fmla="*/ 0 w 14"/>
                                    <a:gd name="T9" fmla="*/ 1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" h="368">
                                      <a:moveTo>
                                        <a:pt x="0" y="1"/>
                                      </a:moveTo>
                                      <a:lnTo>
                                        <a:pt x="14" y="0"/>
                                      </a:lnTo>
                                      <a:lnTo>
                                        <a:pt x="14" y="368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5" name="Freeform 2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8" y="1451"/>
                                  <a:ext cx="6" cy="369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1 h 369"/>
                                    <a:gd name="T2" fmla="*/ 12 w 12"/>
                                    <a:gd name="T3" fmla="*/ 0 h 369"/>
                                    <a:gd name="T4" fmla="*/ 12 w 12"/>
                                    <a:gd name="T5" fmla="*/ 368 h 369"/>
                                    <a:gd name="T6" fmla="*/ 0 w 12"/>
                                    <a:gd name="T7" fmla="*/ 369 h 369"/>
                                    <a:gd name="T8" fmla="*/ 0 w 12"/>
                                    <a:gd name="T9" fmla="*/ 1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9">
                                      <a:moveTo>
                                        <a:pt x="0" y="1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8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6" name="Freeform 2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4" y="1448"/>
                                  <a:ext cx="19" cy="371"/>
                                </a:xfrm>
                                <a:custGeom>
                                  <a:avLst/>
                                  <a:gdLst>
                                    <a:gd name="T0" fmla="*/ 0 w 38"/>
                                    <a:gd name="T1" fmla="*/ 3 h 371"/>
                                    <a:gd name="T2" fmla="*/ 38 w 38"/>
                                    <a:gd name="T3" fmla="*/ 0 h 371"/>
                                    <a:gd name="T4" fmla="*/ 38 w 38"/>
                                    <a:gd name="T5" fmla="*/ 367 h 371"/>
                                    <a:gd name="T6" fmla="*/ 0 w 38"/>
                                    <a:gd name="T7" fmla="*/ 371 h 371"/>
                                    <a:gd name="T8" fmla="*/ 0 w 38"/>
                                    <a:gd name="T9" fmla="*/ 3 h 3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8" h="371">
                                      <a:moveTo>
                                        <a:pt x="0" y="3"/>
                                      </a:moveTo>
                                      <a:lnTo>
                                        <a:pt x="38" y="0"/>
                                      </a:lnTo>
                                      <a:lnTo>
                                        <a:pt x="38" y="367"/>
                                      </a:lnTo>
                                      <a:lnTo>
                                        <a:pt x="0" y="371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67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7" name="Freeform 2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4" y="1451"/>
                                  <a:ext cx="7" cy="368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0 h 368"/>
                                    <a:gd name="T2" fmla="*/ 13 w 13"/>
                                    <a:gd name="T3" fmla="*/ 0 h 368"/>
                                    <a:gd name="T4" fmla="*/ 13 w 13"/>
                                    <a:gd name="T5" fmla="*/ 366 h 368"/>
                                    <a:gd name="T6" fmla="*/ 0 w 13"/>
                                    <a:gd name="T7" fmla="*/ 368 h 368"/>
                                    <a:gd name="T8" fmla="*/ 0 w 13"/>
                                    <a:gd name="T9" fmla="*/ 0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368">
                                      <a:moveTo>
                                        <a:pt x="0" y="0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13" y="366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67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8" name="Freeform 2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1" y="1450"/>
                                  <a:ext cx="6" cy="367"/>
                                </a:xfrm>
                                <a:custGeom>
                                  <a:avLst/>
                                  <a:gdLst>
                                    <a:gd name="T0" fmla="*/ 0 w 14"/>
                                    <a:gd name="T1" fmla="*/ 1 h 367"/>
                                    <a:gd name="T2" fmla="*/ 14 w 14"/>
                                    <a:gd name="T3" fmla="*/ 0 h 367"/>
                                    <a:gd name="T4" fmla="*/ 14 w 14"/>
                                    <a:gd name="T5" fmla="*/ 366 h 367"/>
                                    <a:gd name="T6" fmla="*/ 0 w 14"/>
                                    <a:gd name="T7" fmla="*/ 367 h 367"/>
                                    <a:gd name="T8" fmla="*/ 0 w 14"/>
                                    <a:gd name="T9" fmla="*/ 1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" h="367">
                                      <a:moveTo>
                                        <a:pt x="0" y="1"/>
                                      </a:moveTo>
                                      <a:lnTo>
                                        <a:pt x="14" y="0"/>
                                      </a:lnTo>
                                      <a:lnTo>
                                        <a:pt x="14" y="366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67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9" name="Freeform 2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7" y="1448"/>
                                  <a:ext cx="6" cy="368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2 h 368"/>
                                    <a:gd name="T2" fmla="*/ 11 w 11"/>
                                    <a:gd name="T3" fmla="*/ 0 h 368"/>
                                    <a:gd name="T4" fmla="*/ 11 w 11"/>
                                    <a:gd name="T5" fmla="*/ 367 h 368"/>
                                    <a:gd name="T6" fmla="*/ 0 w 11"/>
                                    <a:gd name="T7" fmla="*/ 368 h 368"/>
                                    <a:gd name="T8" fmla="*/ 0 w 11"/>
                                    <a:gd name="T9" fmla="*/ 2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1" h="368">
                                      <a:moveTo>
                                        <a:pt x="0" y="2"/>
                                      </a:moveTo>
                                      <a:lnTo>
                                        <a:pt x="11" y="0"/>
                                      </a:lnTo>
                                      <a:lnTo>
                                        <a:pt x="11" y="367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777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0" name="Freeform 2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3" y="1446"/>
                                  <a:ext cx="18" cy="369"/>
                                </a:xfrm>
                                <a:custGeom>
                                  <a:avLst/>
                                  <a:gdLst>
                                    <a:gd name="T0" fmla="*/ 0 w 35"/>
                                    <a:gd name="T1" fmla="*/ 2 h 369"/>
                                    <a:gd name="T2" fmla="*/ 35 w 35"/>
                                    <a:gd name="T3" fmla="*/ 0 h 369"/>
                                    <a:gd name="T4" fmla="*/ 35 w 35"/>
                                    <a:gd name="T5" fmla="*/ 366 h 369"/>
                                    <a:gd name="T6" fmla="*/ 0 w 35"/>
                                    <a:gd name="T7" fmla="*/ 369 h 369"/>
                                    <a:gd name="T8" fmla="*/ 0 w 35"/>
                                    <a:gd name="T9" fmla="*/ 2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5" h="369">
                                      <a:moveTo>
                                        <a:pt x="0" y="2"/>
                                      </a:moveTo>
                                      <a:lnTo>
                                        <a:pt x="35" y="0"/>
                                      </a:lnTo>
                                      <a:lnTo>
                                        <a:pt x="35" y="366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9797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1" name="Freeform 2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3" y="1447"/>
                                  <a:ext cx="9" cy="368"/>
                                </a:xfrm>
                                <a:custGeom>
                                  <a:avLst/>
                                  <a:gdLst>
                                    <a:gd name="T0" fmla="*/ 0 w 18"/>
                                    <a:gd name="T1" fmla="*/ 1 h 368"/>
                                    <a:gd name="T2" fmla="*/ 18 w 18"/>
                                    <a:gd name="T3" fmla="*/ 0 h 368"/>
                                    <a:gd name="T4" fmla="*/ 18 w 18"/>
                                    <a:gd name="T5" fmla="*/ 367 h 368"/>
                                    <a:gd name="T6" fmla="*/ 0 w 18"/>
                                    <a:gd name="T7" fmla="*/ 368 h 368"/>
                                    <a:gd name="T8" fmla="*/ 0 w 18"/>
                                    <a:gd name="T9" fmla="*/ 1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" h="368">
                                      <a:moveTo>
                                        <a:pt x="0" y="1"/>
                                      </a:moveTo>
                                      <a:lnTo>
                                        <a:pt x="18" y="0"/>
                                      </a:lnTo>
                                      <a:lnTo>
                                        <a:pt x="18" y="367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9797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2" name="Freeform 2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2" y="1446"/>
                                  <a:ext cx="9" cy="368"/>
                                </a:xfrm>
                                <a:custGeom>
                                  <a:avLst/>
                                  <a:gdLst>
                                    <a:gd name="T0" fmla="*/ 0 w 17"/>
                                    <a:gd name="T1" fmla="*/ 1 h 368"/>
                                    <a:gd name="T2" fmla="*/ 17 w 17"/>
                                    <a:gd name="T3" fmla="*/ 0 h 368"/>
                                    <a:gd name="T4" fmla="*/ 17 w 17"/>
                                    <a:gd name="T5" fmla="*/ 366 h 368"/>
                                    <a:gd name="T6" fmla="*/ 0 w 17"/>
                                    <a:gd name="T7" fmla="*/ 368 h 368"/>
                                    <a:gd name="T8" fmla="*/ 0 w 17"/>
                                    <a:gd name="T9" fmla="*/ 1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" h="368">
                                      <a:moveTo>
                                        <a:pt x="0" y="1"/>
                                      </a:moveTo>
                                      <a:lnTo>
                                        <a:pt x="17" y="0"/>
                                      </a:lnTo>
                                      <a:lnTo>
                                        <a:pt x="17" y="366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A7A7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3" name="Freeform 2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1" y="1444"/>
                                  <a:ext cx="16" cy="368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2 h 368"/>
                                    <a:gd name="T2" fmla="*/ 33 w 33"/>
                                    <a:gd name="T3" fmla="*/ 0 h 368"/>
                                    <a:gd name="T4" fmla="*/ 33 w 33"/>
                                    <a:gd name="T5" fmla="*/ 364 h 368"/>
                                    <a:gd name="T6" fmla="*/ 0 w 33"/>
                                    <a:gd name="T7" fmla="*/ 368 h 368"/>
                                    <a:gd name="T8" fmla="*/ 0 w 33"/>
                                    <a:gd name="T9" fmla="*/ 2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368">
                                      <a:moveTo>
                                        <a:pt x="0" y="2"/>
                                      </a:moveTo>
                                      <a:lnTo>
                                        <a:pt x="33" y="0"/>
                                      </a:lnTo>
                                      <a:lnTo>
                                        <a:pt x="33" y="364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B7B7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4" name="Freeform 2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1" y="1445"/>
                                  <a:ext cx="5" cy="367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1 h 367"/>
                                    <a:gd name="T2" fmla="*/ 12 w 12"/>
                                    <a:gd name="T3" fmla="*/ 0 h 367"/>
                                    <a:gd name="T4" fmla="*/ 12 w 12"/>
                                    <a:gd name="T5" fmla="*/ 365 h 367"/>
                                    <a:gd name="T6" fmla="*/ 0 w 12"/>
                                    <a:gd name="T7" fmla="*/ 367 h 367"/>
                                    <a:gd name="T8" fmla="*/ 0 w 12"/>
                                    <a:gd name="T9" fmla="*/ 1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7">
                                      <a:moveTo>
                                        <a:pt x="0" y="1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5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B7B7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5" name="Freeform 2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6" y="1444"/>
                                  <a:ext cx="6" cy="366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1 h 366"/>
                                    <a:gd name="T2" fmla="*/ 12 w 12"/>
                                    <a:gd name="T3" fmla="*/ 0 h 366"/>
                                    <a:gd name="T4" fmla="*/ 12 w 12"/>
                                    <a:gd name="T5" fmla="*/ 365 h 366"/>
                                    <a:gd name="T6" fmla="*/ 0 w 12"/>
                                    <a:gd name="T7" fmla="*/ 366 h 366"/>
                                    <a:gd name="T8" fmla="*/ 0 w 12"/>
                                    <a:gd name="T9" fmla="*/ 1 h 3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6">
                                      <a:moveTo>
                                        <a:pt x="0" y="1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5"/>
                                      </a:lnTo>
                                      <a:lnTo>
                                        <a:pt x="0" y="366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B7B7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6" name="Freeform 2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2" y="1444"/>
                                  <a:ext cx="5" cy="365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365"/>
                                    <a:gd name="T2" fmla="*/ 9 w 9"/>
                                    <a:gd name="T3" fmla="*/ 0 h 365"/>
                                    <a:gd name="T4" fmla="*/ 9 w 9"/>
                                    <a:gd name="T5" fmla="*/ 364 h 365"/>
                                    <a:gd name="T6" fmla="*/ 0 w 9"/>
                                    <a:gd name="T7" fmla="*/ 365 h 365"/>
                                    <a:gd name="T8" fmla="*/ 0 w 9"/>
                                    <a:gd name="T9" fmla="*/ 0 h 3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" h="365">
                                      <a:moveTo>
                                        <a:pt x="0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64"/>
                                      </a:lnTo>
                                      <a:lnTo>
                                        <a:pt x="0" y="3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C7C7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7" name="Freeform 2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7" y="1440"/>
                                  <a:ext cx="16" cy="368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4 h 368"/>
                                    <a:gd name="T2" fmla="*/ 31 w 31"/>
                                    <a:gd name="T3" fmla="*/ 0 h 368"/>
                                    <a:gd name="T4" fmla="*/ 31 w 31"/>
                                    <a:gd name="T5" fmla="*/ 364 h 368"/>
                                    <a:gd name="T6" fmla="*/ 0 w 31"/>
                                    <a:gd name="T7" fmla="*/ 368 h 368"/>
                                    <a:gd name="T8" fmla="*/ 0 w 31"/>
                                    <a:gd name="T9" fmla="*/ 4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1" h="368">
                                      <a:moveTo>
                                        <a:pt x="0" y="4"/>
                                      </a:moveTo>
                                      <a:lnTo>
                                        <a:pt x="31" y="0"/>
                                      </a:lnTo>
                                      <a:lnTo>
                                        <a:pt x="31" y="364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8" name="Freeform 2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7" y="1441"/>
                                  <a:ext cx="8" cy="367"/>
                                </a:xfrm>
                                <a:custGeom>
                                  <a:avLst/>
                                  <a:gdLst>
                                    <a:gd name="T0" fmla="*/ 0 w 16"/>
                                    <a:gd name="T1" fmla="*/ 3 h 367"/>
                                    <a:gd name="T2" fmla="*/ 16 w 16"/>
                                    <a:gd name="T3" fmla="*/ 0 h 367"/>
                                    <a:gd name="T4" fmla="*/ 16 w 16"/>
                                    <a:gd name="T5" fmla="*/ 365 h 367"/>
                                    <a:gd name="T6" fmla="*/ 0 w 16"/>
                                    <a:gd name="T7" fmla="*/ 367 h 367"/>
                                    <a:gd name="T8" fmla="*/ 0 w 16"/>
                                    <a:gd name="T9" fmla="*/ 3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367">
                                      <a:moveTo>
                                        <a:pt x="0" y="3"/>
                                      </a:moveTo>
                                      <a:lnTo>
                                        <a:pt x="16" y="0"/>
                                      </a:lnTo>
                                      <a:lnTo>
                                        <a:pt x="16" y="365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9" name="Freeform 2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15" y="1440"/>
                                  <a:ext cx="8" cy="366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1 h 366"/>
                                    <a:gd name="T2" fmla="*/ 15 w 15"/>
                                    <a:gd name="T3" fmla="*/ 0 h 366"/>
                                    <a:gd name="T4" fmla="*/ 15 w 15"/>
                                    <a:gd name="T5" fmla="*/ 364 h 366"/>
                                    <a:gd name="T6" fmla="*/ 0 w 15"/>
                                    <a:gd name="T7" fmla="*/ 366 h 366"/>
                                    <a:gd name="T8" fmla="*/ 0 w 15"/>
                                    <a:gd name="T9" fmla="*/ 1 h 3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" h="366">
                                      <a:moveTo>
                                        <a:pt x="0" y="1"/>
                                      </a:moveTo>
                                      <a:lnTo>
                                        <a:pt x="15" y="0"/>
                                      </a:lnTo>
                                      <a:lnTo>
                                        <a:pt x="15" y="364"/>
                                      </a:lnTo>
                                      <a:lnTo>
                                        <a:pt x="0" y="366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0" name="Freeform 2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3" y="1437"/>
                                  <a:ext cx="13" cy="367"/>
                                </a:xfrm>
                                <a:custGeom>
                                  <a:avLst/>
                                  <a:gdLst>
                                    <a:gd name="T0" fmla="*/ 0 w 27"/>
                                    <a:gd name="T1" fmla="*/ 3 h 367"/>
                                    <a:gd name="T2" fmla="*/ 27 w 27"/>
                                    <a:gd name="T3" fmla="*/ 0 h 367"/>
                                    <a:gd name="T4" fmla="*/ 27 w 27"/>
                                    <a:gd name="T5" fmla="*/ 363 h 367"/>
                                    <a:gd name="T6" fmla="*/ 0 w 27"/>
                                    <a:gd name="T7" fmla="*/ 367 h 367"/>
                                    <a:gd name="T8" fmla="*/ 0 w 27"/>
                                    <a:gd name="T9" fmla="*/ 3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" h="367">
                                      <a:moveTo>
                                        <a:pt x="0" y="3"/>
                                      </a:moveTo>
                                      <a:lnTo>
                                        <a:pt x="27" y="0"/>
                                      </a:lnTo>
                                      <a:lnTo>
                                        <a:pt x="27" y="363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1" name="Freeform 2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6" y="1433"/>
                                  <a:ext cx="12" cy="367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4 h 367"/>
                                    <a:gd name="T2" fmla="*/ 24 w 24"/>
                                    <a:gd name="T3" fmla="*/ 0 h 367"/>
                                    <a:gd name="T4" fmla="*/ 24 w 24"/>
                                    <a:gd name="T5" fmla="*/ 362 h 367"/>
                                    <a:gd name="T6" fmla="*/ 0 w 24"/>
                                    <a:gd name="T7" fmla="*/ 367 h 367"/>
                                    <a:gd name="T8" fmla="*/ 0 w 24"/>
                                    <a:gd name="T9" fmla="*/ 4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4" h="367">
                                      <a:moveTo>
                                        <a:pt x="0" y="4"/>
                                      </a:moveTo>
                                      <a:lnTo>
                                        <a:pt x="24" y="0"/>
                                      </a:lnTo>
                                      <a:lnTo>
                                        <a:pt x="24" y="362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1818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2" name="Freeform 2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6" y="1435"/>
                                  <a:ext cx="6" cy="365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365"/>
                                    <a:gd name="T2" fmla="*/ 12 w 12"/>
                                    <a:gd name="T3" fmla="*/ 0 h 365"/>
                                    <a:gd name="T4" fmla="*/ 12 w 12"/>
                                    <a:gd name="T5" fmla="*/ 362 h 365"/>
                                    <a:gd name="T6" fmla="*/ 0 w 12"/>
                                    <a:gd name="T7" fmla="*/ 365 h 365"/>
                                    <a:gd name="T8" fmla="*/ 0 w 12"/>
                                    <a:gd name="T9" fmla="*/ 2 h 3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5">
                                      <a:moveTo>
                                        <a:pt x="0" y="2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2"/>
                                      </a:lnTo>
                                      <a:lnTo>
                                        <a:pt x="0" y="365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1818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3" name="Freeform 2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2" y="1433"/>
                                  <a:ext cx="6" cy="364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364"/>
                                    <a:gd name="T2" fmla="*/ 12 w 12"/>
                                    <a:gd name="T3" fmla="*/ 0 h 364"/>
                                    <a:gd name="T4" fmla="*/ 12 w 12"/>
                                    <a:gd name="T5" fmla="*/ 362 h 364"/>
                                    <a:gd name="T6" fmla="*/ 0 w 12"/>
                                    <a:gd name="T7" fmla="*/ 364 h 364"/>
                                    <a:gd name="T8" fmla="*/ 0 w 12"/>
                                    <a:gd name="T9" fmla="*/ 2 h 3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4">
                                      <a:moveTo>
                                        <a:pt x="0" y="2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2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2828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4" name="Freeform 2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8" y="1429"/>
                                  <a:ext cx="10" cy="366"/>
                                </a:xfrm>
                                <a:custGeom>
                                  <a:avLst/>
                                  <a:gdLst>
                                    <a:gd name="T0" fmla="*/ 0 w 19"/>
                                    <a:gd name="T1" fmla="*/ 4 h 366"/>
                                    <a:gd name="T2" fmla="*/ 19 w 19"/>
                                    <a:gd name="T3" fmla="*/ 0 h 366"/>
                                    <a:gd name="T4" fmla="*/ 19 w 19"/>
                                    <a:gd name="T5" fmla="*/ 361 h 366"/>
                                    <a:gd name="T6" fmla="*/ 0 w 19"/>
                                    <a:gd name="T7" fmla="*/ 366 h 366"/>
                                    <a:gd name="T8" fmla="*/ 0 w 19"/>
                                    <a:gd name="T9" fmla="*/ 4 h 3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" h="366">
                                      <a:moveTo>
                                        <a:pt x="0" y="4"/>
                                      </a:moveTo>
                                      <a:lnTo>
                                        <a:pt x="19" y="0"/>
                                      </a:lnTo>
                                      <a:lnTo>
                                        <a:pt x="19" y="361"/>
                                      </a:lnTo>
                                      <a:lnTo>
                                        <a:pt x="0" y="366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3838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5" name="Freeform 2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8" y="1426"/>
                                  <a:ext cx="7" cy="364"/>
                                </a:xfrm>
                                <a:custGeom>
                                  <a:avLst/>
                                  <a:gdLst>
                                    <a:gd name="T0" fmla="*/ 0 w 16"/>
                                    <a:gd name="T1" fmla="*/ 3 h 364"/>
                                    <a:gd name="T2" fmla="*/ 16 w 16"/>
                                    <a:gd name="T3" fmla="*/ 0 h 364"/>
                                    <a:gd name="T4" fmla="*/ 16 w 16"/>
                                    <a:gd name="T5" fmla="*/ 359 h 364"/>
                                    <a:gd name="T6" fmla="*/ 0 w 16"/>
                                    <a:gd name="T7" fmla="*/ 364 h 364"/>
                                    <a:gd name="T8" fmla="*/ 0 w 16"/>
                                    <a:gd name="T9" fmla="*/ 3 h 3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364">
                                      <a:moveTo>
                                        <a:pt x="0" y="3"/>
                                      </a:moveTo>
                                      <a:lnTo>
                                        <a:pt x="16" y="0"/>
                                      </a:lnTo>
                                      <a:lnTo>
                                        <a:pt x="16" y="359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484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6" name="Freeform 2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5" y="1421"/>
                                  <a:ext cx="7" cy="364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5 h 364"/>
                                    <a:gd name="T2" fmla="*/ 13 w 13"/>
                                    <a:gd name="T3" fmla="*/ 0 h 364"/>
                                    <a:gd name="T4" fmla="*/ 13 w 13"/>
                                    <a:gd name="T5" fmla="*/ 358 h 364"/>
                                    <a:gd name="T6" fmla="*/ 0 w 13"/>
                                    <a:gd name="T7" fmla="*/ 364 h 364"/>
                                    <a:gd name="T8" fmla="*/ 0 w 13"/>
                                    <a:gd name="T9" fmla="*/ 5 h 3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364">
                                      <a:moveTo>
                                        <a:pt x="0" y="5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13" y="358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484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7" name="Freeform 2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2" y="1418"/>
                                  <a:ext cx="4" cy="361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3 h 361"/>
                                    <a:gd name="T2" fmla="*/ 8 w 8"/>
                                    <a:gd name="T3" fmla="*/ 0 h 361"/>
                                    <a:gd name="T4" fmla="*/ 8 w 8"/>
                                    <a:gd name="T5" fmla="*/ 357 h 361"/>
                                    <a:gd name="T6" fmla="*/ 0 w 8"/>
                                    <a:gd name="T7" fmla="*/ 361 h 361"/>
                                    <a:gd name="T8" fmla="*/ 0 w 8"/>
                                    <a:gd name="T9" fmla="*/ 3 h 3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" h="361">
                                      <a:moveTo>
                                        <a:pt x="0" y="3"/>
                                      </a:moveTo>
                                      <a:lnTo>
                                        <a:pt x="8" y="0"/>
                                      </a:lnTo>
                                      <a:lnTo>
                                        <a:pt x="8" y="357"/>
                                      </a:lnTo>
                                      <a:lnTo>
                                        <a:pt x="0" y="361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484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8" name="Freeform 2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6" y="1413"/>
                                  <a:ext cx="1" cy="362"/>
                                </a:xfrm>
                                <a:custGeom>
                                  <a:avLst/>
                                  <a:gdLst>
                                    <a:gd name="T0" fmla="*/ 0 w 2"/>
                                    <a:gd name="T1" fmla="*/ 5 h 362"/>
                                    <a:gd name="T2" fmla="*/ 2 w 2"/>
                                    <a:gd name="T3" fmla="*/ 0 h 362"/>
                                    <a:gd name="T4" fmla="*/ 2 w 2"/>
                                    <a:gd name="T5" fmla="*/ 356 h 362"/>
                                    <a:gd name="T6" fmla="*/ 0 w 2"/>
                                    <a:gd name="T7" fmla="*/ 362 h 362"/>
                                    <a:gd name="T8" fmla="*/ 0 w 2"/>
                                    <a:gd name="T9" fmla="*/ 5 h 3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" h="362">
                                      <a:moveTo>
                                        <a:pt x="0" y="5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2" y="356"/>
                                      </a:lnTo>
                                      <a:lnTo>
                                        <a:pt x="0" y="362"/>
                                      </a:lnTo>
                                      <a:lnTo>
                                        <a:pt x="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3838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9" name="Freeform 2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" y="1378"/>
                                  <a:ext cx="441" cy="81"/>
                                </a:xfrm>
                                <a:custGeom>
                                  <a:avLst/>
                                  <a:gdLst>
                                    <a:gd name="T0" fmla="*/ 466 w 883"/>
                                    <a:gd name="T1" fmla="*/ 1 h 81"/>
                                    <a:gd name="T2" fmla="*/ 381 w 883"/>
                                    <a:gd name="T3" fmla="*/ 3 h 81"/>
                                    <a:gd name="T4" fmla="*/ 299 w 883"/>
                                    <a:gd name="T5" fmla="*/ 5 h 81"/>
                                    <a:gd name="T6" fmla="*/ 223 w 883"/>
                                    <a:gd name="T7" fmla="*/ 10 h 81"/>
                                    <a:gd name="T8" fmla="*/ 155 w 883"/>
                                    <a:gd name="T9" fmla="*/ 15 h 81"/>
                                    <a:gd name="T10" fmla="*/ 97 w 883"/>
                                    <a:gd name="T11" fmla="*/ 20 h 81"/>
                                    <a:gd name="T12" fmla="*/ 51 w 883"/>
                                    <a:gd name="T13" fmla="*/ 28 h 81"/>
                                    <a:gd name="T14" fmla="*/ 18 w 883"/>
                                    <a:gd name="T15" fmla="*/ 35 h 81"/>
                                    <a:gd name="T16" fmla="*/ 0 w 883"/>
                                    <a:gd name="T17" fmla="*/ 43 h 81"/>
                                    <a:gd name="T18" fmla="*/ 2 w 883"/>
                                    <a:gd name="T19" fmla="*/ 51 h 81"/>
                                    <a:gd name="T20" fmla="*/ 22 w 883"/>
                                    <a:gd name="T21" fmla="*/ 59 h 81"/>
                                    <a:gd name="T22" fmla="*/ 57 w 883"/>
                                    <a:gd name="T23" fmla="*/ 66 h 81"/>
                                    <a:gd name="T24" fmla="*/ 105 w 883"/>
                                    <a:gd name="T25" fmla="*/ 70 h 81"/>
                                    <a:gd name="T26" fmla="*/ 169 w 883"/>
                                    <a:gd name="T27" fmla="*/ 75 h 81"/>
                                    <a:gd name="T28" fmla="*/ 243 w 883"/>
                                    <a:gd name="T29" fmla="*/ 79 h 81"/>
                                    <a:gd name="T30" fmla="*/ 328 w 883"/>
                                    <a:gd name="T31" fmla="*/ 80 h 81"/>
                                    <a:gd name="T32" fmla="*/ 421 w 883"/>
                                    <a:gd name="T33" fmla="*/ 80 h 81"/>
                                    <a:gd name="T34" fmla="*/ 512 w 883"/>
                                    <a:gd name="T35" fmla="*/ 79 h 81"/>
                                    <a:gd name="T36" fmla="*/ 598 w 883"/>
                                    <a:gd name="T37" fmla="*/ 75 h 81"/>
                                    <a:gd name="T38" fmla="*/ 675 w 883"/>
                                    <a:gd name="T39" fmla="*/ 70 h 81"/>
                                    <a:gd name="T40" fmla="*/ 743 w 883"/>
                                    <a:gd name="T41" fmla="*/ 66 h 81"/>
                                    <a:gd name="T42" fmla="*/ 801 w 883"/>
                                    <a:gd name="T43" fmla="*/ 59 h 81"/>
                                    <a:gd name="T44" fmla="*/ 844 w 883"/>
                                    <a:gd name="T45" fmla="*/ 51 h 81"/>
                                    <a:gd name="T46" fmla="*/ 873 w 883"/>
                                    <a:gd name="T47" fmla="*/ 43 h 81"/>
                                    <a:gd name="T48" fmla="*/ 883 w 883"/>
                                    <a:gd name="T49" fmla="*/ 35 h 81"/>
                                    <a:gd name="T50" fmla="*/ 877 w 883"/>
                                    <a:gd name="T51" fmla="*/ 28 h 81"/>
                                    <a:gd name="T52" fmla="*/ 854 w 883"/>
                                    <a:gd name="T53" fmla="*/ 20 h 81"/>
                                    <a:gd name="T54" fmla="*/ 815 w 883"/>
                                    <a:gd name="T55" fmla="*/ 15 h 81"/>
                                    <a:gd name="T56" fmla="*/ 765 w 883"/>
                                    <a:gd name="T57" fmla="*/ 10 h 81"/>
                                    <a:gd name="T58" fmla="*/ 703 w 883"/>
                                    <a:gd name="T59" fmla="*/ 5 h 81"/>
                                    <a:gd name="T60" fmla="*/ 631 w 883"/>
                                    <a:gd name="T61" fmla="*/ 3 h 81"/>
                                    <a:gd name="T62" fmla="*/ 551 w 883"/>
                                    <a:gd name="T63" fmla="*/ 1 h 8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883" h="81">
                                      <a:moveTo>
                                        <a:pt x="509" y="0"/>
                                      </a:moveTo>
                                      <a:lnTo>
                                        <a:pt x="466" y="1"/>
                                      </a:lnTo>
                                      <a:lnTo>
                                        <a:pt x="421" y="1"/>
                                      </a:lnTo>
                                      <a:lnTo>
                                        <a:pt x="381" y="3"/>
                                      </a:lnTo>
                                      <a:lnTo>
                                        <a:pt x="338" y="4"/>
                                      </a:lnTo>
                                      <a:lnTo>
                                        <a:pt x="299" y="5"/>
                                      </a:lnTo>
                                      <a:lnTo>
                                        <a:pt x="260" y="7"/>
                                      </a:lnTo>
                                      <a:lnTo>
                                        <a:pt x="223" y="10"/>
                                      </a:lnTo>
                                      <a:lnTo>
                                        <a:pt x="188" y="12"/>
                                      </a:lnTo>
                                      <a:lnTo>
                                        <a:pt x="155" y="15"/>
                                      </a:lnTo>
                                      <a:lnTo>
                                        <a:pt x="124" y="17"/>
                                      </a:lnTo>
                                      <a:lnTo>
                                        <a:pt x="97" y="20"/>
                                      </a:lnTo>
                                      <a:lnTo>
                                        <a:pt x="72" y="24"/>
                                      </a:lnTo>
                                      <a:lnTo>
                                        <a:pt x="51" y="28"/>
                                      </a:lnTo>
                                      <a:lnTo>
                                        <a:pt x="33" y="31"/>
                                      </a:lnTo>
                                      <a:lnTo>
                                        <a:pt x="18" y="35"/>
                                      </a:lnTo>
                                      <a:lnTo>
                                        <a:pt x="8" y="40"/>
                                      </a:lnTo>
                                      <a:lnTo>
                                        <a:pt x="0" y="43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2" y="51"/>
                                      </a:lnTo>
                                      <a:lnTo>
                                        <a:pt x="10" y="55"/>
                                      </a:lnTo>
                                      <a:lnTo>
                                        <a:pt x="22" y="59"/>
                                      </a:lnTo>
                                      <a:lnTo>
                                        <a:pt x="37" y="62"/>
                                      </a:lnTo>
                                      <a:lnTo>
                                        <a:pt x="57" y="66"/>
                                      </a:lnTo>
                                      <a:lnTo>
                                        <a:pt x="80" y="68"/>
                                      </a:lnTo>
                                      <a:lnTo>
                                        <a:pt x="105" y="70"/>
                                      </a:lnTo>
                                      <a:lnTo>
                                        <a:pt x="136" y="73"/>
                                      </a:lnTo>
                                      <a:lnTo>
                                        <a:pt x="169" y="75"/>
                                      </a:lnTo>
                                      <a:lnTo>
                                        <a:pt x="204" y="78"/>
                                      </a:lnTo>
                                      <a:lnTo>
                                        <a:pt x="243" y="79"/>
                                      </a:lnTo>
                                      <a:lnTo>
                                        <a:pt x="285" y="80"/>
                                      </a:lnTo>
                                      <a:lnTo>
                                        <a:pt x="328" y="80"/>
                                      </a:lnTo>
                                      <a:lnTo>
                                        <a:pt x="375" y="81"/>
                                      </a:lnTo>
                                      <a:lnTo>
                                        <a:pt x="421" y="80"/>
                                      </a:lnTo>
                                      <a:lnTo>
                                        <a:pt x="466" y="80"/>
                                      </a:lnTo>
                                      <a:lnTo>
                                        <a:pt x="512" y="79"/>
                                      </a:lnTo>
                                      <a:lnTo>
                                        <a:pt x="555" y="78"/>
                                      </a:lnTo>
                                      <a:lnTo>
                                        <a:pt x="598" y="75"/>
                                      </a:lnTo>
                                      <a:lnTo>
                                        <a:pt x="637" y="73"/>
                                      </a:lnTo>
                                      <a:lnTo>
                                        <a:pt x="675" y="70"/>
                                      </a:lnTo>
                                      <a:lnTo>
                                        <a:pt x="710" y="68"/>
                                      </a:lnTo>
                                      <a:lnTo>
                                        <a:pt x="743" y="66"/>
                                      </a:lnTo>
                                      <a:lnTo>
                                        <a:pt x="774" y="62"/>
                                      </a:lnTo>
                                      <a:lnTo>
                                        <a:pt x="801" y="59"/>
                                      </a:lnTo>
                                      <a:lnTo>
                                        <a:pt x="825" y="55"/>
                                      </a:lnTo>
                                      <a:lnTo>
                                        <a:pt x="844" y="51"/>
                                      </a:lnTo>
                                      <a:lnTo>
                                        <a:pt x="860" y="48"/>
                                      </a:lnTo>
                                      <a:lnTo>
                                        <a:pt x="873" y="43"/>
                                      </a:lnTo>
                                      <a:lnTo>
                                        <a:pt x="881" y="40"/>
                                      </a:lnTo>
                                      <a:lnTo>
                                        <a:pt x="883" y="35"/>
                                      </a:lnTo>
                                      <a:lnTo>
                                        <a:pt x="881" y="31"/>
                                      </a:lnTo>
                                      <a:lnTo>
                                        <a:pt x="877" y="28"/>
                                      </a:lnTo>
                                      <a:lnTo>
                                        <a:pt x="867" y="24"/>
                                      </a:lnTo>
                                      <a:lnTo>
                                        <a:pt x="854" y="20"/>
                                      </a:lnTo>
                                      <a:lnTo>
                                        <a:pt x="836" y="17"/>
                                      </a:lnTo>
                                      <a:lnTo>
                                        <a:pt x="815" y="15"/>
                                      </a:lnTo>
                                      <a:lnTo>
                                        <a:pt x="792" y="12"/>
                                      </a:lnTo>
                                      <a:lnTo>
                                        <a:pt x="765" y="10"/>
                                      </a:lnTo>
                                      <a:lnTo>
                                        <a:pt x="736" y="7"/>
                                      </a:lnTo>
                                      <a:lnTo>
                                        <a:pt x="703" y="5"/>
                                      </a:lnTo>
                                      <a:lnTo>
                                        <a:pt x="668" y="4"/>
                                      </a:lnTo>
                                      <a:lnTo>
                                        <a:pt x="631" y="3"/>
                                      </a:lnTo>
                                      <a:lnTo>
                                        <a:pt x="592" y="1"/>
                                      </a:lnTo>
                                      <a:lnTo>
                                        <a:pt x="551" y="1"/>
                                      </a:lnTo>
                                      <a:lnTo>
                                        <a:pt x="5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80" name="Rectangle 2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0" y="8640"/>
                                <a:ext cx="900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10EA" w:rsidRDefault="000410EA" w:rsidP="000410EA">
                                  <w:pPr>
                                    <w:rPr>
                                      <w:b/>
                                      <w:color w:val="FFFF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00"/>
                                    </w:rPr>
                                    <w:t>DB</w:t>
                                  </w:r>
                                </w:p>
                                <w:p w:rsidR="000410EA" w:rsidRDefault="000410EA" w:rsidP="000410EA">
                                  <w:pPr>
                                    <w:rPr>
                                      <w:b/>
                                      <w:color w:val="FFFF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00"/>
                                    </w:rPr>
                                    <w:t>Table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00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681" name="AutoShape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9" y="7740"/>
                              <a:ext cx="768" cy="696"/>
                            </a:xfrm>
                            <a:prstGeom prst="stripedRightArrow">
                              <a:avLst>
                                <a:gd name="adj1" fmla="val 50000"/>
                                <a:gd name="adj2" fmla="val 27586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10EA" w:rsidRDefault="000410EA" w:rsidP="000410EA">
                                <w:r>
                                  <w:rPr>
                                    <w:rFonts w:hint="eastAsia"/>
                                  </w:rPr>
                                  <w:t>JDBC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82" name="Group 281"/>
                          <wpg:cNvGrpSpPr>
                            <a:grpSpLocks/>
                          </wpg:cNvGrpSpPr>
                          <wpg:grpSpPr bwMode="auto">
                            <a:xfrm>
                              <a:off x="2229" y="7425"/>
                              <a:ext cx="1011" cy="1125"/>
                              <a:chOff x="540" y="8376"/>
                              <a:chExt cx="1103" cy="1125"/>
                            </a:xfrm>
                          </wpg:grpSpPr>
                          <wpg:grpSp>
                            <wpg:cNvPr id="683" name="Group 2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0" y="8376"/>
                                <a:ext cx="1103" cy="1125"/>
                                <a:chOff x="336" y="1378"/>
                                <a:chExt cx="441" cy="450"/>
                              </a:xfrm>
                            </wpg:grpSpPr>
                            <wps:wsp>
                              <wps:cNvPr id="684" name="Freeform 2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" y="1426"/>
                                  <a:ext cx="1" cy="364"/>
                                </a:xfrm>
                                <a:custGeom>
                                  <a:avLst/>
                                  <a:gdLst>
                                    <a:gd name="T0" fmla="*/ 0 w 2"/>
                                    <a:gd name="T1" fmla="*/ 0 h 364"/>
                                    <a:gd name="T2" fmla="*/ 2 w 2"/>
                                    <a:gd name="T3" fmla="*/ 3 h 364"/>
                                    <a:gd name="T4" fmla="*/ 2 w 2"/>
                                    <a:gd name="T5" fmla="*/ 364 h 364"/>
                                    <a:gd name="T6" fmla="*/ 0 w 2"/>
                                    <a:gd name="T7" fmla="*/ 359 h 364"/>
                                    <a:gd name="T8" fmla="*/ 0 w 2"/>
                                    <a:gd name="T9" fmla="*/ 0 h 3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" h="364">
                                      <a:moveTo>
                                        <a:pt x="0" y="0"/>
                                      </a:moveTo>
                                      <a:lnTo>
                                        <a:pt x="2" y="3"/>
                                      </a:lnTo>
                                      <a:lnTo>
                                        <a:pt x="2" y="364"/>
                                      </a:lnTo>
                                      <a:lnTo>
                                        <a:pt x="0" y="3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85" name="Freeform 2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7" y="1429"/>
                                  <a:ext cx="3" cy="366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0 h 366"/>
                                    <a:gd name="T2" fmla="*/ 8 w 8"/>
                                    <a:gd name="T3" fmla="*/ 4 h 366"/>
                                    <a:gd name="T4" fmla="*/ 8 w 8"/>
                                    <a:gd name="T5" fmla="*/ 366 h 366"/>
                                    <a:gd name="T6" fmla="*/ 0 w 8"/>
                                    <a:gd name="T7" fmla="*/ 361 h 366"/>
                                    <a:gd name="T8" fmla="*/ 0 w 8"/>
                                    <a:gd name="T9" fmla="*/ 0 h 3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" h="366">
                                      <a:moveTo>
                                        <a:pt x="0" y="0"/>
                                      </a:moveTo>
                                      <a:lnTo>
                                        <a:pt x="8" y="4"/>
                                      </a:lnTo>
                                      <a:lnTo>
                                        <a:pt x="8" y="366"/>
                                      </a:lnTo>
                                      <a:lnTo>
                                        <a:pt x="0" y="3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717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86" name="Freeform 2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" y="1433"/>
                                  <a:ext cx="6" cy="367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0 h 367"/>
                                    <a:gd name="T2" fmla="*/ 12 w 12"/>
                                    <a:gd name="T3" fmla="*/ 4 h 367"/>
                                    <a:gd name="T4" fmla="*/ 12 w 12"/>
                                    <a:gd name="T5" fmla="*/ 367 h 367"/>
                                    <a:gd name="T6" fmla="*/ 0 w 12"/>
                                    <a:gd name="T7" fmla="*/ 362 h 367"/>
                                    <a:gd name="T8" fmla="*/ 0 w 12"/>
                                    <a:gd name="T9" fmla="*/ 0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7">
                                      <a:moveTo>
                                        <a:pt x="0" y="0"/>
                                      </a:moveTo>
                                      <a:lnTo>
                                        <a:pt x="12" y="4"/>
                                      </a:lnTo>
                                      <a:lnTo>
                                        <a:pt x="12" y="367"/>
                                      </a:lnTo>
                                      <a:lnTo>
                                        <a:pt x="0" y="3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87" name="Freeform 2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6" y="1437"/>
                                  <a:ext cx="8" cy="367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367"/>
                                    <a:gd name="T2" fmla="*/ 15 w 15"/>
                                    <a:gd name="T3" fmla="*/ 3 h 367"/>
                                    <a:gd name="T4" fmla="*/ 15 w 15"/>
                                    <a:gd name="T5" fmla="*/ 367 h 367"/>
                                    <a:gd name="T6" fmla="*/ 0 w 15"/>
                                    <a:gd name="T7" fmla="*/ 363 h 367"/>
                                    <a:gd name="T8" fmla="*/ 0 w 15"/>
                                    <a:gd name="T9" fmla="*/ 0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" h="367">
                                      <a:moveTo>
                                        <a:pt x="0" y="0"/>
                                      </a:moveTo>
                                      <a:lnTo>
                                        <a:pt x="15" y="3"/>
                                      </a:lnTo>
                                      <a:lnTo>
                                        <a:pt x="15" y="367"/>
                                      </a:lnTo>
                                      <a:lnTo>
                                        <a:pt x="0" y="3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88" name="Freeform 2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" y="1440"/>
                                  <a:ext cx="10" cy="36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368"/>
                                    <a:gd name="T2" fmla="*/ 20 w 20"/>
                                    <a:gd name="T3" fmla="*/ 4 h 368"/>
                                    <a:gd name="T4" fmla="*/ 20 w 20"/>
                                    <a:gd name="T5" fmla="*/ 368 h 368"/>
                                    <a:gd name="T6" fmla="*/ 0 w 20"/>
                                    <a:gd name="T7" fmla="*/ 364 h 368"/>
                                    <a:gd name="T8" fmla="*/ 0 w 20"/>
                                    <a:gd name="T9" fmla="*/ 0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" h="368">
                                      <a:moveTo>
                                        <a:pt x="0" y="0"/>
                                      </a:moveTo>
                                      <a:lnTo>
                                        <a:pt x="20" y="4"/>
                                      </a:lnTo>
                                      <a:lnTo>
                                        <a:pt x="20" y="368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89" name="Freeform 2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4" y="1444"/>
                                  <a:ext cx="11" cy="368"/>
                                </a:xfrm>
                                <a:custGeom>
                                  <a:avLst/>
                                  <a:gdLst>
                                    <a:gd name="T0" fmla="*/ 0 w 23"/>
                                    <a:gd name="T1" fmla="*/ 0 h 368"/>
                                    <a:gd name="T2" fmla="*/ 23 w 23"/>
                                    <a:gd name="T3" fmla="*/ 2 h 368"/>
                                    <a:gd name="T4" fmla="*/ 23 w 23"/>
                                    <a:gd name="T5" fmla="*/ 368 h 368"/>
                                    <a:gd name="T6" fmla="*/ 0 w 23"/>
                                    <a:gd name="T7" fmla="*/ 364 h 368"/>
                                    <a:gd name="T8" fmla="*/ 0 w 23"/>
                                    <a:gd name="T9" fmla="*/ 0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3" h="368">
                                      <a:moveTo>
                                        <a:pt x="0" y="0"/>
                                      </a:moveTo>
                                      <a:lnTo>
                                        <a:pt x="23" y="2"/>
                                      </a:lnTo>
                                      <a:lnTo>
                                        <a:pt x="23" y="368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90" name="Freeform 2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5" y="1446"/>
                                  <a:ext cx="13" cy="369"/>
                                </a:xfrm>
                                <a:custGeom>
                                  <a:avLst/>
                                  <a:gdLst>
                                    <a:gd name="T0" fmla="*/ 0 w 25"/>
                                    <a:gd name="T1" fmla="*/ 0 h 369"/>
                                    <a:gd name="T2" fmla="*/ 25 w 25"/>
                                    <a:gd name="T3" fmla="*/ 2 h 369"/>
                                    <a:gd name="T4" fmla="*/ 25 w 25"/>
                                    <a:gd name="T5" fmla="*/ 369 h 369"/>
                                    <a:gd name="T6" fmla="*/ 0 w 25"/>
                                    <a:gd name="T7" fmla="*/ 366 h 369"/>
                                    <a:gd name="T8" fmla="*/ 0 w 25"/>
                                    <a:gd name="T9" fmla="*/ 0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5" h="369">
                                      <a:moveTo>
                                        <a:pt x="0" y="0"/>
                                      </a:moveTo>
                                      <a:lnTo>
                                        <a:pt x="25" y="2"/>
                                      </a:lnTo>
                                      <a:lnTo>
                                        <a:pt x="25" y="369"/>
                                      </a:lnTo>
                                      <a:lnTo>
                                        <a:pt x="0" y="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91" name="Freeform 2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8" y="1448"/>
                                  <a:ext cx="16" cy="371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0 h 371"/>
                                    <a:gd name="T2" fmla="*/ 31 w 31"/>
                                    <a:gd name="T3" fmla="*/ 3 h 371"/>
                                    <a:gd name="T4" fmla="*/ 31 w 31"/>
                                    <a:gd name="T5" fmla="*/ 371 h 371"/>
                                    <a:gd name="T6" fmla="*/ 0 w 31"/>
                                    <a:gd name="T7" fmla="*/ 367 h 371"/>
                                    <a:gd name="T8" fmla="*/ 0 w 31"/>
                                    <a:gd name="T9" fmla="*/ 0 h 3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1" h="371">
                                      <a:moveTo>
                                        <a:pt x="0" y="0"/>
                                      </a:moveTo>
                                      <a:lnTo>
                                        <a:pt x="31" y="3"/>
                                      </a:lnTo>
                                      <a:lnTo>
                                        <a:pt x="31" y="371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92" name="Freeform 2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4" y="1451"/>
                                  <a:ext cx="16" cy="370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0 h 370"/>
                                    <a:gd name="T2" fmla="*/ 33 w 33"/>
                                    <a:gd name="T3" fmla="*/ 2 h 370"/>
                                    <a:gd name="T4" fmla="*/ 33 w 33"/>
                                    <a:gd name="T5" fmla="*/ 370 h 370"/>
                                    <a:gd name="T6" fmla="*/ 0 w 33"/>
                                    <a:gd name="T7" fmla="*/ 368 h 370"/>
                                    <a:gd name="T8" fmla="*/ 0 w 33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370">
                                      <a:moveTo>
                                        <a:pt x="0" y="0"/>
                                      </a:moveTo>
                                      <a:lnTo>
                                        <a:pt x="33" y="2"/>
                                      </a:lnTo>
                                      <a:lnTo>
                                        <a:pt x="33" y="370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93" name="Freeform 2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" y="1453"/>
                                  <a:ext cx="17" cy="370"/>
                                </a:xfrm>
                                <a:custGeom>
                                  <a:avLst/>
                                  <a:gdLst>
                                    <a:gd name="T0" fmla="*/ 0 w 35"/>
                                    <a:gd name="T1" fmla="*/ 0 h 370"/>
                                    <a:gd name="T2" fmla="*/ 35 w 35"/>
                                    <a:gd name="T3" fmla="*/ 3 h 370"/>
                                    <a:gd name="T4" fmla="*/ 35 w 35"/>
                                    <a:gd name="T5" fmla="*/ 370 h 370"/>
                                    <a:gd name="T6" fmla="*/ 0 w 35"/>
                                    <a:gd name="T7" fmla="*/ 368 h 370"/>
                                    <a:gd name="T8" fmla="*/ 0 w 35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5" h="370">
                                      <a:moveTo>
                                        <a:pt x="0" y="0"/>
                                      </a:moveTo>
                                      <a:lnTo>
                                        <a:pt x="35" y="3"/>
                                      </a:lnTo>
                                      <a:lnTo>
                                        <a:pt x="35" y="370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94" name="Freeform 2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7" y="1456"/>
                                  <a:ext cx="20" cy="370"/>
                                </a:xfrm>
                                <a:custGeom>
                                  <a:avLst/>
                                  <a:gdLst>
                                    <a:gd name="T0" fmla="*/ 0 w 39"/>
                                    <a:gd name="T1" fmla="*/ 0 h 370"/>
                                    <a:gd name="T2" fmla="*/ 39 w 39"/>
                                    <a:gd name="T3" fmla="*/ 1 h 370"/>
                                    <a:gd name="T4" fmla="*/ 39 w 39"/>
                                    <a:gd name="T5" fmla="*/ 370 h 370"/>
                                    <a:gd name="T6" fmla="*/ 0 w 39"/>
                                    <a:gd name="T7" fmla="*/ 367 h 370"/>
                                    <a:gd name="T8" fmla="*/ 0 w 39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" h="370">
                                      <a:moveTo>
                                        <a:pt x="0" y="0"/>
                                      </a:moveTo>
                                      <a:lnTo>
                                        <a:pt x="39" y="1"/>
                                      </a:lnTo>
                                      <a:lnTo>
                                        <a:pt x="39" y="370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95" name="Freeform 2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" y="1457"/>
                                  <a:ext cx="21" cy="370"/>
                                </a:xfrm>
                                <a:custGeom>
                                  <a:avLst/>
                                  <a:gdLst>
                                    <a:gd name="T0" fmla="*/ 0 w 42"/>
                                    <a:gd name="T1" fmla="*/ 0 h 370"/>
                                    <a:gd name="T2" fmla="*/ 42 w 42"/>
                                    <a:gd name="T3" fmla="*/ 1 h 370"/>
                                    <a:gd name="T4" fmla="*/ 42 w 42"/>
                                    <a:gd name="T5" fmla="*/ 370 h 370"/>
                                    <a:gd name="T6" fmla="*/ 0 w 42"/>
                                    <a:gd name="T7" fmla="*/ 369 h 370"/>
                                    <a:gd name="T8" fmla="*/ 0 w 42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2" h="370">
                                      <a:moveTo>
                                        <a:pt x="0" y="0"/>
                                      </a:moveTo>
                                      <a:lnTo>
                                        <a:pt x="42" y="1"/>
                                      </a:lnTo>
                                      <a:lnTo>
                                        <a:pt x="42" y="370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96" name="Rectangle 2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" y="1457"/>
                                  <a:ext cx="11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97" name="Freeform 2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8" y="1457"/>
                                  <a:ext cx="10" cy="370"/>
                                </a:xfrm>
                                <a:custGeom>
                                  <a:avLst/>
                                  <a:gdLst>
                                    <a:gd name="T0" fmla="*/ 0 w 21"/>
                                    <a:gd name="T1" fmla="*/ 0 h 370"/>
                                    <a:gd name="T2" fmla="*/ 21 w 21"/>
                                    <a:gd name="T3" fmla="*/ 1 h 370"/>
                                    <a:gd name="T4" fmla="*/ 21 w 21"/>
                                    <a:gd name="T5" fmla="*/ 370 h 370"/>
                                    <a:gd name="T6" fmla="*/ 0 w 21"/>
                                    <a:gd name="T7" fmla="*/ 369 h 370"/>
                                    <a:gd name="T8" fmla="*/ 0 w 21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" h="370">
                                      <a:moveTo>
                                        <a:pt x="0" y="0"/>
                                      </a:moveTo>
                                      <a:lnTo>
                                        <a:pt x="21" y="1"/>
                                      </a:lnTo>
                                      <a:lnTo>
                                        <a:pt x="21" y="370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717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98" name="Freeform 2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8" y="1458"/>
                                  <a:ext cx="22" cy="370"/>
                                </a:xfrm>
                                <a:custGeom>
                                  <a:avLst/>
                                  <a:gdLst>
                                    <a:gd name="T0" fmla="*/ 0 w 43"/>
                                    <a:gd name="T1" fmla="*/ 0 h 370"/>
                                    <a:gd name="T2" fmla="*/ 43 w 43"/>
                                    <a:gd name="T3" fmla="*/ 0 h 370"/>
                                    <a:gd name="T4" fmla="*/ 43 w 43"/>
                                    <a:gd name="T5" fmla="*/ 370 h 370"/>
                                    <a:gd name="T6" fmla="*/ 0 w 43"/>
                                    <a:gd name="T7" fmla="*/ 369 h 370"/>
                                    <a:gd name="T8" fmla="*/ 0 w 43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3" h="370">
                                      <a:moveTo>
                                        <a:pt x="0" y="0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43" y="370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99" name="Freeform 2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0" y="1458"/>
                                  <a:ext cx="23" cy="370"/>
                                </a:xfrm>
                                <a:custGeom>
                                  <a:avLst/>
                                  <a:gdLst>
                                    <a:gd name="T0" fmla="*/ 0 w 47"/>
                                    <a:gd name="T1" fmla="*/ 0 h 370"/>
                                    <a:gd name="T2" fmla="*/ 47 w 47"/>
                                    <a:gd name="T3" fmla="*/ 1 h 370"/>
                                    <a:gd name="T4" fmla="*/ 47 w 47"/>
                                    <a:gd name="T5" fmla="*/ 370 h 370"/>
                                    <a:gd name="T6" fmla="*/ 0 w 47"/>
                                    <a:gd name="T7" fmla="*/ 370 h 370"/>
                                    <a:gd name="T8" fmla="*/ 0 w 47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7" h="370">
                                      <a:moveTo>
                                        <a:pt x="0" y="0"/>
                                      </a:moveTo>
                                      <a:lnTo>
                                        <a:pt x="47" y="1"/>
                                      </a:lnTo>
                                      <a:lnTo>
                                        <a:pt x="47" y="370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00" name="Rectangle 2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0" y="1458"/>
                                  <a:ext cx="11" cy="3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01" name="Freeform 3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1" y="1458"/>
                                  <a:ext cx="12" cy="370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0 h 370"/>
                                    <a:gd name="T2" fmla="*/ 24 w 24"/>
                                    <a:gd name="T3" fmla="*/ 1 h 370"/>
                                    <a:gd name="T4" fmla="*/ 24 w 24"/>
                                    <a:gd name="T5" fmla="*/ 370 h 370"/>
                                    <a:gd name="T6" fmla="*/ 0 w 24"/>
                                    <a:gd name="T7" fmla="*/ 370 h 370"/>
                                    <a:gd name="T8" fmla="*/ 0 w 24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4" h="370">
                                      <a:moveTo>
                                        <a:pt x="0" y="0"/>
                                      </a:moveTo>
                                      <a:lnTo>
                                        <a:pt x="24" y="1"/>
                                      </a:lnTo>
                                      <a:lnTo>
                                        <a:pt x="24" y="370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E6E6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02" name="Freeform 3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3" y="1458"/>
                                  <a:ext cx="23" cy="370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1 h 370"/>
                                    <a:gd name="T2" fmla="*/ 46 w 46"/>
                                    <a:gd name="T3" fmla="*/ 0 h 370"/>
                                    <a:gd name="T4" fmla="*/ 46 w 46"/>
                                    <a:gd name="T5" fmla="*/ 370 h 370"/>
                                    <a:gd name="T6" fmla="*/ 0 w 46"/>
                                    <a:gd name="T7" fmla="*/ 370 h 370"/>
                                    <a:gd name="T8" fmla="*/ 0 w 46"/>
                                    <a:gd name="T9" fmla="*/ 1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6" h="370">
                                      <a:moveTo>
                                        <a:pt x="0" y="1"/>
                                      </a:moveTo>
                                      <a:lnTo>
                                        <a:pt x="46" y="0"/>
                                      </a:lnTo>
                                      <a:lnTo>
                                        <a:pt x="46" y="370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D6D6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03" name="Freeform 3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6" y="1458"/>
                                  <a:ext cx="22" cy="370"/>
                                </a:xfrm>
                                <a:custGeom>
                                  <a:avLst/>
                                  <a:gdLst>
                                    <a:gd name="T0" fmla="*/ 0 w 45"/>
                                    <a:gd name="T1" fmla="*/ 0 h 370"/>
                                    <a:gd name="T2" fmla="*/ 45 w 45"/>
                                    <a:gd name="T3" fmla="*/ 0 h 370"/>
                                    <a:gd name="T4" fmla="*/ 45 w 45"/>
                                    <a:gd name="T5" fmla="*/ 369 h 370"/>
                                    <a:gd name="T6" fmla="*/ 0 w 45"/>
                                    <a:gd name="T7" fmla="*/ 370 h 370"/>
                                    <a:gd name="T8" fmla="*/ 0 w 45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5" h="370">
                                      <a:moveTo>
                                        <a:pt x="0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45" y="369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04" name="Freeform 3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6" y="1458"/>
                                  <a:ext cx="12" cy="370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0 h 370"/>
                                    <a:gd name="T2" fmla="*/ 24 w 24"/>
                                    <a:gd name="T3" fmla="*/ 0 h 370"/>
                                    <a:gd name="T4" fmla="*/ 24 w 24"/>
                                    <a:gd name="T5" fmla="*/ 369 h 370"/>
                                    <a:gd name="T6" fmla="*/ 0 w 24"/>
                                    <a:gd name="T7" fmla="*/ 370 h 370"/>
                                    <a:gd name="T8" fmla="*/ 0 w 24"/>
                                    <a:gd name="T9" fmla="*/ 0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4" h="370">
                                      <a:moveTo>
                                        <a:pt x="0" y="0"/>
                                      </a:moveTo>
                                      <a:lnTo>
                                        <a:pt x="24" y="0"/>
                                      </a:lnTo>
                                      <a:lnTo>
                                        <a:pt x="24" y="369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05" name="Rectangle 3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" y="1458"/>
                                  <a:ext cx="10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B6B6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06" name="Freeform 3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8" y="1457"/>
                                  <a:ext cx="24" cy="370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1 h 370"/>
                                    <a:gd name="T2" fmla="*/ 46 w 46"/>
                                    <a:gd name="T3" fmla="*/ 0 h 370"/>
                                    <a:gd name="T4" fmla="*/ 46 w 46"/>
                                    <a:gd name="T5" fmla="*/ 369 h 370"/>
                                    <a:gd name="T6" fmla="*/ 0 w 46"/>
                                    <a:gd name="T7" fmla="*/ 370 h 370"/>
                                    <a:gd name="T8" fmla="*/ 0 w 46"/>
                                    <a:gd name="T9" fmla="*/ 1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6" h="370">
                                      <a:moveTo>
                                        <a:pt x="0" y="1"/>
                                      </a:moveTo>
                                      <a:lnTo>
                                        <a:pt x="46" y="0"/>
                                      </a:lnTo>
                                      <a:lnTo>
                                        <a:pt x="46" y="369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6A6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07" name="Freeform 3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8" y="1457"/>
                                  <a:ext cx="12" cy="370"/>
                                </a:xfrm>
                                <a:custGeom>
                                  <a:avLst/>
                                  <a:gdLst>
                                    <a:gd name="T0" fmla="*/ 0 w 23"/>
                                    <a:gd name="T1" fmla="*/ 1 h 370"/>
                                    <a:gd name="T2" fmla="*/ 23 w 23"/>
                                    <a:gd name="T3" fmla="*/ 0 h 370"/>
                                    <a:gd name="T4" fmla="*/ 23 w 23"/>
                                    <a:gd name="T5" fmla="*/ 369 h 370"/>
                                    <a:gd name="T6" fmla="*/ 0 w 23"/>
                                    <a:gd name="T7" fmla="*/ 370 h 370"/>
                                    <a:gd name="T8" fmla="*/ 0 w 23"/>
                                    <a:gd name="T9" fmla="*/ 1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3" h="370">
                                      <a:moveTo>
                                        <a:pt x="0" y="1"/>
                                      </a:moveTo>
                                      <a:lnTo>
                                        <a:pt x="23" y="0"/>
                                      </a:lnTo>
                                      <a:lnTo>
                                        <a:pt x="23" y="369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6A6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08" name="Rectangle 3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0" y="1457"/>
                                  <a:ext cx="12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B6B6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09" name="Freeform 3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2" y="1456"/>
                                  <a:ext cx="21" cy="370"/>
                                </a:xfrm>
                                <a:custGeom>
                                  <a:avLst/>
                                  <a:gdLst>
                                    <a:gd name="T0" fmla="*/ 0 w 43"/>
                                    <a:gd name="T1" fmla="*/ 1 h 370"/>
                                    <a:gd name="T2" fmla="*/ 43 w 43"/>
                                    <a:gd name="T3" fmla="*/ 0 h 370"/>
                                    <a:gd name="T4" fmla="*/ 43 w 43"/>
                                    <a:gd name="T5" fmla="*/ 367 h 370"/>
                                    <a:gd name="T6" fmla="*/ 0 w 43"/>
                                    <a:gd name="T7" fmla="*/ 370 h 370"/>
                                    <a:gd name="T8" fmla="*/ 0 w 43"/>
                                    <a:gd name="T9" fmla="*/ 1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3" h="370">
                                      <a:moveTo>
                                        <a:pt x="0" y="1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43" y="367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10" name="Freeform 3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2" y="1457"/>
                                  <a:ext cx="7" cy="369"/>
                                </a:xfrm>
                                <a:custGeom>
                                  <a:avLst/>
                                  <a:gdLst>
                                    <a:gd name="T0" fmla="*/ 0 w 14"/>
                                    <a:gd name="T1" fmla="*/ 0 h 369"/>
                                    <a:gd name="T2" fmla="*/ 14 w 14"/>
                                    <a:gd name="T3" fmla="*/ 0 h 369"/>
                                    <a:gd name="T4" fmla="*/ 14 w 14"/>
                                    <a:gd name="T5" fmla="*/ 368 h 369"/>
                                    <a:gd name="T6" fmla="*/ 0 w 14"/>
                                    <a:gd name="T7" fmla="*/ 369 h 369"/>
                                    <a:gd name="T8" fmla="*/ 0 w 14"/>
                                    <a:gd name="T9" fmla="*/ 0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" h="369">
                                      <a:moveTo>
                                        <a:pt x="0" y="0"/>
                                      </a:moveTo>
                                      <a:lnTo>
                                        <a:pt x="14" y="0"/>
                                      </a:lnTo>
                                      <a:lnTo>
                                        <a:pt x="14" y="368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11" name="Freeform 3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9" y="1456"/>
                                  <a:ext cx="7" cy="369"/>
                                </a:xfrm>
                                <a:custGeom>
                                  <a:avLst/>
                                  <a:gdLst>
                                    <a:gd name="T0" fmla="*/ 0 w 16"/>
                                    <a:gd name="T1" fmla="*/ 1 h 369"/>
                                    <a:gd name="T2" fmla="*/ 16 w 16"/>
                                    <a:gd name="T3" fmla="*/ 0 h 369"/>
                                    <a:gd name="T4" fmla="*/ 16 w 16"/>
                                    <a:gd name="T5" fmla="*/ 369 h 369"/>
                                    <a:gd name="T6" fmla="*/ 0 w 16"/>
                                    <a:gd name="T7" fmla="*/ 369 h 369"/>
                                    <a:gd name="T8" fmla="*/ 0 w 16"/>
                                    <a:gd name="T9" fmla="*/ 1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369">
                                      <a:moveTo>
                                        <a:pt x="0" y="1"/>
                                      </a:moveTo>
                                      <a:lnTo>
                                        <a:pt x="16" y="0"/>
                                      </a:lnTo>
                                      <a:lnTo>
                                        <a:pt x="16" y="369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C6C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12" name="Freeform 3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6" y="1456"/>
                                  <a:ext cx="7" cy="369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0 h 369"/>
                                    <a:gd name="T2" fmla="*/ 13 w 13"/>
                                    <a:gd name="T3" fmla="*/ 0 h 369"/>
                                    <a:gd name="T4" fmla="*/ 13 w 13"/>
                                    <a:gd name="T5" fmla="*/ 367 h 369"/>
                                    <a:gd name="T6" fmla="*/ 0 w 13"/>
                                    <a:gd name="T7" fmla="*/ 369 h 369"/>
                                    <a:gd name="T8" fmla="*/ 0 w 13"/>
                                    <a:gd name="T9" fmla="*/ 0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369">
                                      <a:moveTo>
                                        <a:pt x="0" y="0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13" y="367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D6D6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13" name="Freeform 3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" y="1453"/>
                                  <a:ext cx="21" cy="370"/>
                                </a:xfrm>
                                <a:custGeom>
                                  <a:avLst/>
                                  <a:gdLst>
                                    <a:gd name="T0" fmla="*/ 0 w 43"/>
                                    <a:gd name="T1" fmla="*/ 3 h 370"/>
                                    <a:gd name="T2" fmla="*/ 43 w 43"/>
                                    <a:gd name="T3" fmla="*/ 0 h 370"/>
                                    <a:gd name="T4" fmla="*/ 43 w 43"/>
                                    <a:gd name="T5" fmla="*/ 368 h 370"/>
                                    <a:gd name="T6" fmla="*/ 0 w 43"/>
                                    <a:gd name="T7" fmla="*/ 370 h 370"/>
                                    <a:gd name="T8" fmla="*/ 0 w 43"/>
                                    <a:gd name="T9" fmla="*/ 3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3" h="370">
                                      <a:moveTo>
                                        <a:pt x="0" y="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43" y="368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14" name="Freeform 3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" y="1454"/>
                                  <a:ext cx="6" cy="369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369"/>
                                    <a:gd name="T2" fmla="*/ 12 w 12"/>
                                    <a:gd name="T3" fmla="*/ 0 h 369"/>
                                    <a:gd name="T4" fmla="*/ 12 w 12"/>
                                    <a:gd name="T5" fmla="*/ 369 h 369"/>
                                    <a:gd name="T6" fmla="*/ 0 w 12"/>
                                    <a:gd name="T7" fmla="*/ 369 h 369"/>
                                    <a:gd name="T8" fmla="*/ 0 w 12"/>
                                    <a:gd name="T9" fmla="*/ 2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9">
                                      <a:moveTo>
                                        <a:pt x="0" y="2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9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F6F6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15" name="Freeform 3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9" y="1454"/>
                                  <a:ext cx="5" cy="369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369"/>
                                    <a:gd name="T2" fmla="*/ 9 w 9"/>
                                    <a:gd name="T3" fmla="*/ 0 h 369"/>
                                    <a:gd name="T4" fmla="*/ 9 w 9"/>
                                    <a:gd name="T5" fmla="*/ 368 h 369"/>
                                    <a:gd name="T6" fmla="*/ 0 w 9"/>
                                    <a:gd name="T7" fmla="*/ 369 h 369"/>
                                    <a:gd name="T8" fmla="*/ 0 w 9"/>
                                    <a:gd name="T9" fmla="*/ 0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" h="369">
                                      <a:moveTo>
                                        <a:pt x="0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68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16" name="Rectangle 3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4" y="1454"/>
                                  <a:ext cx="5" cy="3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1717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17" name="Freeform 3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9" y="1453"/>
                                  <a:ext cx="5" cy="369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1 h 369"/>
                                    <a:gd name="T2" fmla="*/ 12 w 12"/>
                                    <a:gd name="T3" fmla="*/ 0 h 369"/>
                                    <a:gd name="T4" fmla="*/ 12 w 12"/>
                                    <a:gd name="T5" fmla="*/ 368 h 369"/>
                                    <a:gd name="T6" fmla="*/ 0 w 12"/>
                                    <a:gd name="T7" fmla="*/ 369 h 369"/>
                                    <a:gd name="T8" fmla="*/ 0 w 12"/>
                                    <a:gd name="T9" fmla="*/ 1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9">
                                      <a:moveTo>
                                        <a:pt x="0" y="1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8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27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18" name="Freeform 3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34" y="1451"/>
                                  <a:ext cx="20" cy="370"/>
                                </a:xfrm>
                                <a:custGeom>
                                  <a:avLst/>
                                  <a:gdLst>
                                    <a:gd name="T0" fmla="*/ 0 w 39"/>
                                    <a:gd name="T1" fmla="*/ 2 h 370"/>
                                    <a:gd name="T2" fmla="*/ 39 w 39"/>
                                    <a:gd name="T3" fmla="*/ 0 h 370"/>
                                    <a:gd name="T4" fmla="*/ 39 w 39"/>
                                    <a:gd name="T5" fmla="*/ 368 h 370"/>
                                    <a:gd name="T6" fmla="*/ 0 w 39"/>
                                    <a:gd name="T7" fmla="*/ 370 h 370"/>
                                    <a:gd name="T8" fmla="*/ 0 w 39"/>
                                    <a:gd name="T9" fmla="*/ 2 h 3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" h="370">
                                      <a:moveTo>
                                        <a:pt x="0" y="2"/>
                                      </a:moveTo>
                                      <a:lnTo>
                                        <a:pt x="39" y="0"/>
                                      </a:lnTo>
                                      <a:lnTo>
                                        <a:pt x="39" y="368"/>
                                      </a:lnTo>
                                      <a:lnTo>
                                        <a:pt x="0" y="370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19" name="Freeform 3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34" y="1453"/>
                                  <a:ext cx="7" cy="368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0 h 368"/>
                                    <a:gd name="T2" fmla="*/ 13 w 13"/>
                                    <a:gd name="T3" fmla="*/ 0 h 368"/>
                                    <a:gd name="T4" fmla="*/ 13 w 13"/>
                                    <a:gd name="T5" fmla="*/ 367 h 368"/>
                                    <a:gd name="T6" fmla="*/ 0 w 13"/>
                                    <a:gd name="T7" fmla="*/ 368 h 368"/>
                                    <a:gd name="T8" fmla="*/ 0 w 13"/>
                                    <a:gd name="T9" fmla="*/ 0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368">
                                      <a:moveTo>
                                        <a:pt x="0" y="0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13" y="367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0" name="Freeform 3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1" y="1452"/>
                                  <a:ext cx="7" cy="368"/>
                                </a:xfrm>
                                <a:custGeom>
                                  <a:avLst/>
                                  <a:gdLst>
                                    <a:gd name="T0" fmla="*/ 0 w 14"/>
                                    <a:gd name="T1" fmla="*/ 1 h 368"/>
                                    <a:gd name="T2" fmla="*/ 14 w 14"/>
                                    <a:gd name="T3" fmla="*/ 0 h 368"/>
                                    <a:gd name="T4" fmla="*/ 14 w 14"/>
                                    <a:gd name="T5" fmla="*/ 368 h 368"/>
                                    <a:gd name="T6" fmla="*/ 0 w 14"/>
                                    <a:gd name="T7" fmla="*/ 368 h 368"/>
                                    <a:gd name="T8" fmla="*/ 0 w 14"/>
                                    <a:gd name="T9" fmla="*/ 1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" h="368">
                                      <a:moveTo>
                                        <a:pt x="0" y="1"/>
                                      </a:moveTo>
                                      <a:lnTo>
                                        <a:pt x="14" y="0"/>
                                      </a:lnTo>
                                      <a:lnTo>
                                        <a:pt x="14" y="368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373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1" name="Freeform 3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8" y="1451"/>
                                  <a:ext cx="6" cy="369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1 h 369"/>
                                    <a:gd name="T2" fmla="*/ 12 w 12"/>
                                    <a:gd name="T3" fmla="*/ 0 h 369"/>
                                    <a:gd name="T4" fmla="*/ 12 w 12"/>
                                    <a:gd name="T5" fmla="*/ 368 h 369"/>
                                    <a:gd name="T6" fmla="*/ 0 w 12"/>
                                    <a:gd name="T7" fmla="*/ 369 h 369"/>
                                    <a:gd name="T8" fmla="*/ 0 w 12"/>
                                    <a:gd name="T9" fmla="*/ 1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9">
                                      <a:moveTo>
                                        <a:pt x="0" y="1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8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474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2" name="Freeform 3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4" y="1448"/>
                                  <a:ext cx="19" cy="371"/>
                                </a:xfrm>
                                <a:custGeom>
                                  <a:avLst/>
                                  <a:gdLst>
                                    <a:gd name="T0" fmla="*/ 0 w 38"/>
                                    <a:gd name="T1" fmla="*/ 3 h 371"/>
                                    <a:gd name="T2" fmla="*/ 38 w 38"/>
                                    <a:gd name="T3" fmla="*/ 0 h 371"/>
                                    <a:gd name="T4" fmla="*/ 38 w 38"/>
                                    <a:gd name="T5" fmla="*/ 367 h 371"/>
                                    <a:gd name="T6" fmla="*/ 0 w 38"/>
                                    <a:gd name="T7" fmla="*/ 371 h 371"/>
                                    <a:gd name="T8" fmla="*/ 0 w 38"/>
                                    <a:gd name="T9" fmla="*/ 3 h 3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8" h="371">
                                      <a:moveTo>
                                        <a:pt x="0" y="3"/>
                                      </a:moveTo>
                                      <a:lnTo>
                                        <a:pt x="38" y="0"/>
                                      </a:lnTo>
                                      <a:lnTo>
                                        <a:pt x="38" y="367"/>
                                      </a:lnTo>
                                      <a:lnTo>
                                        <a:pt x="0" y="371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67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3" name="Freeform 3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4" y="1451"/>
                                  <a:ext cx="7" cy="368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0 h 368"/>
                                    <a:gd name="T2" fmla="*/ 13 w 13"/>
                                    <a:gd name="T3" fmla="*/ 0 h 368"/>
                                    <a:gd name="T4" fmla="*/ 13 w 13"/>
                                    <a:gd name="T5" fmla="*/ 366 h 368"/>
                                    <a:gd name="T6" fmla="*/ 0 w 13"/>
                                    <a:gd name="T7" fmla="*/ 368 h 368"/>
                                    <a:gd name="T8" fmla="*/ 0 w 13"/>
                                    <a:gd name="T9" fmla="*/ 0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368">
                                      <a:moveTo>
                                        <a:pt x="0" y="0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13" y="366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67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4" name="Freeform 3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1" y="1450"/>
                                  <a:ext cx="6" cy="367"/>
                                </a:xfrm>
                                <a:custGeom>
                                  <a:avLst/>
                                  <a:gdLst>
                                    <a:gd name="T0" fmla="*/ 0 w 14"/>
                                    <a:gd name="T1" fmla="*/ 1 h 367"/>
                                    <a:gd name="T2" fmla="*/ 14 w 14"/>
                                    <a:gd name="T3" fmla="*/ 0 h 367"/>
                                    <a:gd name="T4" fmla="*/ 14 w 14"/>
                                    <a:gd name="T5" fmla="*/ 366 h 367"/>
                                    <a:gd name="T6" fmla="*/ 0 w 14"/>
                                    <a:gd name="T7" fmla="*/ 367 h 367"/>
                                    <a:gd name="T8" fmla="*/ 0 w 14"/>
                                    <a:gd name="T9" fmla="*/ 1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" h="367">
                                      <a:moveTo>
                                        <a:pt x="0" y="1"/>
                                      </a:moveTo>
                                      <a:lnTo>
                                        <a:pt x="14" y="0"/>
                                      </a:lnTo>
                                      <a:lnTo>
                                        <a:pt x="14" y="366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6767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5" name="Freeform 3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7" y="1448"/>
                                  <a:ext cx="6" cy="368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2 h 368"/>
                                    <a:gd name="T2" fmla="*/ 11 w 11"/>
                                    <a:gd name="T3" fmla="*/ 0 h 368"/>
                                    <a:gd name="T4" fmla="*/ 11 w 11"/>
                                    <a:gd name="T5" fmla="*/ 367 h 368"/>
                                    <a:gd name="T6" fmla="*/ 0 w 11"/>
                                    <a:gd name="T7" fmla="*/ 368 h 368"/>
                                    <a:gd name="T8" fmla="*/ 0 w 11"/>
                                    <a:gd name="T9" fmla="*/ 2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1" h="368">
                                      <a:moveTo>
                                        <a:pt x="0" y="2"/>
                                      </a:moveTo>
                                      <a:lnTo>
                                        <a:pt x="11" y="0"/>
                                      </a:lnTo>
                                      <a:lnTo>
                                        <a:pt x="11" y="367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777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6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3" y="1446"/>
                                  <a:ext cx="18" cy="369"/>
                                </a:xfrm>
                                <a:custGeom>
                                  <a:avLst/>
                                  <a:gdLst>
                                    <a:gd name="T0" fmla="*/ 0 w 35"/>
                                    <a:gd name="T1" fmla="*/ 2 h 369"/>
                                    <a:gd name="T2" fmla="*/ 35 w 35"/>
                                    <a:gd name="T3" fmla="*/ 0 h 369"/>
                                    <a:gd name="T4" fmla="*/ 35 w 35"/>
                                    <a:gd name="T5" fmla="*/ 366 h 369"/>
                                    <a:gd name="T6" fmla="*/ 0 w 35"/>
                                    <a:gd name="T7" fmla="*/ 369 h 369"/>
                                    <a:gd name="T8" fmla="*/ 0 w 35"/>
                                    <a:gd name="T9" fmla="*/ 2 h 3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5" h="369">
                                      <a:moveTo>
                                        <a:pt x="0" y="2"/>
                                      </a:moveTo>
                                      <a:lnTo>
                                        <a:pt x="35" y="0"/>
                                      </a:lnTo>
                                      <a:lnTo>
                                        <a:pt x="35" y="366"/>
                                      </a:lnTo>
                                      <a:lnTo>
                                        <a:pt x="0" y="369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9797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7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3" y="1447"/>
                                  <a:ext cx="9" cy="368"/>
                                </a:xfrm>
                                <a:custGeom>
                                  <a:avLst/>
                                  <a:gdLst>
                                    <a:gd name="T0" fmla="*/ 0 w 18"/>
                                    <a:gd name="T1" fmla="*/ 1 h 368"/>
                                    <a:gd name="T2" fmla="*/ 18 w 18"/>
                                    <a:gd name="T3" fmla="*/ 0 h 368"/>
                                    <a:gd name="T4" fmla="*/ 18 w 18"/>
                                    <a:gd name="T5" fmla="*/ 367 h 368"/>
                                    <a:gd name="T6" fmla="*/ 0 w 18"/>
                                    <a:gd name="T7" fmla="*/ 368 h 368"/>
                                    <a:gd name="T8" fmla="*/ 0 w 18"/>
                                    <a:gd name="T9" fmla="*/ 1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8" h="368">
                                      <a:moveTo>
                                        <a:pt x="0" y="1"/>
                                      </a:moveTo>
                                      <a:lnTo>
                                        <a:pt x="18" y="0"/>
                                      </a:lnTo>
                                      <a:lnTo>
                                        <a:pt x="18" y="367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9797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8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2" y="1446"/>
                                  <a:ext cx="9" cy="368"/>
                                </a:xfrm>
                                <a:custGeom>
                                  <a:avLst/>
                                  <a:gdLst>
                                    <a:gd name="T0" fmla="*/ 0 w 17"/>
                                    <a:gd name="T1" fmla="*/ 1 h 368"/>
                                    <a:gd name="T2" fmla="*/ 17 w 17"/>
                                    <a:gd name="T3" fmla="*/ 0 h 368"/>
                                    <a:gd name="T4" fmla="*/ 17 w 17"/>
                                    <a:gd name="T5" fmla="*/ 366 h 368"/>
                                    <a:gd name="T6" fmla="*/ 0 w 17"/>
                                    <a:gd name="T7" fmla="*/ 368 h 368"/>
                                    <a:gd name="T8" fmla="*/ 0 w 17"/>
                                    <a:gd name="T9" fmla="*/ 1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" h="368">
                                      <a:moveTo>
                                        <a:pt x="0" y="1"/>
                                      </a:moveTo>
                                      <a:lnTo>
                                        <a:pt x="17" y="0"/>
                                      </a:lnTo>
                                      <a:lnTo>
                                        <a:pt x="17" y="366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A7A7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9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1" y="1444"/>
                                  <a:ext cx="16" cy="368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2 h 368"/>
                                    <a:gd name="T2" fmla="*/ 33 w 33"/>
                                    <a:gd name="T3" fmla="*/ 0 h 368"/>
                                    <a:gd name="T4" fmla="*/ 33 w 33"/>
                                    <a:gd name="T5" fmla="*/ 364 h 368"/>
                                    <a:gd name="T6" fmla="*/ 0 w 33"/>
                                    <a:gd name="T7" fmla="*/ 368 h 368"/>
                                    <a:gd name="T8" fmla="*/ 0 w 33"/>
                                    <a:gd name="T9" fmla="*/ 2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368">
                                      <a:moveTo>
                                        <a:pt x="0" y="2"/>
                                      </a:moveTo>
                                      <a:lnTo>
                                        <a:pt x="33" y="0"/>
                                      </a:lnTo>
                                      <a:lnTo>
                                        <a:pt x="33" y="364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B7B7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0" name="Freeform 3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1" y="1445"/>
                                  <a:ext cx="5" cy="367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1 h 367"/>
                                    <a:gd name="T2" fmla="*/ 12 w 12"/>
                                    <a:gd name="T3" fmla="*/ 0 h 367"/>
                                    <a:gd name="T4" fmla="*/ 12 w 12"/>
                                    <a:gd name="T5" fmla="*/ 365 h 367"/>
                                    <a:gd name="T6" fmla="*/ 0 w 12"/>
                                    <a:gd name="T7" fmla="*/ 367 h 367"/>
                                    <a:gd name="T8" fmla="*/ 0 w 12"/>
                                    <a:gd name="T9" fmla="*/ 1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7">
                                      <a:moveTo>
                                        <a:pt x="0" y="1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5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B7B7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1" name="Freeform 3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6" y="1444"/>
                                  <a:ext cx="6" cy="366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1 h 366"/>
                                    <a:gd name="T2" fmla="*/ 12 w 12"/>
                                    <a:gd name="T3" fmla="*/ 0 h 366"/>
                                    <a:gd name="T4" fmla="*/ 12 w 12"/>
                                    <a:gd name="T5" fmla="*/ 365 h 366"/>
                                    <a:gd name="T6" fmla="*/ 0 w 12"/>
                                    <a:gd name="T7" fmla="*/ 366 h 366"/>
                                    <a:gd name="T8" fmla="*/ 0 w 12"/>
                                    <a:gd name="T9" fmla="*/ 1 h 3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6">
                                      <a:moveTo>
                                        <a:pt x="0" y="1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5"/>
                                      </a:lnTo>
                                      <a:lnTo>
                                        <a:pt x="0" y="366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B7B7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2" name="Freeform 3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2" y="1444"/>
                                  <a:ext cx="5" cy="365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365"/>
                                    <a:gd name="T2" fmla="*/ 9 w 9"/>
                                    <a:gd name="T3" fmla="*/ 0 h 365"/>
                                    <a:gd name="T4" fmla="*/ 9 w 9"/>
                                    <a:gd name="T5" fmla="*/ 364 h 365"/>
                                    <a:gd name="T6" fmla="*/ 0 w 9"/>
                                    <a:gd name="T7" fmla="*/ 365 h 365"/>
                                    <a:gd name="T8" fmla="*/ 0 w 9"/>
                                    <a:gd name="T9" fmla="*/ 0 h 3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" h="365">
                                      <a:moveTo>
                                        <a:pt x="0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64"/>
                                      </a:lnTo>
                                      <a:lnTo>
                                        <a:pt x="0" y="3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C7C7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3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7" y="1440"/>
                                  <a:ext cx="16" cy="368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4 h 368"/>
                                    <a:gd name="T2" fmla="*/ 31 w 31"/>
                                    <a:gd name="T3" fmla="*/ 0 h 368"/>
                                    <a:gd name="T4" fmla="*/ 31 w 31"/>
                                    <a:gd name="T5" fmla="*/ 364 h 368"/>
                                    <a:gd name="T6" fmla="*/ 0 w 31"/>
                                    <a:gd name="T7" fmla="*/ 368 h 368"/>
                                    <a:gd name="T8" fmla="*/ 0 w 31"/>
                                    <a:gd name="T9" fmla="*/ 4 h 3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1" h="368">
                                      <a:moveTo>
                                        <a:pt x="0" y="4"/>
                                      </a:moveTo>
                                      <a:lnTo>
                                        <a:pt x="31" y="0"/>
                                      </a:lnTo>
                                      <a:lnTo>
                                        <a:pt x="31" y="364"/>
                                      </a:lnTo>
                                      <a:lnTo>
                                        <a:pt x="0" y="368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4" name="Freeform 3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7" y="1441"/>
                                  <a:ext cx="8" cy="367"/>
                                </a:xfrm>
                                <a:custGeom>
                                  <a:avLst/>
                                  <a:gdLst>
                                    <a:gd name="T0" fmla="*/ 0 w 16"/>
                                    <a:gd name="T1" fmla="*/ 3 h 367"/>
                                    <a:gd name="T2" fmla="*/ 16 w 16"/>
                                    <a:gd name="T3" fmla="*/ 0 h 367"/>
                                    <a:gd name="T4" fmla="*/ 16 w 16"/>
                                    <a:gd name="T5" fmla="*/ 365 h 367"/>
                                    <a:gd name="T6" fmla="*/ 0 w 16"/>
                                    <a:gd name="T7" fmla="*/ 367 h 367"/>
                                    <a:gd name="T8" fmla="*/ 0 w 16"/>
                                    <a:gd name="T9" fmla="*/ 3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367">
                                      <a:moveTo>
                                        <a:pt x="0" y="3"/>
                                      </a:moveTo>
                                      <a:lnTo>
                                        <a:pt x="16" y="0"/>
                                      </a:lnTo>
                                      <a:lnTo>
                                        <a:pt x="16" y="365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5" name="Freeform 3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715" y="1440"/>
                                  <a:ext cx="8" cy="366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1 h 366"/>
                                    <a:gd name="T2" fmla="*/ 15 w 15"/>
                                    <a:gd name="T3" fmla="*/ 0 h 366"/>
                                    <a:gd name="T4" fmla="*/ 15 w 15"/>
                                    <a:gd name="T5" fmla="*/ 364 h 366"/>
                                    <a:gd name="T6" fmla="*/ 0 w 15"/>
                                    <a:gd name="T7" fmla="*/ 366 h 366"/>
                                    <a:gd name="T8" fmla="*/ 0 w 15"/>
                                    <a:gd name="T9" fmla="*/ 1 h 3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" h="366">
                                      <a:moveTo>
                                        <a:pt x="0" y="1"/>
                                      </a:moveTo>
                                      <a:lnTo>
                                        <a:pt x="15" y="0"/>
                                      </a:lnTo>
                                      <a:lnTo>
                                        <a:pt x="15" y="364"/>
                                      </a:lnTo>
                                      <a:lnTo>
                                        <a:pt x="0" y="366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6" name="Freeform 3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23" y="1437"/>
                                  <a:ext cx="13" cy="367"/>
                                </a:xfrm>
                                <a:custGeom>
                                  <a:avLst/>
                                  <a:gdLst>
                                    <a:gd name="T0" fmla="*/ 0 w 27"/>
                                    <a:gd name="T1" fmla="*/ 3 h 367"/>
                                    <a:gd name="T2" fmla="*/ 27 w 27"/>
                                    <a:gd name="T3" fmla="*/ 0 h 367"/>
                                    <a:gd name="T4" fmla="*/ 27 w 27"/>
                                    <a:gd name="T5" fmla="*/ 363 h 367"/>
                                    <a:gd name="T6" fmla="*/ 0 w 27"/>
                                    <a:gd name="T7" fmla="*/ 367 h 367"/>
                                    <a:gd name="T8" fmla="*/ 0 w 27"/>
                                    <a:gd name="T9" fmla="*/ 3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" h="367">
                                      <a:moveTo>
                                        <a:pt x="0" y="3"/>
                                      </a:moveTo>
                                      <a:lnTo>
                                        <a:pt x="27" y="0"/>
                                      </a:lnTo>
                                      <a:lnTo>
                                        <a:pt x="27" y="363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7" name="Freeform 3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6" y="1433"/>
                                  <a:ext cx="12" cy="367"/>
                                </a:xfrm>
                                <a:custGeom>
                                  <a:avLst/>
                                  <a:gdLst>
                                    <a:gd name="T0" fmla="*/ 0 w 24"/>
                                    <a:gd name="T1" fmla="*/ 4 h 367"/>
                                    <a:gd name="T2" fmla="*/ 24 w 24"/>
                                    <a:gd name="T3" fmla="*/ 0 h 367"/>
                                    <a:gd name="T4" fmla="*/ 24 w 24"/>
                                    <a:gd name="T5" fmla="*/ 362 h 367"/>
                                    <a:gd name="T6" fmla="*/ 0 w 24"/>
                                    <a:gd name="T7" fmla="*/ 367 h 367"/>
                                    <a:gd name="T8" fmla="*/ 0 w 24"/>
                                    <a:gd name="T9" fmla="*/ 4 h 3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4" h="367">
                                      <a:moveTo>
                                        <a:pt x="0" y="4"/>
                                      </a:moveTo>
                                      <a:lnTo>
                                        <a:pt x="24" y="0"/>
                                      </a:lnTo>
                                      <a:lnTo>
                                        <a:pt x="24" y="362"/>
                                      </a:lnTo>
                                      <a:lnTo>
                                        <a:pt x="0" y="367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1818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8" name="Freeform 3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6" y="1435"/>
                                  <a:ext cx="6" cy="365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365"/>
                                    <a:gd name="T2" fmla="*/ 12 w 12"/>
                                    <a:gd name="T3" fmla="*/ 0 h 365"/>
                                    <a:gd name="T4" fmla="*/ 12 w 12"/>
                                    <a:gd name="T5" fmla="*/ 362 h 365"/>
                                    <a:gd name="T6" fmla="*/ 0 w 12"/>
                                    <a:gd name="T7" fmla="*/ 365 h 365"/>
                                    <a:gd name="T8" fmla="*/ 0 w 12"/>
                                    <a:gd name="T9" fmla="*/ 2 h 3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5">
                                      <a:moveTo>
                                        <a:pt x="0" y="2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2"/>
                                      </a:lnTo>
                                      <a:lnTo>
                                        <a:pt x="0" y="365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1818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9" name="Freeform 3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2" y="1433"/>
                                  <a:ext cx="6" cy="364"/>
                                </a:xfrm>
                                <a:custGeom>
                                  <a:avLst/>
                                  <a:gdLst>
                                    <a:gd name="T0" fmla="*/ 0 w 12"/>
                                    <a:gd name="T1" fmla="*/ 2 h 364"/>
                                    <a:gd name="T2" fmla="*/ 12 w 12"/>
                                    <a:gd name="T3" fmla="*/ 0 h 364"/>
                                    <a:gd name="T4" fmla="*/ 12 w 12"/>
                                    <a:gd name="T5" fmla="*/ 362 h 364"/>
                                    <a:gd name="T6" fmla="*/ 0 w 12"/>
                                    <a:gd name="T7" fmla="*/ 364 h 364"/>
                                    <a:gd name="T8" fmla="*/ 0 w 12"/>
                                    <a:gd name="T9" fmla="*/ 2 h 3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" h="364">
                                      <a:moveTo>
                                        <a:pt x="0" y="2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362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2828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0" name="Freeform 3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8" y="1429"/>
                                  <a:ext cx="10" cy="366"/>
                                </a:xfrm>
                                <a:custGeom>
                                  <a:avLst/>
                                  <a:gdLst>
                                    <a:gd name="T0" fmla="*/ 0 w 19"/>
                                    <a:gd name="T1" fmla="*/ 4 h 366"/>
                                    <a:gd name="T2" fmla="*/ 19 w 19"/>
                                    <a:gd name="T3" fmla="*/ 0 h 366"/>
                                    <a:gd name="T4" fmla="*/ 19 w 19"/>
                                    <a:gd name="T5" fmla="*/ 361 h 366"/>
                                    <a:gd name="T6" fmla="*/ 0 w 19"/>
                                    <a:gd name="T7" fmla="*/ 366 h 366"/>
                                    <a:gd name="T8" fmla="*/ 0 w 19"/>
                                    <a:gd name="T9" fmla="*/ 4 h 3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" h="366">
                                      <a:moveTo>
                                        <a:pt x="0" y="4"/>
                                      </a:moveTo>
                                      <a:lnTo>
                                        <a:pt x="19" y="0"/>
                                      </a:lnTo>
                                      <a:lnTo>
                                        <a:pt x="19" y="361"/>
                                      </a:lnTo>
                                      <a:lnTo>
                                        <a:pt x="0" y="366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3838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1" name="Freeform 3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8" y="1426"/>
                                  <a:ext cx="7" cy="364"/>
                                </a:xfrm>
                                <a:custGeom>
                                  <a:avLst/>
                                  <a:gdLst>
                                    <a:gd name="T0" fmla="*/ 0 w 16"/>
                                    <a:gd name="T1" fmla="*/ 3 h 364"/>
                                    <a:gd name="T2" fmla="*/ 16 w 16"/>
                                    <a:gd name="T3" fmla="*/ 0 h 364"/>
                                    <a:gd name="T4" fmla="*/ 16 w 16"/>
                                    <a:gd name="T5" fmla="*/ 359 h 364"/>
                                    <a:gd name="T6" fmla="*/ 0 w 16"/>
                                    <a:gd name="T7" fmla="*/ 364 h 364"/>
                                    <a:gd name="T8" fmla="*/ 0 w 16"/>
                                    <a:gd name="T9" fmla="*/ 3 h 3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" h="364">
                                      <a:moveTo>
                                        <a:pt x="0" y="3"/>
                                      </a:moveTo>
                                      <a:lnTo>
                                        <a:pt x="16" y="0"/>
                                      </a:lnTo>
                                      <a:lnTo>
                                        <a:pt x="16" y="359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484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2" name="Freeform 3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5" y="1421"/>
                                  <a:ext cx="7" cy="364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5 h 364"/>
                                    <a:gd name="T2" fmla="*/ 13 w 13"/>
                                    <a:gd name="T3" fmla="*/ 0 h 364"/>
                                    <a:gd name="T4" fmla="*/ 13 w 13"/>
                                    <a:gd name="T5" fmla="*/ 358 h 364"/>
                                    <a:gd name="T6" fmla="*/ 0 w 13"/>
                                    <a:gd name="T7" fmla="*/ 364 h 364"/>
                                    <a:gd name="T8" fmla="*/ 0 w 13"/>
                                    <a:gd name="T9" fmla="*/ 5 h 3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364">
                                      <a:moveTo>
                                        <a:pt x="0" y="5"/>
                                      </a:moveTo>
                                      <a:lnTo>
                                        <a:pt x="13" y="0"/>
                                      </a:lnTo>
                                      <a:lnTo>
                                        <a:pt x="13" y="358"/>
                                      </a:lnTo>
                                      <a:lnTo>
                                        <a:pt x="0" y="364"/>
                                      </a:lnTo>
                                      <a:lnTo>
                                        <a:pt x="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484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3" name="Freeform 3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2" y="1418"/>
                                  <a:ext cx="4" cy="361"/>
                                </a:xfrm>
                                <a:custGeom>
                                  <a:avLst/>
                                  <a:gdLst>
                                    <a:gd name="T0" fmla="*/ 0 w 8"/>
                                    <a:gd name="T1" fmla="*/ 3 h 361"/>
                                    <a:gd name="T2" fmla="*/ 8 w 8"/>
                                    <a:gd name="T3" fmla="*/ 0 h 361"/>
                                    <a:gd name="T4" fmla="*/ 8 w 8"/>
                                    <a:gd name="T5" fmla="*/ 357 h 361"/>
                                    <a:gd name="T6" fmla="*/ 0 w 8"/>
                                    <a:gd name="T7" fmla="*/ 361 h 361"/>
                                    <a:gd name="T8" fmla="*/ 0 w 8"/>
                                    <a:gd name="T9" fmla="*/ 3 h 3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" h="361">
                                      <a:moveTo>
                                        <a:pt x="0" y="3"/>
                                      </a:moveTo>
                                      <a:lnTo>
                                        <a:pt x="8" y="0"/>
                                      </a:lnTo>
                                      <a:lnTo>
                                        <a:pt x="8" y="357"/>
                                      </a:lnTo>
                                      <a:lnTo>
                                        <a:pt x="0" y="361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484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4" name="Freeform 3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6" y="1413"/>
                                  <a:ext cx="1" cy="362"/>
                                </a:xfrm>
                                <a:custGeom>
                                  <a:avLst/>
                                  <a:gdLst>
                                    <a:gd name="T0" fmla="*/ 0 w 2"/>
                                    <a:gd name="T1" fmla="*/ 5 h 362"/>
                                    <a:gd name="T2" fmla="*/ 2 w 2"/>
                                    <a:gd name="T3" fmla="*/ 0 h 362"/>
                                    <a:gd name="T4" fmla="*/ 2 w 2"/>
                                    <a:gd name="T5" fmla="*/ 356 h 362"/>
                                    <a:gd name="T6" fmla="*/ 0 w 2"/>
                                    <a:gd name="T7" fmla="*/ 362 h 362"/>
                                    <a:gd name="T8" fmla="*/ 0 w 2"/>
                                    <a:gd name="T9" fmla="*/ 5 h 3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" h="362">
                                      <a:moveTo>
                                        <a:pt x="0" y="5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2" y="356"/>
                                      </a:lnTo>
                                      <a:lnTo>
                                        <a:pt x="0" y="362"/>
                                      </a:lnTo>
                                      <a:lnTo>
                                        <a:pt x="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3838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5" name="Freeform 3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" y="1378"/>
                                  <a:ext cx="441" cy="81"/>
                                </a:xfrm>
                                <a:custGeom>
                                  <a:avLst/>
                                  <a:gdLst>
                                    <a:gd name="T0" fmla="*/ 466 w 883"/>
                                    <a:gd name="T1" fmla="*/ 1 h 81"/>
                                    <a:gd name="T2" fmla="*/ 381 w 883"/>
                                    <a:gd name="T3" fmla="*/ 3 h 81"/>
                                    <a:gd name="T4" fmla="*/ 299 w 883"/>
                                    <a:gd name="T5" fmla="*/ 5 h 81"/>
                                    <a:gd name="T6" fmla="*/ 223 w 883"/>
                                    <a:gd name="T7" fmla="*/ 10 h 81"/>
                                    <a:gd name="T8" fmla="*/ 155 w 883"/>
                                    <a:gd name="T9" fmla="*/ 15 h 81"/>
                                    <a:gd name="T10" fmla="*/ 97 w 883"/>
                                    <a:gd name="T11" fmla="*/ 20 h 81"/>
                                    <a:gd name="T12" fmla="*/ 51 w 883"/>
                                    <a:gd name="T13" fmla="*/ 28 h 81"/>
                                    <a:gd name="T14" fmla="*/ 18 w 883"/>
                                    <a:gd name="T15" fmla="*/ 35 h 81"/>
                                    <a:gd name="T16" fmla="*/ 0 w 883"/>
                                    <a:gd name="T17" fmla="*/ 43 h 81"/>
                                    <a:gd name="T18" fmla="*/ 2 w 883"/>
                                    <a:gd name="T19" fmla="*/ 51 h 81"/>
                                    <a:gd name="T20" fmla="*/ 22 w 883"/>
                                    <a:gd name="T21" fmla="*/ 59 h 81"/>
                                    <a:gd name="T22" fmla="*/ 57 w 883"/>
                                    <a:gd name="T23" fmla="*/ 66 h 81"/>
                                    <a:gd name="T24" fmla="*/ 105 w 883"/>
                                    <a:gd name="T25" fmla="*/ 70 h 81"/>
                                    <a:gd name="T26" fmla="*/ 169 w 883"/>
                                    <a:gd name="T27" fmla="*/ 75 h 81"/>
                                    <a:gd name="T28" fmla="*/ 243 w 883"/>
                                    <a:gd name="T29" fmla="*/ 79 h 81"/>
                                    <a:gd name="T30" fmla="*/ 328 w 883"/>
                                    <a:gd name="T31" fmla="*/ 80 h 81"/>
                                    <a:gd name="T32" fmla="*/ 421 w 883"/>
                                    <a:gd name="T33" fmla="*/ 80 h 81"/>
                                    <a:gd name="T34" fmla="*/ 512 w 883"/>
                                    <a:gd name="T35" fmla="*/ 79 h 81"/>
                                    <a:gd name="T36" fmla="*/ 598 w 883"/>
                                    <a:gd name="T37" fmla="*/ 75 h 81"/>
                                    <a:gd name="T38" fmla="*/ 675 w 883"/>
                                    <a:gd name="T39" fmla="*/ 70 h 81"/>
                                    <a:gd name="T40" fmla="*/ 743 w 883"/>
                                    <a:gd name="T41" fmla="*/ 66 h 81"/>
                                    <a:gd name="T42" fmla="*/ 801 w 883"/>
                                    <a:gd name="T43" fmla="*/ 59 h 81"/>
                                    <a:gd name="T44" fmla="*/ 844 w 883"/>
                                    <a:gd name="T45" fmla="*/ 51 h 81"/>
                                    <a:gd name="T46" fmla="*/ 873 w 883"/>
                                    <a:gd name="T47" fmla="*/ 43 h 81"/>
                                    <a:gd name="T48" fmla="*/ 883 w 883"/>
                                    <a:gd name="T49" fmla="*/ 35 h 81"/>
                                    <a:gd name="T50" fmla="*/ 877 w 883"/>
                                    <a:gd name="T51" fmla="*/ 28 h 81"/>
                                    <a:gd name="T52" fmla="*/ 854 w 883"/>
                                    <a:gd name="T53" fmla="*/ 20 h 81"/>
                                    <a:gd name="T54" fmla="*/ 815 w 883"/>
                                    <a:gd name="T55" fmla="*/ 15 h 81"/>
                                    <a:gd name="T56" fmla="*/ 765 w 883"/>
                                    <a:gd name="T57" fmla="*/ 10 h 81"/>
                                    <a:gd name="T58" fmla="*/ 703 w 883"/>
                                    <a:gd name="T59" fmla="*/ 5 h 81"/>
                                    <a:gd name="T60" fmla="*/ 631 w 883"/>
                                    <a:gd name="T61" fmla="*/ 3 h 81"/>
                                    <a:gd name="T62" fmla="*/ 551 w 883"/>
                                    <a:gd name="T63" fmla="*/ 1 h 8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883" h="81">
                                      <a:moveTo>
                                        <a:pt x="509" y="0"/>
                                      </a:moveTo>
                                      <a:lnTo>
                                        <a:pt x="466" y="1"/>
                                      </a:lnTo>
                                      <a:lnTo>
                                        <a:pt x="421" y="1"/>
                                      </a:lnTo>
                                      <a:lnTo>
                                        <a:pt x="381" y="3"/>
                                      </a:lnTo>
                                      <a:lnTo>
                                        <a:pt x="338" y="4"/>
                                      </a:lnTo>
                                      <a:lnTo>
                                        <a:pt x="299" y="5"/>
                                      </a:lnTo>
                                      <a:lnTo>
                                        <a:pt x="260" y="7"/>
                                      </a:lnTo>
                                      <a:lnTo>
                                        <a:pt x="223" y="10"/>
                                      </a:lnTo>
                                      <a:lnTo>
                                        <a:pt x="188" y="12"/>
                                      </a:lnTo>
                                      <a:lnTo>
                                        <a:pt x="155" y="15"/>
                                      </a:lnTo>
                                      <a:lnTo>
                                        <a:pt x="124" y="17"/>
                                      </a:lnTo>
                                      <a:lnTo>
                                        <a:pt x="97" y="20"/>
                                      </a:lnTo>
                                      <a:lnTo>
                                        <a:pt x="72" y="24"/>
                                      </a:lnTo>
                                      <a:lnTo>
                                        <a:pt x="51" y="28"/>
                                      </a:lnTo>
                                      <a:lnTo>
                                        <a:pt x="33" y="31"/>
                                      </a:lnTo>
                                      <a:lnTo>
                                        <a:pt x="18" y="35"/>
                                      </a:lnTo>
                                      <a:lnTo>
                                        <a:pt x="8" y="40"/>
                                      </a:lnTo>
                                      <a:lnTo>
                                        <a:pt x="0" y="43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2" y="51"/>
                                      </a:lnTo>
                                      <a:lnTo>
                                        <a:pt x="10" y="55"/>
                                      </a:lnTo>
                                      <a:lnTo>
                                        <a:pt x="22" y="59"/>
                                      </a:lnTo>
                                      <a:lnTo>
                                        <a:pt x="37" y="62"/>
                                      </a:lnTo>
                                      <a:lnTo>
                                        <a:pt x="57" y="66"/>
                                      </a:lnTo>
                                      <a:lnTo>
                                        <a:pt x="80" y="68"/>
                                      </a:lnTo>
                                      <a:lnTo>
                                        <a:pt x="105" y="70"/>
                                      </a:lnTo>
                                      <a:lnTo>
                                        <a:pt x="136" y="73"/>
                                      </a:lnTo>
                                      <a:lnTo>
                                        <a:pt x="169" y="75"/>
                                      </a:lnTo>
                                      <a:lnTo>
                                        <a:pt x="204" y="78"/>
                                      </a:lnTo>
                                      <a:lnTo>
                                        <a:pt x="243" y="79"/>
                                      </a:lnTo>
                                      <a:lnTo>
                                        <a:pt x="285" y="80"/>
                                      </a:lnTo>
                                      <a:lnTo>
                                        <a:pt x="328" y="80"/>
                                      </a:lnTo>
                                      <a:lnTo>
                                        <a:pt x="375" y="81"/>
                                      </a:lnTo>
                                      <a:lnTo>
                                        <a:pt x="421" y="80"/>
                                      </a:lnTo>
                                      <a:lnTo>
                                        <a:pt x="466" y="80"/>
                                      </a:lnTo>
                                      <a:lnTo>
                                        <a:pt x="512" y="79"/>
                                      </a:lnTo>
                                      <a:lnTo>
                                        <a:pt x="555" y="78"/>
                                      </a:lnTo>
                                      <a:lnTo>
                                        <a:pt x="598" y="75"/>
                                      </a:lnTo>
                                      <a:lnTo>
                                        <a:pt x="637" y="73"/>
                                      </a:lnTo>
                                      <a:lnTo>
                                        <a:pt x="675" y="70"/>
                                      </a:lnTo>
                                      <a:lnTo>
                                        <a:pt x="710" y="68"/>
                                      </a:lnTo>
                                      <a:lnTo>
                                        <a:pt x="743" y="66"/>
                                      </a:lnTo>
                                      <a:lnTo>
                                        <a:pt x="774" y="62"/>
                                      </a:lnTo>
                                      <a:lnTo>
                                        <a:pt x="801" y="59"/>
                                      </a:lnTo>
                                      <a:lnTo>
                                        <a:pt x="825" y="55"/>
                                      </a:lnTo>
                                      <a:lnTo>
                                        <a:pt x="844" y="51"/>
                                      </a:lnTo>
                                      <a:lnTo>
                                        <a:pt x="860" y="48"/>
                                      </a:lnTo>
                                      <a:lnTo>
                                        <a:pt x="873" y="43"/>
                                      </a:lnTo>
                                      <a:lnTo>
                                        <a:pt x="881" y="40"/>
                                      </a:lnTo>
                                      <a:lnTo>
                                        <a:pt x="883" y="35"/>
                                      </a:lnTo>
                                      <a:lnTo>
                                        <a:pt x="881" y="31"/>
                                      </a:lnTo>
                                      <a:lnTo>
                                        <a:pt x="877" y="28"/>
                                      </a:lnTo>
                                      <a:lnTo>
                                        <a:pt x="867" y="24"/>
                                      </a:lnTo>
                                      <a:lnTo>
                                        <a:pt x="854" y="20"/>
                                      </a:lnTo>
                                      <a:lnTo>
                                        <a:pt x="836" y="17"/>
                                      </a:lnTo>
                                      <a:lnTo>
                                        <a:pt x="815" y="15"/>
                                      </a:lnTo>
                                      <a:lnTo>
                                        <a:pt x="792" y="12"/>
                                      </a:lnTo>
                                      <a:lnTo>
                                        <a:pt x="765" y="10"/>
                                      </a:lnTo>
                                      <a:lnTo>
                                        <a:pt x="736" y="7"/>
                                      </a:lnTo>
                                      <a:lnTo>
                                        <a:pt x="703" y="5"/>
                                      </a:lnTo>
                                      <a:lnTo>
                                        <a:pt x="668" y="4"/>
                                      </a:lnTo>
                                      <a:lnTo>
                                        <a:pt x="631" y="3"/>
                                      </a:lnTo>
                                      <a:lnTo>
                                        <a:pt x="592" y="1"/>
                                      </a:lnTo>
                                      <a:lnTo>
                                        <a:pt x="551" y="1"/>
                                      </a:lnTo>
                                      <a:lnTo>
                                        <a:pt x="5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46" name="Rectangle 3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0" y="8640"/>
                                <a:ext cx="900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10EA" w:rsidRDefault="000410EA" w:rsidP="000410EA">
                                  <w:pPr>
                                    <w:rPr>
                                      <w:b/>
                                      <w:color w:val="FFFF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00"/>
                                    </w:rPr>
                                    <w:t>DB</w:t>
                                  </w:r>
                                </w:p>
                                <w:p w:rsidR="000410EA" w:rsidRDefault="000410EA" w:rsidP="000410EA">
                                  <w:pPr>
                                    <w:rPr>
                                      <w:b/>
                                      <w:color w:val="FFFF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00"/>
                                    </w:rPr>
                                    <w:t>Table 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747" name="AutoShape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2" y="6384"/>
                              <a:ext cx="768" cy="696"/>
                            </a:xfrm>
                            <a:prstGeom prst="stripedRightArrow">
                              <a:avLst>
                                <a:gd name="adj1" fmla="val 50000"/>
                                <a:gd name="adj2" fmla="val 27586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10EA" w:rsidRDefault="000410EA" w:rsidP="000410EA">
                                <w:r>
                                  <w:rPr>
                                    <w:rFonts w:hint="eastAsia"/>
                                  </w:rPr>
                                  <w:t>JDBC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8" name="AutoShape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2" y="5136"/>
                              <a:ext cx="768" cy="696"/>
                            </a:xfrm>
                            <a:prstGeom prst="stripedRightArrow">
                              <a:avLst>
                                <a:gd name="adj1" fmla="val 50000"/>
                                <a:gd name="adj2" fmla="val 27586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10EA" w:rsidRDefault="000410EA" w:rsidP="000410EA">
                                <w:r>
                                  <w:rPr>
                                    <w:rFonts w:hint="eastAsia"/>
                                  </w:rPr>
                                  <w:t>JDBC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9" name="AutoShap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2" y="3888"/>
                              <a:ext cx="768" cy="696"/>
                            </a:xfrm>
                            <a:prstGeom prst="stripedRightArrow">
                              <a:avLst>
                                <a:gd name="adj1" fmla="val 50000"/>
                                <a:gd name="adj2" fmla="val 27586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10EA" w:rsidRDefault="000410EA" w:rsidP="000410EA">
                                <w:r>
                                  <w:rPr>
                                    <w:rFonts w:hint="eastAsia"/>
                                  </w:rPr>
                                  <w:t>JDBC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50" name="Line 349"/>
                        <wps:cNvCnPr/>
                        <wps:spPr bwMode="auto">
                          <a:xfrm>
                            <a:off x="7695" y="2192"/>
                            <a:ext cx="0" cy="85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Line 350"/>
                        <wps:cNvCnPr/>
                        <wps:spPr bwMode="auto">
                          <a:xfrm flipH="1">
                            <a:off x="7050" y="4440"/>
                            <a:ext cx="900" cy="3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" name="AutoShape 351"/>
                        <wps:cNvSpPr>
                          <a:spLocks noChangeArrowheads="1"/>
                        </wps:cNvSpPr>
                        <wps:spPr bwMode="auto">
                          <a:xfrm>
                            <a:off x="7770" y="2687"/>
                            <a:ext cx="1165" cy="1080"/>
                          </a:xfrm>
                          <a:prstGeom prst="downArrowCallout">
                            <a:avLst>
                              <a:gd name="adj1" fmla="val 26968"/>
                              <a:gd name="adj2" fmla="val 26968"/>
                              <a:gd name="adj3" fmla="val 16667"/>
                              <a:gd name="adj4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10EA" w:rsidRDefault="000410EA" w:rsidP="000410E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逻辑控制层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53" name="Group 352"/>
                        <wpg:cNvGrpSpPr>
                          <a:grpSpLocks/>
                        </wpg:cNvGrpSpPr>
                        <wpg:grpSpPr bwMode="auto">
                          <a:xfrm>
                            <a:off x="7770" y="3845"/>
                            <a:ext cx="1350" cy="852"/>
                            <a:chOff x="2961" y="5044"/>
                            <a:chExt cx="2700" cy="909"/>
                          </a:xfrm>
                        </wpg:grpSpPr>
                        <wpg:grpSp>
                          <wpg:cNvPr id="754" name="Group 353"/>
                          <wpg:cNvGrpSpPr>
                            <a:grpSpLocks/>
                          </wpg:cNvGrpSpPr>
                          <wpg:grpSpPr bwMode="auto">
                            <a:xfrm>
                              <a:off x="2961" y="5044"/>
                              <a:ext cx="2700" cy="909"/>
                              <a:chOff x="1974" y="5366"/>
                              <a:chExt cx="1938" cy="871"/>
                            </a:xfrm>
                          </wpg:grpSpPr>
                          <wps:wsp>
                            <wps:cNvPr id="755" name="Freeform 354"/>
                            <wps:cNvSpPr>
                              <a:spLocks/>
                            </wps:cNvSpPr>
                            <wps:spPr bwMode="auto">
                              <a:xfrm>
                                <a:off x="3706" y="5366"/>
                                <a:ext cx="206" cy="871"/>
                              </a:xfrm>
                              <a:custGeom>
                                <a:avLst/>
                                <a:gdLst>
                                  <a:gd name="T0" fmla="*/ 0 w 205"/>
                                  <a:gd name="T1" fmla="*/ 436 h 436"/>
                                  <a:gd name="T2" fmla="*/ 0 w 205"/>
                                  <a:gd name="T3" fmla="*/ 126 h 436"/>
                                  <a:gd name="T4" fmla="*/ 205 w 205"/>
                                  <a:gd name="T5" fmla="*/ 0 h 436"/>
                                  <a:gd name="T6" fmla="*/ 205 w 205"/>
                                  <a:gd name="T7" fmla="*/ 310 h 436"/>
                                  <a:gd name="T8" fmla="*/ 0 w 205"/>
                                  <a:gd name="T9" fmla="*/ 436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5" h="436">
                                    <a:moveTo>
                                      <a:pt x="0" y="436"/>
                                    </a:moveTo>
                                    <a:lnTo>
                                      <a:pt x="0" y="126"/>
                                    </a:lnTo>
                                    <a:lnTo>
                                      <a:pt x="205" y="0"/>
                                    </a:lnTo>
                                    <a:lnTo>
                                      <a:pt x="205" y="310"/>
                                    </a:lnTo>
                                    <a:lnTo>
                                      <a:pt x="0" y="4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95B97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56" name="Freeform 355"/>
                            <wps:cNvSpPr>
                              <a:spLocks/>
                            </wps:cNvSpPr>
                            <wps:spPr bwMode="auto">
                              <a:xfrm>
                                <a:off x="1974" y="5366"/>
                                <a:ext cx="1938" cy="252"/>
                              </a:xfrm>
                              <a:custGeom>
                                <a:avLst/>
                                <a:gdLst>
                                  <a:gd name="T0" fmla="*/ 1733 w 1938"/>
                                  <a:gd name="T1" fmla="*/ 126 h 126"/>
                                  <a:gd name="T2" fmla="*/ 0 w 1938"/>
                                  <a:gd name="T3" fmla="*/ 126 h 126"/>
                                  <a:gd name="T4" fmla="*/ 206 w 1938"/>
                                  <a:gd name="T5" fmla="*/ 0 h 126"/>
                                  <a:gd name="T6" fmla="*/ 1938 w 1938"/>
                                  <a:gd name="T7" fmla="*/ 0 h 126"/>
                                  <a:gd name="T8" fmla="*/ 1733 w 1938"/>
                                  <a:gd name="T9" fmla="*/ 126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38" h="126">
                                    <a:moveTo>
                                      <a:pt x="1733" y="126"/>
                                    </a:moveTo>
                                    <a:lnTo>
                                      <a:pt x="0" y="126"/>
                                    </a:lnTo>
                                    <a:lnTo>
                                      <a:pt x="206" y="0"/>
                                    </a:lnTo>
                                    <a:lnTo>
                                      <a:pt x="1938" y="0"/>
                                    </a:lnTo>
                                    <a:lnTo>
                                      <a:pt x="1733" y="1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386E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57" name="Rectangle 3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4" y="5618"/>
                                <a:ext cx="1732" cy="6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9C75C3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758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1" y="5299"/>
                              <a:ext cx="23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10EA" w:rsidRDefault="000410EA" w:rsidP="000410E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Servlet Control Class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59" name="AutoShape 358"/>
                        <wps:cNvSpPr>
                          <a:spLocks noChangeArrowheads="1"/>
                        </wps:cNvSpPr>
                        <wps:spPr bwMode="auto">
                          <a:xfrm>
                            <a:off x="7590" y="5625"/>
                            <a:ext cx="1800" cy="624"/>
                          </a:xfrm>
                          <a:prstGeom prst="leftRightArrow">
                            <a:avLst>
                              <a:gd name="adj1" fmla="val 40389"/>
                              <a:gd name="adj2" fmla="val 349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0" name="AutoShape 359"/>
                        <wps:cNvSpPr>
                          <a:spLocks noChangeArrowheads="1"/>
                        </wps:cNvSpPr>
                        <wps:spPr bwMode="auto">
                          <a:xfrm>
                            <a:off x="7875" y="6655"/>
                            <a:ext cx="1170" cy="4265"/>
                          </a:xfrm>
                          <a:prstGeom prst="horizontalScroll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410EA" w:rsidRDefault="000410EA" w:rsidP="000410EA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系统中进行控制的部分。这部分将提供系统整体的控制，处理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Cs w:val="21"/>
                                </w:rPr>
                                <w:t>个部分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Cs w:val="21"/>
                                </w:rPr>
                                <w:t>之间的关系，启动各层间的操作和运行。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1" name="Line 360"/>
                        <wps:cNvCnPr/>
                        <wps:spPr bwMode="auto">
                          <a:xfrm>
                            <a:off x="8850" y="4470"/>
                            <a:ext cx="540" cy="6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" name="AutoShape 361"/>
                        <wps:cNvSpPr>
                          <a:spLocks noChangeArrowheads="1"/>
                        </wps:cNvSpPr>
                        <wps:spPr bwMode="auto">
                          <a:xfrm>
                            <a:off x="9323" y="2672"/>
                            <a:ext cx="1147" cy="1080"/>
                          </a:xfrm>
                          <a:prstGeom prst="downArrowCallout">
                            <a:avLst>
                              <a:gd name="adj1" fmla="val 26551"/>
                              <a:gd name="adj2" fmla="val 26551"/>
                              <a:gd name="adj3" fmla="val 16667"/>
                              <a:gd name="adj4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10EA" w:rsidRDefault="000410EA" w:rsidP="000410E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前端表现层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3" name="AutoShape 362"/>
                        <wps:cNvSpPr>
                          <a:spLocks noChangeArrowheads="1"/>
                        </wps:cNvSpPr>
                        <wps:spPr bwMode="auto">
                          <a:xfrm>
                            <a:off x="9210" y="7032"/>
                            <a:ext cx="1620" cy="3990"/>
                          </a:xfrm>
                          <a:prstGeom prst="horizontalScroll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410EA" w:rsidRDefault="000410EA" w:rsidP="000410EA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系统中提供数据展现的部分，属于整个系统的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UI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。这也是用户对整个系统最直接接触的部分。将提供报表展现、报表定制、数据输入、信息浏览发布等等……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4" name="Line 363"/>
                        <wps:cNvCnPr/>
                        <wps:spPr bwMode="auto">
                          <a:xfrm>
                            <a:off x="9210" y="2036"/>
                            <a:ext cx="0" cy="85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65" name="Group 364"/>
                        <wpg:cNvGrpSpPr>
                          <a:grpSpLocks/>
                        </wpg:cNvGrpSpPr>
                        <wpg:grpSpPr bwMode="auto">
                          <a:xfrm>
                            <a:off x="9356" y="3909"/>
                            <a:ext cx="1294" cy="3276"/>
                            <a:chOff x="12960" y="3513"/>
                            <a:chExt cx="1620" cy="3276"/>
                          </a:xfrm>
                        </wpg:grpSpPr>
                        <wps:wsp>
                          <wps:cNvPr id="766" name="AutoShap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40" y="3669"/>
                              <a:ext cx="1260" cy="468"/>
                            </a:xfrm>
                            <a:prstGeom prst="foldedCorner">
                              <a:avLst>
                                <a:gd name="adj" fmla="val 125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107763" dir="81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410EA" w:rsidRDefault="000410EA" w:rsidP="000410EA">
                                <w:r>
                                  <w:rPr>
                                    <w:rFonts w:hint="eastAsia"/>
                                  </w:rPr>
                                  <w:t>JSP Pages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7" name="AutoShape 3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40" y="4293"/>
                              <a:ext cx="1260" cy="468"/>
                            </a:xfrm>
                            <a:prstGeom prst="foldedCorner">
                              <a:avLst>
                                <a:gd name="adj" fmla="val 125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107763" dir="81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410EA" w:rsidRDefault="000410EA" w:rsidP="000410EA">
                                <w:r>
                                  <w:rPr>
                                    <w:rFonts w:hint="eastAsia"/>
                                  </w:rPr>
                                  <w:t>报表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8" name="AutoShape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40" y="4917"/>
                              <a:ext cx="1260" cy="468"/>
                            </a:xfrm>
                            <a:prstGeom prst="foldedCorner">
                              <a:avLst>
                                <a:gd name="adj" fmla="val 125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107763" dir="81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410EA" w:rsidRDefault="000410EA" w:rsidP="000410EA">
                                <w:r>
                                  <w:rPr>
                                    <w:rFonts w:hint="eastAsia"/>
                                  </w:rPr>
                                  <w:t>文件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9" name="AutoShape 3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40" y="5541"/>
                              <a:ext cx="1260" cy="468"/>
                            </a:xfrm>
                            <a:prstGeom prst="foldedCorner">
                              <a:avLst>
                                <a:gd name="adj" fmla="val 125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107763" dir="81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410EA" w:rsidRDefault="000410EA" w:rsidP="000410EA">
                                <w:r>
                                  <w:rPr>
                                    <w:rFonts w:hint="eastAsia"/>
                                  </w:rPr>
                                  <w:t>发票单据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0" name="Rectangle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960" y="3513"/>
                              <a:ext cx="1620" cy="32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1" name="AutoShape 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40" y="6165"/>
                              <a:ext cx="1260" cy="468"/>
                            </a:xfrm>
                            <a:prstGeom prst="foldedCorner">
                              <a:avLst>
                                <a:gd name="adj" fmla="val 125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107763" dir="81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410EA" w:rsidRDefault="000410EA" w:rsidP="000410EA">
                                <w:r>
                                  <w:rPr>
                                    <w:rFonts w:hint="eastAsia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05" o:spid="_x0000_s1026" style="position:absolute;left:0;text-align:left;margin-left:-1.3pt;margin-top:22.6pt;width:486pt;height:460.2pt;z-index:251659264" coordorigin="1110,1817" coordsize="9720,9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5" o:spid="_x0000_s1027" type="#_x0000_t69" style="position:absolute;left:4110;top:6561;width:222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Wdj8IA&#10;AADcAAAADwAAAGRycy9kb3ducmV2LnhtbESPQWsCMRSE74L/ITzBi2iiFJGtUaq00lNRWzw/Ns/s&#10;4uZl3URd/30jCB6HmfmGmS9bV4krNaH0rGE8UiCIc29Kthr+fr+GMxAhIhusPJOGOwVYLrqdOWbG&#10;33hH1320IkE4ZKihiLHOpAx5QQ7DyNfEyTv6xmFMsrHSNHhLcFfJiVJT6bDktFBgTeuC8tP+4jSc&#10;VW5V+7P9XF38wR6roDYDOmnd77Uf7yAitfEVfra/jYY3NYXHmXQ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tZ2PwgAAANwAAAAPAAAAAAAAAAAAAAAAAJgCAABkcnMvZG93&#10;bnJldi54bWxQSwUGAAAAAAQABAD1AAAAhwMAAAAA&#10;" adj="2620,6438">
                  <o:extrusion v:ext="view" color="white" on="t"/>
                  <v:textbox inset="0,0,0,0"/>
                </v:shape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AutoShape 6" o:spid="_x0000_s1028" type="#_x0000_t80" style="position:absolute;left:4468;top:2672;width:114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s1FsIA&#10;AADcAAAADwAAAGRycy9kb3ducmV2LnhtbESPQYvCMBSE78L+h/AWvGnqIrpWo7iiInszK3h9NM+2&#10;2LyUJmr11xthweMwM98ws0VrK3GlxpeOFQz6CQjizJmScwWHv03vG4QPyAYrx6TgTh4W84/ODFPj&#10;brynqw65iBD2KSooQqhTKX1WkEXfdzVx9E6usRiibHJpGrxFuK3kV5KMpMWS40KBNa0Kys76YhWM&#10;/PBX81r/LHeTx3G7vWvCiVaq+9kupyACteEd/m/vjIJhMobXmXg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zUWwgAAANwAAAAPAAAAAAAAAAAAAAAAAJgCAABkcnMvZG93&#10;bnJldi54bWxQSwUGAAAAAAQABAD1AAAAhwMAAAAA&#10;">
                  <o:extrusion v:ext="view" color="white" on="t"/>
                  <v:textbox inset="0,0,0,0">
                    <w:txbxContent>
                      <w:p w:rsidR="000410EA" w:rsidRDefault="000410EA" w:rsidP="000410E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</w:rPr>
                          <w:t>事务处理层</w:t>
                        </w:r>
                      </w:p>
                    </w:txbxContent>
                  </v:textbox>
                </v:shape>
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<v:formulas>
                    <v:f eqn="sum height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height 0 @2"/>
                    <v:f eqn="sum height 0 @3"/>
                    <v:f eqn="sum width 0 @5"/>
                    <v:f eqn="sum width 0 @1"/>
                    <v:f eqn="sum width 0 @2"/>
                    <v:f eqn="val height"/>
                    <v:f eqn="prod height 1 2"/>
                    <v:f eqn="prod width 1 2"/>
                  </v:formulas>
                  <v:path o:extrusionok="f" limo="10800,10800" o:connecttype="custom" o:connectlocs="@14,0;@1,@13;@14,@12;@10,@13" o:connectangles="270,180,90,0" textboxrect="@1,@1,@10,@7"/>
                  <v:handles>
                    <v:h position="topLeft,#0" yrange="0,5400"/>
                  </v:handles>
                  <o:complex v:ext="view"/>
                </v:shapetype>
                <v:shape id="AutoShape 7" o:spid="_x0000_s1029" type="#_x0000_t97" style="position:absolute;left:4108;top:7185;width:204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s7vsMA&#10;AADcAAAADwAAAGRycy9kb3ducmV2LnhtbERPz2vCMBS+D/Y/hDfwUmaqyJDOKCIIDi+u3e7P5pmU&#10;NS9dk9XqX78cBjt+fL9Xm9G1YqA+NJ4VzKY5COLa64aNgo9q/7wEESKyxtYzKbhRgM368WGFhfZX&#10;fqehjEakEA4FKrAxdoWUobbkMEx9R5y4i+8dxgR7I3WP1xTuWjnP8xfpsOHUYLGjnaX6q/xxCg7Z&#10;RVa78/Z7yG7GLI+n6vz2eVdq8jRuX0FEGuO/+M990AoWeVqbzq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s7vsMAAADcAAAADwAAAAAAAAAAAAAAAACYAgAAZHJzL2Rv&#10;d25yZXYueG1sUEsFBgAAAAAEAAQA9QAAAIgDAAAAAA==&#10;">
                  <v:textbox inset="0,0,0,0">
                    <w:txbxContent>
                      <w:p w:rsidR="000410EA" w:rsidRDefault="000410EA" w:rsidP="000410EA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系统中进行事务处理的主要部分。这部分将根据具体的业务逻辑和实现进行业务控制和事务处理。在业务进行变化的时候，将不影响系统的其他部分。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8" o:spid="_x0000_s1030" type="#_x0000_t13" style="position:absolute;left:4039;top:5312;width:491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y578EA&#10;AADcAAAADwAAAGRycy9kb3ducmV2LnhtbESP3YrCMBSE7xd8h3AE79ZUEX+qUUQseFesPsChOTbF&#10;5qQ0Uevbm4UFL4eZ+YbZ7HrbiCd1vnasYDJOQBCXTtdcKbhest8lCB+QNTaOScGbPOy2g58Nptq9&#10;+EzPIlQiQtinqMCE0KZS+tKQRT92LXH0bq6zGKLsKqk7fEW4beQ0SebSYs1xwWBLB0PlvXhYBb3M&#10;yTXF7ZIXi2NmVll+z5a5UqNhv1+DCNSHb/i/fdIKZskK/s7EIyC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sue/BAAAA3AAAAA8AAAAAAAAAAAAAAAAAmAIAAGRycy9kb3du&#10;cmV2LnhtbFBLBQYAAAAABAAEAPUAAACGAwAAAAA=&#10;" adj="14400,6120">
                  <o:extrusion v:ext="view" backdepth="1in" color="white" on="t" type="perspective"/>
                  <v:textbox inset="0,0,0,0"/>
                </v:shape>
                <v:group id="Group 9" o:spid="_x0000_s1031" style="position:absolute;left:4530;top:5102;width:1260;height:855" coordorigin="2961,5044" coordsize="2700,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group id="Group 10" o:spid="_x0000_s1032" style="position:absolute;left:2961;top:5044;width:2700;height:909" coordorigin="1974,5366" coordsize="1938,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<v:shape id="Freeform 11" o:spid="_x0000_s1033" style="position:absolute;left:3706;top:5366;width:206;height:871;visibility:visible;mso-wrap-style:square;v-text-anchor:top" coordsize="205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RQjMYA&#10;AADcAAAADwAAAGRycy9kb3ducmV2LnhtbESPW2vCQBSE3wv9D8sR+lY3ikiJbkRrpbVvTQvi2yF7&#10;csHs2ZjdXPz3bqHQx2FmvmHWm9HUoqfWVZYVzKYRCOLM6ooLBT/fh+cXEM4ja6wtk4IbOdgkjw9r&#10;jLUd+Iv61BciQNjFqKD0vomldFlJBt3UNsTBy21r0AfZFlK3OAS4qeU8ipbSYMVhocSGXkvKLmln&#10;FLxv+2M/7CtzeJO7/Lw4fdquuyr1NBm3KxCeRv8f/mt/aAWL2Rx+z4QjI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RQjMYAAADcAAAADwAAAAAAAAAAAAAAAACYAgAAZHJz&#10;L2Rvd25yZXYueG1sUEsFBgAAAAAEAAQA9QAAAIsDAAAAAA==&#10;" path="m,436l,126,205,r,310l,436xe" fillcolor="#795b97" stroked="f">
                      <v:fill opacity="32896f"/>
                      <v:path arrowok="t" o:connecttype="custom" o:connectlocs="0,871;0,252;206,0;206,619;0,871" o:connectangles="0,0,0,0,0"/>
                    </v:shape>
                    <v:shape id="Freeform 12" o:spid="_x0000_s1034" style="position:absolute;left:1974;top:5366;width:1938;height:252;visibility:visible;mso-wrap-style:square;v-text-anchor:top" coordsize="1938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MDTcMA&#10;AADcAAAADwAAAGRycy9kb3ducmV2LnhtbESPQWsCMRSE7wX/Q3hCbzVrW+qyGkVaRK+ugtfH5rnZ&#10;dfMSNqlu++tNQehxmJlvmMVqsJ24Uh8axwqmkwwEceV0w7WC42HzkoMIEVlj55gU/FCA1XL0tMBC&#10;uxvv6VrGWiQIhwIVmBh9IWWoDFkME+eJk3d2vcWYZF9L3eMtwW0nX7PsQ1psOC0Y9PRpqLqU31ZB&#10;bTj6Unez1m+22/x0ar/a/Fep5/GwnoOINMT/8KO90wrep2/wdy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MDTcMAAADcAAAADwAAAAAAAAAAAAAAAACYAgAAZHJzL2Rv&#10;d25yZXYueG1sUEsFBgAAAAAEAAQA9QAAAIgDAAAAAA==&#10;" path="m1733,126l,126,206,,1938,,1733,126xe" fillcolor="#b386e0" stroked="f">
                      <v:fill opacity="32896f"/>
                      <v:path arrowok="t" o:connecttype="custom" o:connectlocs="1733,252;0,252;206,0;1938,0;1733,252" o:connectangles="0,0,0,0,0"/>
                    </v:shape>
                    <v:rect id="Rectangle 13" o:spid="_x0000_s1035" style="position:absolute;left:1974;top:5618;width:1732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TFsEA&#10;AADcAAAADwAAAGRycy9kb3ducmV2LnhtbESPQYvCMBSE74L/ITzBm6aKilSjqCDoUdeD3p7Nsyk2&#10;L6WJWvfXbwRhj8PMfMPMl40txZNqXzhWMOgnIIgzpwvOFZx+tr0pCB+QNZaOScGbPCwX7dYcU+1e&#10;fKDnMeQiQtinqMCEUKVS+syQRd93FXH0bq62GKKsc6lrfEW4LeUwSSbSYsFxwWBFG0PZ/fiwCtYb&#10;bc6VnoRfX5Qrs79ejL+Nlep2mtUMRKAm/Ie/7Z1WMBqM4HMmHgG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lUxbBAAAA3AAAAA8AAAAAAAAAAAAAAAAAmAIAAGRycy9kb3du&#10;cmV2LnhtbFBLBQYAAAAABAAEAPUAAACGAwAAAAA=&#10;" fillcolor="#9c75c3" stroked="f">
                      <v:fill opacity="32896f"/>
                      <v:textbox inset="0,0,0,0"/>
                    </v:rect>
                  </v:group>
                  <v:rect id="Rectangle 14" o:spid="_x0000_s1036" style="position:absolute;left:3081;top:5299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  <v:textbox inset="0,0,0,0">
                      <w:txbxContent>
                        <w:p w:rsidR="000410EA" w:rsidRDefault="000410EA" w:rsidP="000410E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Transaction Bean</w:t>
                          </w:r>
                        </w:p>
                      </w:txbxContent>
                    </v:textbox>
                  </v:rect>
                </v:group>
                <v:line id="Line 15" o:spid="_x0000_s1037" style="position:absolute;visibility:visible;mso-wrap-style:square" from="4288,2036" to="4288,10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v8p8YAAADcAAAADwAAAGRycy9kb3ducmV2LnhtbESP3WrCQBSE7wu+w3KE3tWNQbREV6kt&#10;gkhB6w/t5SF7mg1mz6bZNaZv7wqFXg4z8w0zW3S2Ei01vnSsYDhIQBDnTpdcKDgeVk/PIHxA1lg5&#10;JgW/5GEx7z3MMNPuyh/U7kMhIoR9hgpMCHUmpc8NWfQDVxNH79s1FkOUTSF1g9cIt5VMk2QsLZYc&#10;FwzW9GooP+8vVsFu09LJvn/RdrMaTd5+limZz1Spx373MgURqAv/4b/2WisYDcdwP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r/KfGAAAA3AAAAA8AAAAAAAAA&#10;AAAAAAAAoQIAAGRycy9kb3ducmV2LnhtbFBLBQYAAAAABAAEAPkAAACUAwAAAAA=&#10;">
                  <v:stroke dashstyle="longDash"/>
                </v:line>
                <v:rect id="Rectangle 16" o:spid="_x0000_s1038" style="position:absolute;left:4350;top:1817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0410EA" w:rsidRDefault="000410EA" w:rsidP="000410EA">
                        <w:pPr>
                          <w:jc w:val="center"/>
                          <w:rPr>
                            <w:b/>
                            <w:w w:val="2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w w:val="200"/>
                            <w:sz w:val="28"/>
                            <w:szCs w:val="28"/>
                          </w:rPr>
                          <w:t>System Frame</w:t>
                        </w:r>
                      </w:p>
                    </w:txbxContent>
                  </v:textbox>
                </v:rect>
                <v:shape id="AutoShape 17" o:spid="_x0000_s1039" type="#_x0000_t97" style="position:absolute;left:5835;top:7902;width:1980;height:3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KtY8IA&#10;AADcAAAADwAAAGRycy9kb3ducmV2LnhtbERPTYvCMBC9L+x/CLPgRTRVZJFqFBEWFC9q9T42Y1ps&#10;Jt0m1uqvN4eFPT7e93zZ2Uq01PjSsYLRMAFBnDtdslFwyn4GUxA+IGusHJOCJ3lYLj4/5phq9+AD&#10;tcdgRAxhn6KCIoQ6ldLnBVn0Q1cTR+7qGoshwsZI3eAjhttKjpPkW1osOTYUWNO6oPx2vFsFm/5V&#10;ZuvL6rftP42Z7vbZZXt+KdX76lYzEIG68C/+c2+0gskoro1n4hG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q1jwgAAANwAAAAPAAAAAAAAAAAAAAAAAJgCAABkcnMvZG93&#10;bnJldi54bWxQSwUGAAAAAAQABAD1AAAAhwMAAAAA&#10;">
                  <v:textbox inset="0,0,0,0">
                    <w:txbxContent>
                      <w:p w:rsidR="000410EA" w:rsidRDefault="000410EA" w:rsidP="000410EA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会话层，处理与前端展现的会话信息，提供交互的第一个处理界面，处理简单、稳定的事务。不处理复杂的事务和变化较频繁的事务。</w:t>
                        </w:r>
                      </w:p>
                    </w:txbxContent>
                  </v:textbox>
                </v:shape>
                <v:shape id="AutoShape 18" o:spid="_x0000_s1040" type="#_x0000_t69" style="position:absolute;left:5685;top:5387;width:46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1DJcgA&#10;AADcAAAADwAAAGRycy9kb3ducmV2LnhtbESPzWvCQBTE74X+D8sreNON9QNNXaUUv+pB0fbQ3h7Z&#10;ZxLMvg3ZjUb/ercg9DjMzG+YyawxhThT5XLLCrqdCARxYnXOqYLvr0V7BMJ5ZI2FZVJwJQez6fPT&#10;BGNtL7yn88GnIkDYxagg876MpXRJRgZdx5bEwTvayqAPskqlrvAS4KaQr1E0lAZzDgsZlvSRUXI6&#10;1EbBsbfU2xuvNp/570/d7E7lfFgPlGq9NO9vIDw1/j/8aK+1gn53DH9nwhGQ0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vUMlyAAAANwAAAAPAAAAAAAAAAAAAAAAAJgCAABk&#10;cnMvZG93bnJldi54bWxQSwUGAAAAAAQABAD1AAAAjQMAAAAA&#10;" adj="6630,6438">
                  <o:extrusion v:ext="view" color="white" on="t"/>
                  <v:textbox inset="0,0,0,0"/>
                </v:shape>
                <v:shape id="AutoShape 19" o:spid="_x0000_s1041" type="#_x0000_t80" style="position:absolute;left:6150;top:2660;width:105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xAsAA&#10;AADcAAAADwAAAGRycy9kb3ducmV2LnhtbERPTYvCMBC9C/6HMII3TRUR7RpLXVTEm1HY69DMtmWb&#10;SWmyWv31m8OCx8f73mS9bcSdOl87VjCbJiCIC2dqLhXcrofJCoQPyAYbx6TgSR6y7XCwwdS4B1/o&#10;rkMpYgj7FBVUIbSplL6oyKKfupY4ct+usxgi7EppOnzEcNvIeZIspcWaY0OFLX1WVPzoX6tg6Rdn&#10;zXu9y0/r19fx+NSEa63UeNTnHyAC9eEt/nefjILFPM6PZ+IRk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fxAsAAAADcAAAADwAAAAAAAAAAAAAAAACYAgAAZHJzL2Rvd25y&#10;ZXYueG1sUEsFBgAAAAAEAAQA9QAAAIUDAAAAAA==&#10;">
                  <o:extrusion v:ext="view" color="white" on="t"/>
                  <v:textbox inset="0,0,0,0">
                    <w:txbxContent>
                      <w:p w:rsidR="000410EA" w:rsidRDefault="000410EA" w:rsidP="000410E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</w:rPr>
                          <w:t>会话处理层</w:t>
                        </w:r>
                      </w:p>
                    </w:txbxContent>
                  </v:textbox>
                </v:shape>
                <v:group id="Group 20" o:spid="_x0000_s1042" style="position:absolute;left:6000;top:3790;width:1590;height:4056" coordorigin="8640,3513" coordsize="1620,4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<v:group id="Group 21" o:spid="_x0000_s1043" style="position:absolute;left:8820;top:6789;width:1440;height:624" coordorigin="2961,5044" coordsize="2700,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  <v:group id="Group 22" o:spid="_x0000_s1044" style="position:absolute;left:2961;top:5044;width:2700;height:909" coordorigin="1974,5366" coordsize="1938,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  <v:shape id="Freeform 23" o:spid="_x0000_s1045" style="position:absolute;left:3706;top:5366;width:206;height:871;visibility:visible;mso-wrap-style:square;v-text-anchor:top" coordsize="205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2n3sUA&#10;AADcAAAADwAAAGRycy9kb3ducmV2LnhtbESPW2vCQBSE3wX/w3IE33SjhFKiq1gvtPbNC5S+HbLH&#10;JDR7NmY3l/57t1DwcZiZb5jlujelaKl2hWUFs2kEgji1uuBMwfVymLyCcB5ZY2mZFPySg/VqOFhi&#10;om3HJ2rPPhMBwi5BBbn3VSKlS3My6Ka2Ig7ezdYGfZB1JnWNXYCbUs6j6EUaLDgs5FjRNqf059wY&#10;Be+b9th2u8Ic9vLt9h1/fdqmuSs1HvWbBQhPvX+G/9sfWkE8j+HvTDg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DafexQAAANwAAAAPAAAAAAAAAAAAAAAAAJgCAABkcnMv&#10;ZG93bnJldi54bWxQSwUGAAAAAAQABAD1AAAAigMAAAAA&#10;" path="m,436l,126,205,r,310l,436xe" fillcolor="#795b97" stroked="f">
                        <v:fill opacity="32896f"/>
                        <v:path arrowok="t" o:connecttype="custom" o:connectlocs="0,871;0,252;206,0;206,619;0,871" o:connectangles="0,0,0,0,0"/>
                      </v:shape>
                      <v:shape id="Freeform 24" o:spid="_x0000_s1046" style="position:absolute;left:1974;top:5366;width:1938;height:252;visibility:visible;mso-wrap-style:square;v-text-anchor:top" coordsize="1938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0H8MA&#10;AADcAAAADwAAAGRycy9kb3ducmV2LnhtbESPQWvCQBSE74L/YXlCb2ZTaW1IXUUsotfGgtdH9jWb&#10;NPt2yW417a93CwWPw8x8w6w2o+3FhYbQOlbwmOUgiGunW24UfJz28wJEiMgae8ek4IcCbNbTyQpL&#10;7a78TpcqNiJBOJSowMToSylDbchiyJwnTt6nGyzGJIdG6gGvCW57ucjzpbTYclow6GlnqP6qvq2C&#10;xnD0le5fOr8/HIrzuXvril+lHmbj9hVEpDHew//to1bwtHiGv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r0H8MAAADcAAAADwAAAAAAAAAAAAAAAACYAgAAZHJzL2Rv&#10;d25yZXYueG1sUEsFBgAAAAAEAAQA9QAAAIgDAAAAAA==&#10;" path="m1733,126l,126,206,,1938,,1733,126xe" fillcolor="#b386e0" stroked="f">
                        <v:fill opacity="32896f"/>
                        <v:path arrowok="t" o:connecttype="custom" o:connectlocs="1733,252;0,252;206,0;1938,0;1733,252" o:connectangles="0,0,0,0,0"/>
                      </v:shape>
                      <v:rect id="Rectangle 25" o:spid="_x0000_s1047" style="position:absolute;left:1974;top:5618;width:1732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iR8QA&#10;AADcAAAADwAAAGRycy9kb3ducmV2LnhtbESPQWvCQBSE74L/YXlCb7oxtKGkrhIFwR4bPdjba/aZ&#10;DWbfhuxq0v76bqHgcZiZb5jVZrStuFPvG8cKlosEBHHldMO1gtNxP38F4QOyxtYxKfgmD5v1dLLC&#10;XLuBP+hehlpECPscFZgQulxKXxmy6BeuI47exfUWQ5R9LXWPQ4TbVqZJkkmLDccFgx3tDFXX8mYV&#10;bHfanDudhR/ftIV5//o0/vKi1NNsLN5ABBrDI/zfPmgFz2kG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okfEAAAA3AAAAA8AAAAAAAAAAAAAAAAAmAIAAGRycy9k&#10;b3ducmV2LnhtbFBLBQYAAAAABAAEAPUAAACJAwAAAAA=&#10;" fillcolor="#9c75c3" stroked="f">
                        <v:fill opacity="32896f"/>
                        <v:textbox inset="0,0,0,0"/>
                      </v:rect>
                    </v:group>
                    <v:rect id="Rectangle 26" o:spid="_x0000_s1048" style="position:absolute;left:3081;top:5299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L2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YvaxQAAANwAAAAPAAAAAAAAAAAAAAAAAJgCAABkcnMv&#10;ZG93bnJldi54bWxQSwUGAAAAAAQABAD1AAAAigMAAAAA&#10;" filled="f" stroked="f">
                      <v:textbox inset="0,0,0,0">
                        <w:txbxContent>
                          <w:p w:rsidR="000410EA" w:rsidRDefault="000410EA" w:rsidP="000410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Session Bean</w:t>
                            </w:r>
                          </w:p>
                        </w:txbxContent>
                      </v:textbox>
                    </v:rect>
                  </v:group>
                  <v:rect id="Rectangle 27" o:spid="_x0000_s1049" style="position:absolute;left:8640;top:3513;width:1620;height:4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+n8EA&#10;AADcAAAADwAAAGRycy9kb3ducmV2LnhtbERPy4rCMBTdC/5DuMLsNLUz6NAxFREUR3ChI7q9NLcP&#10;prkpTaz1781CcHk478WyN7XoqHWVZQXTSQSCOLO64kLB+W8z/gbhPLLG2jIpeJCDZTocLDDR9s5H&#10;6k6+ECGEXYIKSu+bREqXlWTQTWxDHLjctgZ9gG0hdYv3EG5qGUfRTBqsODSU2NC6pOz/dDMKtp/b&#10;tbvussu8+o33zaPL3eEslfoY9asfEJ56/xa/3Dut4CsOa8OZcARk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jvp/BAAAA3AAAAA8AAAAAAAAAAAAAAAAAmAIAAGRycy9kb3du&#10;cmV2LnhtbFBLBQYAAAAABAAEAPUAAACGAwAAAAA=&#10;" filled="f">
                    <v:stroke dashstyle="dash"/>
                    <v:textbox inset="0,0,0,0"/>
                  </v:rect>
                  <v:group id="Group 28" o:spid="_x0000_s1050" style="position:absolute;left:8820;top:6009;width:1440;height:624" coordorigin="2961,5044" coordsize="2700,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group id="Group 29" o:spid="_x0000_s1051" style="position:absolute;left:2961;top:5044;width:2700;height:909" coordorigin="1974,5366" coordsize="1938,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    <v:shape id="Freeform 30" o:spid="_x0000_s1052" style="position:absolute;left:3706;top:5366;width:206;height:871;visibility:visible;mso-wrap-style:square;v-text-anchor:top" coordsize="205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OSm8YA&#10;AADcAAAADwAAAGRycy9kb3ducmV2LnhtbESPT2vCQBTE74LfYXmF3urGKkWim6BVaetNLRRvj+wz&#10;Cc2+jdnNn377bqHgcZiZ3zCrdDCV6KhxpWUF00kEgjizuuRcwed5/7QA4TyyxsoyKfghB2kyHq0w&#10;1rbnI3Unn4sAYRejgsL7OpbSZQUZdBNbEwfvahuDPsgml7rBPsBNJZ+j6EUaLDksFFjTa0HZ96k1&#10;Ct7W3UfXb0uz38nN9TL/Oti2vSn1+DCslyA8Df4e/m+/awXz2RT+zoQjI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OSm8YAAADcAAAADwAAAAAAAAAAAAAAAACYAgAAZHJz&#10;L2Rvd25yZXYueG1sUEsFBgAAAAAEAAQA9QAAAIsDAAAAAA==&#10;" path="m,436l,126,205,r,310l,436xe" fillcolor="#795b97" stroked="f">
                        <v:fill opacity="32896f"/>
                        <v:path arrowok="t" o:connecttype="custom" o:connectlocs="0,871;0,252;206,0;206,619;0,871" o:connectangles="0,0,0,0,0"/>
                      </v:shape>
                      <v:shape id="Freeform 31" o:spid="_x0000_s1053" style="position:absolute;left:1974;top:5366;width:1938;height:252;visibility:visible;mso-wrap-style:square;v-text-anchor:top" coordsize="1938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r6tsMA&#10;AADcAAAADwAAAGRycy9kb3ducmV2LnhtbESPQWvCQBSE74L/YXlCb2ZTW2xIXUUsotfGgtdH9jWb&#10;NPt2yW417a93CwWPw8x8w6w2o+3FhYbQOlbwmOUgiGunW24UfJz28wJEiMgae8ek4IcCbNbTyQpL&#10;7a78TpcqNiJBOJSowMToSylDbchiyJwnTt6nGyzGJIdG6gGvCW57ucjzpbTYclow6GlnqP6qvq2C&#10;xnD0le5fOr8/HIrzuXvril+lHmbj9hVEpDHew//to1bw/LSAv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r6tsMAAADcAAAADwAAAAAAAAAAAAAAAACYAgAAZHJzL2Rv&#10;d25yZXYueG1sUEsFBgAAAAAEAAQA9QAAAIgDAAAAAA==&#10;" path="m1733,126l,126,206,,1938,,1733,126xe" fillcolor="#b386e0" stroked="f">
                        <v:fill opacity="32896f"/>
                        <v:path arrowok="t" o:connecttype="custom" o:connectlocs="1733,252;0,252;206,0;1938,0;1733,252" o:connectangles="0,0,0,0,0"/>
                      </v:shape>
                      <v:rect id="Rectangle 32" o:spid="_x0000_s1054" style="position:absolute;left:1974;top:5618;width:1732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mXAsQA&#10;AADcAAAADwAAAGRycy9kb3ducmV2LnhtbESPQWvCQBSE74L/YXlCb2ZTraFEV1Gh0B6rPbS3Z/Yl&#10;G5p9G7LbJO2v7wqCx2FmvmE2u9E2oqfO144VPCYpCOLC6ZorBR/nl/kzCB+QNTaOScEvedhtp5MN&#10;5toN/E79KVQiQtjnqMCE0OZS+sKQRZ+4ljh6pesshii7SuoOhwi3jVykaSYt1hwXDLZ0NFR8n36s&#10;gsNRm89WZ+HP183evF2+jC9XSj3Mxv0aRKAx3MO39qtW8LRcwvVMPAJ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5lwLEAAAA3AAAAA8AAAAAAAAAAAAAAAAAmAIAAGRycy9k&#10;b3ducmV2LnhtbFBLBQYAAAAABAAEAPUAAACJAwAAAAA=&#10;" fillcolor="#9c75c3" stroked="f">
                        <v:fill opacity="32896f"/>
                        <v:textbox inset="0,0,0,0"/>
                      </v:rect>
                    </v:group>
                    <v:rect id="Rectangle 33" o:spid="_x0000_s1055" style="position:absolute;left:3081;top:5299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Dc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wH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oNwxQAAANwAAAAPAAAAAAAAAAAAAAAAAJgCAABkcnMv&#10;ZG93bnJldi54bWxQSwUGAAAAAAQABAD1AAAAigMAAAAA&#10;" filled="f" stroked="f">
                      <v:textbox inset="0,0,0,0">
                        <w:txbxContent>
                          <w:p w:rsidR="000410EA" w:rsidRDefault="000410EA" w:rsidP="000410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Session Bean</w:t>
                            </w:r>
                          </w:p>
                        </w:txbxContent>
                      </v:textbox>
                    </v:rect>
                  </v:group>
                  <v:group id="Group 34" o:spid="_x0000_s1056" style="position:absolute;left:8820;top:5229;width:1440;height:624" coordorigin="2961,5044" coordsize="2700,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<v:group id="Group 35" o:spid="_x0000_s1057" style="position:absolute;left:2961;top:5044;width:2700;height:909" coordorigin="1974,5366" coordsize="1938,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    <v:shape id="Freeform 36" o:spid="_x0000_s1058" style="position:absolute;left:3706;top:5366;width:206;height:871;visibility:visible;mso-wrap-style:square;v-text-anchor:top" coordsize="205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avdMYA&#10;AADcAAAADwAAAGRycy9kb3ducmV2LnhtbESPT2vCQBTE74LfYXlCb2ZjK22JrmJtpdVbrSDeHtln&#10;Esy+jdnNn377bkHwOMzMb5j5sjelaKl2hWUFkygGQZxaXXCm4PCzGb+CcB5ZY2mZFPySg+ViOJhj&#10;om3H39TufSYChF2CCnLvq0RKl+Zk0EW2Ig7e2dYGfZB1JnWNXYCbUj7G8bM0WHBYyLGidU7pZd8Y&#10;BZ+rdtt274XZfMi382l63NmmuSr1MOpXMxCeen8P39pfWsH06QX+z4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avdMYAAADcAAAADwAAAAAAAAAAAAAAAACYAgAAZHJz&#10;L2Rvd25yZXYueG1sUEsFBgAAAAAEAAQA9QAAAIsDAAAAAA==&#10;" path="m,436l,126,205,r,310l,436xe" fillcolor="#795b97" stroked="f">
                        <v:fill opacity="32896f"/>
                        <v:path arrowok="t" o:connecttype="custom" o:connectlocs="0,871;0,252;206,0;206,619;0,871" o:connectangles="0,0,0,0,0"/>
                      </v:shape>
                      <v:shape id="Freeform 37" o:spid="_x0000_s1059" style="position:absolute;left:1974;top:5366;width:1938;height:252;visibility:visible;mso-wrap-style:square;v-text-anchor:top" coordsize="1938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LNXMAA&#10;AADcAAAADwAAAGRycy9kb3ducmV2LnhtbERPz2vCMBS+D/wfwhN2m6lzzFKNIoq466rg9dE8m9bm&#10;JTSZdv715jDY8eP7vVwPthM36kPjWMF0koEgrpxuuFZwOu7fchAhImvsHJOCXwqwXo1ellhod+dv&#10;upWxFimEQ4EKTIy+kDJUhiyGifPEibu43mJMsK+l7vGewm0n37PsU1psODUY9LQ1VF3LH6ugNhx9&#10;qbt56/eHQ34+t7s2fyj1Oh42CxCRhvgv/nN/aQUfs7Q2nU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rLNXMAAAADcAAAADwAAAAAAAAAAAAAAAACYAgAAZHJzL2Rvd25y&#10;ZXYueG1sUEsFBgAAAAAEAAQA9QAAAIUDAAAAAA==&#10;" path="m1733,126l,126,206,,1938,,1733,126xe" fillcolor="#b386e0" stroked="f">
                        <v:fill opacity="32896f"/>
                        <v:path arrowok="t" o:connecttype="custom" o:connectlocs="1733,252;0,252;206,0;1938,0;1733,252" o:connectangles="0,0,0,0,0"/>
                      </v:shape>
                      <v:rect id="Rectangle 38" o:spid="_x0000_s1060" style="position:absolute;left:1974;top:5618;width:1732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g6MMA&#10;AADcAAAADwAAAGRycy9kb3ducmV2LnhtbESPQYvCMBSE74L/ITzBm6a6u6LVKCoIelz1oLdn82yK&#10;zUtpslr315uFBY/DzHzDzBaNLcWdal84VjDoJyCIM6cLzhUcD5veGIQPyBpLx6TgSR4W83Zrhql2&#10;D/6m+z7kIkLYp6jAhFClUvrMkEXfdxVx9K6uthiirHOpa3xEuC3lMElG0mLBccFgRWtD2W3/YxWs&#10;1tqcKj0Kv74ol2Z3ORt//VKq22mWUxCBmvAO/7e3WsHnxwT+zs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Gg6MMAAADcAAAADwAAAAAAAAAAAAAAAACYAgAAZHJzL2Rv&#10;d25yZXYueG1sUEsFBgAAAAAEAAQA9QAAAIgDAAAAAA==&#10;" fillcolor="#9c75c3" stroked="f">
                        <v:fill opacity="32896f"/>
                        <v:textbox inset="0,0,0,0"/>
                      </v:rect>
                    </v:group>
                    <v:rect id="Rectangle 39" o:spid="_x0000_s1061" style="position:absolute;left:3081;top:5299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2Ds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/YOwgAAANwAAAAPAAAAAAAAAAAAAAAAAJgCAABkcnMvZG93&#10;bnJldi54bWxQSwUGAAAAAAQABAD1AAAAhwMAAAAA&#10;" filled="f" stroked="f">
                      <v:textbox inset="0,0,0,0">
                        <w:txbxContent>
                          <w:p w:rsidR="000410EA" w:rsidRDefault="000410EA" w:rsidP="000410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Session Bean</w:t>
                            </w:r>
                          </w:p>
                        </w:txbxContent>
                      </v:textbox>
                    </v:rect>
                  </v:group>
                  <v:group id="Group 40" o:spid="_x0000_s1062" style="position:absolute;left:8820;top:4449;width:1440;height:624" coordorigin="2961,5044" coordsize="2700,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<v:group id="Group 41" o:spid="_x0000_s1063" style="position:absolute;left:2961;top:5044;width:2700;height:909" coordorigin="1974,5366" coordsize="1938,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    <v:shape id="Freeform 42" o:spid="_x0000_s1064" style="position:absolute;left:3706;top:5366;width:206;height:871;visibility:visible;mso-wrap-style:square;v-text-anchor:top" coordsize="205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aCsYA&#10;AADcAAAADwAAAGRycy9kb3ducmV2LnhtbESPW2vCQBSE3wv9D8sp9K1uqqGU6CrWC1XfGgXp2yF7&#10;TEKzZ2N2c/Hfu4VCH4eZ+YaZLQZTiY4aV1pW8DqKQBBnVpecKzgdty/vIJxH1lhZJgU3crCYPz7M&#10;MNG25y/qUp+LAGGXoILC+zqR0mUFGXQjWxMH72Ibgz7IJpe6wT7ATSXHUfQmDZYcFgqsaVVQ9pO2&#10;RsHnstt3/bo02438uHzH54Nt26tSz0/DcgrC0+D/w3/tnVYQxxP4PR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vaCsYAAADcAAAADwAAAAAAAAAAAAAAAACYAgAAZHJz&#10;L2Rvd25yZXYueG1sUEsFBgAAAAAEAAQA9QAAAIsDAAAAAA==&#10;" path="m,436l,126,205,r,310l,436xe" fillcolor="#795b97" stroked="f">
                        <v:fill opacity="32896f"/>
                        <v:path arrowok="t" o:connecttype="custom" o:connectlocs="0,871;0,252;206,0;206,619;0,871" o:connectangles="0,0,0,0,0"/>
                      </v:shape>
                      <v:shape id="Freeform 43" o:spid="_x0000_s1065" style="position:absolute;left:1974;top:5366;width:1938;height:252;visibility:visible;mso-wrap-style:square;v-text-anchor:top" coordsize="1938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0JMMA&#10;AADcAAAADwAAAGRycy9kb3ducmV2LnhtbESPQWvCQBSE7wX/w/IEb3VTCW2IrlIU0WtTwesj+5pN&#10;mn27ZFeN/vpuodDjMDPfMKvNaHtxpSG0jhW8zDMQxLXTLTcKTp/75wJEiMgae8ek4E4BNuvJ0wpL&#10;7W78QdcqNiJBOJSowMToSylDbchimDtPnLwvN1iMSQ6N1APeEtz2cpFlr9Jiy2nBoKetofq7ulgF&#10;jeHoK92/dX5/OBTnc7friodSs+n4vgQRaYz/4b/2USvI8xx+z6Qj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m0JMMAAADcAAAADwAAAAAAAAAAAAAAAACYAgAAZHJzL2Rv&#10;d25yZXYueG1sUEsFBgAAAAAEAAQA9QAAAIgDAAAAAA==&#10;" path="m1733,126l,126,206,,1938,,1733,126xe" fillcolor="#b386e0" stroked="f">
                        <v:fill opacity="32896f"/>
                        <v:path arrowok="t" o:connecttype="custom" o:connectlocs="1733,252;0,252;206,0;1938,0;1733,252" o:connectangles="0,0,0,0,0"/>
                      </v:shape>
                      <v:rect id="Rectangle 44" o:spid="_x0000_s1066" style="position:absolute;left:1974;top:5618;width:1732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ZkMMA&#10;AADcAAAADwAAAGRycy9kb3ducmV2LnhtbESPQWsCMRSE7wX/Q3iCt5q1qMhqFF0o1GOtB709N8/N&#10;YvKybNJ19dc3hUKPw8x8w6w2vbOiozbUnhVMxhkI4tLrmisFx6/31wWIEJE1Ws+k4EEBNuvBywpz&#10;7e/8Sd0hViJBOOSowMTY5FKG0pDDMPYNcfKuvnUYk2wrqVu8J7iz8i3L5tJhzWnBYEOFofJ2+HYK&#10;doU2p0bP4zPUdmv2l7MJ15lSo2G/XYKI1Mf/8F/7QyuYTmfweyYdAb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rZkMMAAADcAAAADwAAAAAAAAAAAAAAAACYAgAAZHJzL2Rv&#10;d25yZXYueG1sUEsFBgAAAAAEAAQA9QAAAIgDAAAAAA==&#10;" fillcolor="#9c75c3" stroked="f">
                        <v:fill opacity="32896f"/>
                        <v:textbox inset="0,0,0,0"/>
                      </v:rect>
                    </v:group>
                    <v:rect id="Rectangle 45" o:spid="_x0000_s1067" style="position:absolute;left:3081;top:5299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L4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y+HEAAAA3AAAAA8AAAAAAAAAAAAAAAAAmAIAAGRycy9k&#10;b3ducmV2LnhtbFBLBQYAAAAABAAEAPUAAACJAwAAAAA=&#10;" filled="f" stroked="f">
                      <v:textbox inset="0,0,0,0">
                        <w:txbxContent>
                          <w:p w:rsidR="000410EA" w:rsidRDefault="000410EA" w:rsidP="000410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Session Bean</w:t>
                            </w:r>
                          </w:p>
                        </w:txbxContent>
                      </v:textbox>
                    </v:rect>
                  </v:group>
                  <v:group id="Group 46" o:spid="_x0000_s1068" style="position:absolute;left:8820;top:3669;width:1440;height:624" coordorigin="2961,5044" coordsize="2700,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    <v:group id="Group 47" o:spid="_x0000_s1069" style="position:absolute;left:2961;top:5044;width:2700;height:909" coordorigin="1974,5366" coordsize="1938,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    <v:shape id="Freeform 48" o:spid="_x0000_s1070" style="position:absolute;left:3706;top:5366;width:206;height:871;visibility:visible;mso-wrap-style:square;v-text-anchor:top" coordsize="205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Pt4MYA&#10;AADcAAAADwAAAGRycy9kb3ducmV2LnhtbESPW2vCQBSE34X+h+UUfKubSig2dRXrhapvTQulb4fs&#10;MQnNno3ZzcV/7woFH4eZ+YaZLwdTiY4aV1pW8DyJQBBnVpecK/j+2j3NQDiPrLGyTAou5GC5eBjN&#10;MdG250/qUp+LAGGXoILC+zqR0mUFGXQTWxMH72Qbgz7IJpe6wT7ATSWnUfQiDZYcFgqsaV1Q9pe2&#10;RsHHqjt0/aY0u618P/3GP0fbtmelxo/D6g2Ep8Hfw//tvVYQx69wOxOO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Pt4MYAAADcAAAADwAAAAAAAAAAAAAAAACYAgAAZHJz&#10;L2Rvd25yZXYueG1sUEsFBgAAAAAEAAQA9QAAAIsDAAAAAA==&#10;" path="m,436l,126,205,r,310l,436xe" fillcolor="#795b97" stroked="f">
                        <v:fill opacity="32896f"/>
                        <v:path arrowok="t" o:connecttype="custom" o:connectlocs="0,871;0,252;206,0;206,619;0,871" o:connectangles="0,0,0,0,0"/>
                      </v:shape>
                      <v:shape id="Freeform 49" o:spid="_x0000_s1071" style="position:absolute;left:1974;top:5366;width:1938;height:252;visibility:visible;mso-wrap-style:square;v-text-anchor:top" coordsize="1938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sk+sAA&#10;AADcAAAADwAAAGRycy9kb3ducmV2LnhtbERPz2vCMBS+D/wfwhN2m6nDzVKNIoq466rg9dE8m9bm&#10;JTSZdv715jDY8eP7vVwPthM36kPjWMF0koEgrpxuuFZwOu7fchAhImvsHJOCXwqwXo1ellhod+dv&#10;upWxFimEQ4EKTIy+kDJUhiyGifPEibu43mJMsK+l7vGewm0n37PsU1psODUY9LQ1VF3LH6ugNhx9&#10;qbt56/eHQ34+t7s2fyj1Oh42CxCRhvgv/nN/aQWzjzQ/nU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Rsk+sAAAADcAAAADwAAAAAAAAAAAAAAAACYAgAAZHJzL2Rvd25y&#10;ZXYueG1sUEsFBgAAAAAEAAQA9QAAAIUDAAAAAA==&#10;" path="m1733,126l,126,206,,1938,,1733,126xe" fillcolor="#b386e0" stroked="f">
                        <v:fill opacity="32896f"/>
                        <v:path arrowok="t" o:connecttype="custom" o:connectlocs="1733,252;0,252;206,0;1938,0;1733,252" o:connectangles="0,0,0,0,0"/>
                      </v:shape>
                      <v:rect id="Rectangle 50" o:spid="_x0000_s1072" style="position:absolute;left:1974;top:5618;width:1732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hJTsMA&#10;AADcAAAADwAAAGRycy9kb3ducmV2LnhtbESPQWvCQBSE7wX/w/KE3pqNoiIxq8RAwR6rHvT2zD6z&#10;wezbkN1q2l/fLRQ8DjPzDZNvBtuKO/W+caxgkqQgiCunG64VHA/vb0sQPiBrbB2Tgm/ysFmPXnLM&#10;tHvwJ933oRYRwj5DBSaELpPSV4Ys+sR1xNG7ut5iiLKvpe7xEeG2ldM0XUiLDccFgx2Vhqrb/ssq&#10;2JbanDq9CD++aQvzcTkbf50r9ToeihWIQEN4hv/bO61gNp/A35l4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hJTsMAAADcAAAADwAAAAAAAAAAAAAAAACYAgAAZHJzL2Rv&#10;d25yZXYueG1sUEsFBgAAAAAEAAQA9QAAAIgDAAAAAA==&#10;" fillcolor="#9c75c3" stroked="f">
                        <v:fill opacity="32896f"/>
                        <v:textbox inset="0,0,0,0"/>
                      </v:rect>
                    </v:group>
                    <v:rect id="Rectangle 51" o:spid="_x0000_s1073" style="position:absolute;left:3081;top:5299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      <v:textbox inset="0,0,0,0">
                        <w:txbxContent>
                          <w:p w:rsidR="000410EA" w:rsidRDefault="000410EA" w:rsidP="000410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Session Bean</w:t>
                            </w:r>
                          </w:p>
                        </w:txbxContent>
                      </v:textbox>
                    </v:rect>
                  </v:group>
                </v:group>
                <v:line id="Line 52" o:spid="_x0000_s1074" style="position:absolute;visibility:visible;mso-wrap-style:square" from="5970,2036" to="5970,10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bm/8cAAADcAAAADwAAAGRycy9kb3ducmV2LnhtbESP3WrCQBSE7wu+w3KE3ummqVZJXcW2&#10;CEWEtv5gLw/Z02wwezbNbmP69l1B6OUwM98ws0VnK9FS40vHCu6GCQji3OmSCwX73WowBeEDssbK&#10;MSn4JQ+Lee9mhpl2Z/6gdhsKESHsM1RgQqgzKX1uyKIfupo4el+usRiibAqpGzxHuK1kmiQP0mLJ&#10;ccFgTc+G8tP2xyp4X7d0sJtPeluvRpOX76eUzDFV6rbfLR9BBOrCf/jaftUKRuN7uJy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dub/xwAAANwAAAAPAAAAAAAA&#10;AAAAAAAAAKECAABkcnMvZG93bnJldi54bWxQSwUGAAAAAAQABAD5AAAAlQMAAAAA&#10;">
                  <v:stroke dashstyle="longDash"/>
                </v:line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AutoShape 53" o:spid="_x0000_s1075" type="#_x0000_t98" style="position:absolute;left:1363;top:8745;width:2627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j53sUA&#10;AADcAAAADwAAAGRycy9kb3ducmV2LnhtbESPT2sCMRTE70K/Q3gFb5pt/YNsjaKloj14UNv7Y/O6&#10;Wbp5WTbpbvz2Rih4HGbmN8xyHW0tOmp95VjByzgDQVw4XXGp4OuyGy1A+ICssXZMCq7kYb16Giwx&#10;167nE3XnUIoEYZ+jAhNCk0vpC0MW/dg1xMn7ca3FkGRbSt1in+C2lq9ZNpcWK04LBht6N1T8nv+s&#10;gkt/OO2q7fX40el99jmJRu6/o1LD57h5AxEohkf4v33QCqazKdz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WPnexQAAANwAAAAPAAAAAAAAAAAAAAAAAJgCAABkcnMv&#10;ZG93bnJldi54bWxQSwUGAAAAAAQABAD1AAAAigMAAAAA&#10;">
                  <v:textbox inset="0,0,0,0">
                    <w:txbxContent>
                      <w:p w:rsidR="000410EA" w:rsidRDefault="000410EA" w:rsidP="000410EA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系统中进行数据处理、控制、数据安全校验，是系统中唯一进行数据库交互的部分，这也提高了数据安全性。</w:t>
                        </w:r>
                      </w:p>
                    </w:txbxContent>
                  </v:textbox>
                </v:shape>
                <v:group id="Group 54" o:spid="_x0000_s1076" style="position:absolute;left:2805;top:2672;width:1344;height:6073" coordorigin="3855,2496" coordsize="1344,60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<v:shape id="AutoShape 55" o:spid="_x0000_s1077" type="#_x0000_t80" style="position:absolute;left:3930;top:2496;width:111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/kMMA&#10;AADcAAAADwAAAGRycy9kb3ducmV2LnhtbESPQWvCQBSE70L/w/IK3nTTYoNGV7GiIt5cBa+P7DMJ&#10;zb4N2VWjv75bKHgcZuYbZrbobC1u1PrKsYKPYQKCOHem4kLB6bgZjEH4gGywdkwKHuRhMX/rzTAz&#10;7s4HuulQiAhhn6GCMoQmk9LnJVn0Q9cQR+/iWoshyraQpsV7hNtafiZJKi1WHBdKbGhVUv6jr1ZB&#10;6kd7zWv9vdxNnuft9qEJJ1qp/nu3nIII1IVX+L+9MwpGXyn8nYlH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S/kMMAAADcAAAADwAAAAAAAAAAAAAAAACYAgAAZHJzL2Rv&#10;d25yZXYueG1sUEsFBgAAAAAEAAQA9QAAAIgDAAAAAA==&#10;">
                    <o:extrusion v:ext="view" color="white" on="t"/>
                    <v:textbox inset="0,0,0,0">
                      <w:txbxContent>
                        <w:p w:rsidR="000410EA" w:rsidRDefault="000410EA" w:rsidP="000410EA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i/>
                            </w:rPr>
                            <w:t>数据管理层</w:t>
                          </w:r>
                        </w:p>
                      </w:txbxContent>
                    </v:textbox>
                  </v:shape>
                  <v:group id="Group 56" o:spid="_x0000_s1078" style="position:absolute;left:3855;top:3699;width:1344;height:4869" coordorigin="4137,3480" coordsize="1620,4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group id="Group 57" o:spid="_x0000_s1079" style="position:absolute;left:4317;top:4917;width:1440;height:624" coordorigin="2961,5044" coordsize="2700,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  <v:group id="Group 58" o:spid="_x0000_s1080" style="position:absolute;left:2961;top:5044;width:2700;height:909" coordorigin="1974,5366" coordsize="1938,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      <v:shape id="Freeform 59" o:spid="_x0000_s1081" style="position:absolute;left:3706;top:5366;width:206;height:871;visibility:visible;mso-wrap-style:square;v-text-anchor:top" coordsize="205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wYHcEA&#10;AADcAAAADwAAAGRycy9kb3ducmV2LnhtbERPy4rCMBTdC/5DuMLsNJ1BRKpRHB3xsdMZEHeX5toW&#10;m5tOkz78e7MQXB7Oe77sTCEaqlxuWcHnKAJBnFidc6rg73c7nIJwHlljYZkUPMjBctHvzTHWtuUT&#10;NWefihDCLkYFmfdlLKVLMjLoRrYkDtzNVgZ9gFUqdYVtCDeF/IqiiTSYc2jIsKR1Rsn9XBsFu1Vz&#10;aNpNbrY/8vt2HV+Otq7/lfoYdKsZCE+df4tf7r1WMJ6E+eFMOAJ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cGB3BAAAA3AAAAA8AAAAAAAAAAAAAAAAAmAIAAGRycy9kb3du&#10;cmV2LnhtbFBLBQYAAAAABAAEAPUAAACGAwAAAAA=&#10;" path="m,436l,126,205,r,310l,436xe" fillcolor="#795b97" stroked="f">
                          <v:fill opacity="32896f"/>
                          <v:path arrowok="t" o:connecttype="custom" o:connectlocs="0,871;0,252;206,0;206,619;0,871" o:connectangles="0,0,0,0,0"/>
                        </v:shape>
                        <v:shape id="Freeform 60" o:spid="_x0000_s1082" style="position:absolute;left:1974;top:5366;width:1938;height:252;visibility:visible;mso-wrap-style:square;v-text-anchor:top" coordsize="1938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tL3MMA&#10;AADcAAAADwAAAGRycy9kb3ducmV2LnhtbESPQWsCMRSE7wX/Q3hCbzVrKbpsjSKK2GtXwetj87rZ&#10;dfMSNqmu/vqmIHgcZuYbZrEabCcu1IfGsYLpJANBXDndcK3geNi95SBCRNbYOSYFNwqwWo5eFlho&#10;d+VvupSxFgnCoUAFJkZfSBkqQxbDxHni5P243mJMsq+l7vGa4LaT71k2kxYbTgsGPW0MVefy1yqo&#10;DUdf6m7e+t1+n59O7bbN70q9jof1J4hIQ3yGH+0vreBjNoX/M+k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tL3MMAAADcAAAADwAAAAAAAAAAAAAAAACYAgAAZHJzL2Rv&#10;d25yZXYueG1sUEsFBgAAAAAEAAQA9QAAAIgDAAAAAA==&#10;" path="m1733,126l,126,206,,1938,,1733,126xe" fillcolor="#b386e0" stroked="f">
                          <v:fill opacity="32896f"/>
                          <v:path arrowok="t" o:connecttype="custom" o:connectlocs="1733,252;0,252;206,0;1938,0;1733,252" o:connectangles="0,0,0,0,0"/>
                        </v:shape>
                        <v:rect id="Rectangle 61" o:spid="_x0000_s1083" style="position:absolute;left:1974;top:5618;width:1732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YdhMQA&#10;AADcAAAADwAAAGRycy9kb3ducmV2LnhtbESPQWvCQBSE74L/YXlCb7oxtKGkrhIFwR4bPdjba/aZ&#10;DWbfhuxq0v76bqHgcZiZb5jVZrStuFPvG8cKlosEBHHldMO1gtNxP38F4QOyxtYxKfgmD5v1dLLC&#10;XLuBP+hehlpECPscFZgQulxKXxmy6BeuI47exfUWQ5R9LXWPQ4TbVqZJkkmLDccFgx3tDFXX8mYV&#10;bHfanDudhR/ftIV5//o0/vKi1NNsLN5ABBrDI/zfPmgFz1kK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GHYTEAAAA3AAAAA8AAAAAAAAAAAAAAAAAmAIAAGRycy9k&#10;b3ducmV2LnhtbFBLBQYAAAAABAAEAPUAAACJAwAAAAA=&#10;" fillcolor="#9c75c3" stroked="f">
                          <v:fill opacity="32896f"/>
                          <v:textbox inset="0,0,0,0"/>
                        </v:rect>
                      </v:group>
                      <v:rect id="Rectangle 62" o:spid="_x0000_s1084" style="position:absolute;left:3081;top:5299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g0G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g0GcYAAADcAAAADwAAAAAAAAAAAAAAAACYAgAAZHJz&#10;L2Rvd25yZXYueG1sUEsFBgAAAAAEAAQA9QAAAIsDAAAAAA==&#10;" filled="f" stroked="f">
                        <v:textbox inset="0,0,0,0">
                          <w:txbxContent>
                            <w:p w:rsidR="000410EA" w:rsidRDefault="000410EA" w:rsidP="000410E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Entity Bean</w:t>
                              </w:r>
                            </w:p>
                          </w:txbxContent>
                        </v:textbox>
                      </v:rect>
                    </v:group>
                    <v:group id="Group 63" o:spid="_x0000_s1085" style="position:absolute;left:4317;top:3636;width:1440;height:624" coordorigin="2961,5044" coordsize="2700,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    <v:group id="Group 64" o:spid="_x0000_s1086" style="position:absolute;left:2961;top:5044;width:2700;height:909" coordorigin="1974,5366" coordsize="1938,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<v:shape id="Freeform 65" o:spid="_x0000_s1087" style="position:absolute;left:3706;top:5366;width:206;height:871;visibility:visible;mso-wrap-style:square;v-text-anchor:top" coordsize="205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kl8sUA&#10;AADcAAAADwAAAGRycy9kb3ducmV2LnhtbESPT2vCQBTE74V+h+UVvNVNRYKkrqJVUXurLYi3R/aZ&#10;BLNvY3bzx2/vFgSPw8z8hpnOe1OKlmpXWFbwMYxAEKdWF5wp+PvdvE9AOI+ssbRMCm7kYD57fZli&#10;om3HP9QefCYChF2CCnLvq0RKl+Zk0A1tRRy8s60N+iDrTOoauwA3pRxFUSwNFhwWcqzoK6f0cmiM&#10;gu2i3bfdqjCbtVyeT+Pjt22aq1KDt37xCcJT75/hR3unFYzjGP7PhCM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+SXyxQAAANwAAAAPAAAAAAAAAAAAAAAAAJgCAABkcnMv&#10;ZG93bnJldi54bWxQSwUGAAAAAAQABAD1AAAAigMAAAAA&#10;" path="m,436l,126,205,r,310l,436xe" fillcolor="#795b97" stroked="f">
                          <v:fill opacity="32896f"/>
                          <v:path arrowok="t" o:connecttype="custom" o:connectlocs="0,871;0,252;206,0;206,619;0,871" o:connectangles="0,0,0,0,0"/>
                        </v:shape>
                        <v:shape id="Freeform 66" o:spid="_x0000_s1088" style="position:absolute;left:1974;top:5366;width:1938;height:252;visibility:visible;mso-wrap-style:square;v-text-anchor:top" coordsize="1938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52M8MA&#10;AADcAAAADwAAAGRycy9kb3ducmV2LnhtbESPQWsCMRSE74L/IbxCb5ptKbqsRhGL6LWr4PWxeW52&#10;3byETapbf31TKHgcZuYbZrkebCdu1IfGsYK3aQaCuHK64VrB6bib5CBCRNbYOSYFPxRgvRqPllho&#10;d+cvupWxFgnCoUAFJkZfSBkqQxbD1Hni5F1cbzEm2ddS93hPcNvJ9yybSYsNpwWDnraGqmv5bRXU&#10;hqMvdTdv/W6/z8/n9rPNH0q9vgybBYhIQ3yG/9sHreBjNoe/M+k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52M8MAAADcAAAADwAAAAAAAAAAAAAAAACYAgAAZHJzL2Rv&#10;d25yZXYueG1sUEsFBgAAAAAEAAQA9QAAAIgDAAAAAA==&#10;" path="m1733,126l,126,206,,1938,,1733,126xe" fillcolor="#b386e0" stroked="f">
                          <v:fill opacity="32896f"/>
                          <v:path arrowok="t" o:connecttype="custom" o:connectlocs="1733,252;0,252;206,0;1938,0;1733,252" o:connectangles="0,0,0,0,0"/>
                        </v:shape>
                        <v:rect id="Rectangle 67" o:spid="_x0000_s1089" style="position:absolute;left:1974;top:5618;width:1732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4qbsEA&#10;AADcAAAADwAAAGRycy9kb3ducmV2LnhtbERPPWvDMBDdC/0P4grZGrmlMcWNbFxDoBmbZEi3q3W2&#10;TK2TsRTHya+vhkDGx/teF7PtxUSj7xwreFkmIIhrpztuFRz2m+d3ED4ga+wdk4ILeSjyx4c1Ztqd&#10;+ZumXWhFDGGfoQITwpBJ6WtDFv3SDcSRa9xoMUQ4tlKPeI7htpevSZJKix3HBoMDVYbqv93JKvis&#10;tDkOOg1X3/Wl2f7+GN+slFo8zeUHiEBzuItv7i+t4C2Na+OZeAR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uKm7BAAAA3AAAAA8AAAAAAAAAAAAAAAAAmAIAAGRycy9kb3du&#10;cmV2LnhtbFBLBQYAAAAABAAEAPUAAACGAwAAAAA=&#10;" fillcolor="#9c75c3" stroked="f">
                          <v:fill opacity="32896f"/>
                          <v:textbox inset="0,0,0,0"/>
                        </v:rect>
                      </v:group>
                      <v:rect id="Rectangle 68" o:spid="_x0000_s1090" style="position:absolute;left:3081;top:5299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D8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APzxQAAANwAAAAPAAAAAAAAAAAAAAAAAJgCAABkcnMv&#10;ZG93bnJldi54bWxQSwUGAAAAAAQABAD1AAAAigMAAAAA&#10;" filled="f" stroked="f">
                        <v:textbox inset="0,0,0,0">
                          <w:txbxContent>
                            <w:p w:rsidR="000410EA" w:rsidRDefault="000410EA" w:rsidP="000410E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Entity Bean</w:t>
                              </w:r>
                            </w:p>
                          </w:txbxContent>
                        </v:textbox>
                      </v:rect>
                    </v:group>
                    <v:group id="Group 69" o:spid="_x0000_s1091" style="position:absolute;left:4317;top:6199;width:1440;height:624" coordorigin="2961,5044" coordsize="2700,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    <v:group id="Group 70" o:spid="_x0000_s1092" style="position:absolute;left:2961;top:5044;width:2700;height:909" coordorigin="1974,5366" coordsize="1938,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      <v:shape id="Freeform 71" o:spid="_x0000_s1093" style="position:absolute;left:3706;top:5366;width:206;height:871;visibility:visible;mso-wrap-style:square;v-text-anchor:top" coordsize="205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u1LMYA&#10;AADcAAAADwAAAGRycy9kb3ducmV2LnhtbESPT2vCQBTE70K/w/IK3nRTkVqim2Bbpa03rSDeHtln&#10;Epp9m2Y3f/rtu4LgcZiZ3zCrdDCV6KhxpWUFT9MIBHFmdcm5guP3dvICwnlkjZVlUvBHDtLkYbTC&#10;WNue99QdfC4ChF2MCgrv61hKlxVk0E1tTRy8i20M+iCbXOoG+wA3lZxF0bM0WHJYKLCmt4Kyn0Nr&#10;FHysu6+ufy/NdiNfL+f5aWfb9lep8eOwXoLwNPh7+Nb+1Armixlcz4QjI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u1LMYAAADcAAAADwAAAAAAAAAAAAAAAACYAgAAZHJz&#10;L2Rvd25yZXYueG1sUEsFBgAAAAAEAAQA9QAAAIsDAAAAAA==&#10;" path="m,436l,126,205,r,310l,436xe" fillcolor="#795b97" stroked="f">
                          <v:fill opacity="32896f"/>
                          <v:path arrowok="t" o:connecttype="custom" o:connectlocs="0,871;0,252;206,0;206,619;0,871" o:connectangles="0,0,0,0,0"/>
                        </v:shape>
                        <v:shape id="Freeform 72" o:spid="_x0000_s1094" style="position:absolute;left:1974;top:5366;width:1938;height:252;visibility:visible;mso-wrap-style:square;v-text-anchor:top" coordsize="1938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zm7cMA&#10;AADcAAAADwAAAGRycy9kb3ducmV2LnhtbESPQWvCQBSE74L/YXmF3symtmhIXUUsYq+NgtdH9plN&#10;mn27ZLea9td3CwWPw8x8w6w2o+3FlYbQOlbwlOUgiGunW24UnI77WQEiRGSNvWNS8E0BNuvpZIWl&#10;djf+oGsVG5EgHEpUYGL0pZShNmQxZM4TJ+/iBosxyaGResBbgttezvN8IS22nBYMetoZqj+rL6ug&#10;MRx9pftl5/eHQ3E+d29d8aPU48O4fQURaYz38H/7XSt4WT7D35l0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zm7cMAAADcAAAADwAAAAAAAAAAAAAAAACYAgAAZHJzL2Rv&#10;d25yZXYueG1sUEsFBgAAAAAEAAQA9QAAAIgDAAAAAA==&#10;" path="m1733,126l,126,206,,1938,,1733,126xe" fillcolor="#b386e0" stroked="f">
                          <v:fill opacity="32896f"/>
                          <v:path arrowok="t" o:connecttype="custom" o:connectlocs="1733,252;0,252;206,0;1938,0;1733,252" o:connectangles="0,0,0,0,0"/>
                        </v:shape>
                        <v:rect id="Rectangle 73" o:spid="_x0000_s1095" style="position:absolute;left:1974;top:5618;width:1732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2tsQA&#10;AADcAAAADwAAAGRycy9kb3ducmV2LnhtbESPQWsCMRSE7wX/Q3iCt5q1WJXVKOuC0B6rHvT23Dw3&#10;i5uXJUl121/fFAo9DjPzDbPa9LYVd/KhcaxgMs5AEFdON1wrOB52zwsQISJrbB2Tgi8KsFkPnlaY&#10;a/fgD7rvYy0ShEOOCkyMXS5lqAxZDGPXESfv6rzFmKSvpfb4SHDbypcsm0mLDacFgx2Vhqrb/tMq&#10;2JbanDo9i9+haQvzfjmbcH1VajTsiyWISH38D/+137SC6XwK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6trbEAAAA3AAAAA8AAAAAAAAAAAAAAAAAmAIAAGRycy9k&#10;b3ducmV2LnhtbFBLBQYAAAAABAAEAPUAAACJAwAAAAA=&#10;" fillcolor="#9c75c3" stroked="f">
                          <v:fill opacity="32896f"/>
                          <v:textbox inset="0,0,0,0"/>
                        </v:rect>
                      </v:group>
                      <v:rect id="Rectangle 74" o:spid="_x0000_s1096" style="position:absolute;left:3081;top:5299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fK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knyvHAAAA3AAAAA8AAAAAAAAAAAAAAAAAmAIAAGRy&#10;cy9kb3ducmV2LnhtbFBLBQYAAAAABAAEAPUAAACMAwAAAAA=&#10;" filled="f" stroked="f">
                        <v:textbox inset="0,0,0,0">
                          <w:txbxContent>
                            <w:p w:rsidR="000410EA" w:rsidRDefault="000410EA" w:rsidP="000410EA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Entity Bean</w:t>
                              </w:r>
                            </w:p>
                          </w:txbxContent>
                        </v:textbox>
                      </v:rect>
                    </v:group>
                    <v:group id="Group 75" o:spid="_x0000_s1097" style="position:absolute;left:4317;top:7518;width:1440;height:624" coordorigin="2961,5044" coordsize="2700,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  <v:group id="Group 76" o:spid="_x0000_s1098" style="position:absolute;left:2961;top:5044;width:2700;height:909" coordorigin="1974,5366" coordsize="1938,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<v:shape id="Freeform 77" o:spid="_x0000_s1099" style="position:absolute;left:3706;top:5366;width:206;height:871;visibility:visible;mso-wrap-style:square;v-text-anchor:top" coordsize="205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OCxsIA&#10;AADcAAAADwAAAGRycy9kb3ducmV2LnhtbERPy2rCQBTdC/7DcIXudGIRldRRfNLaXWOhdHfJXJNg&#10;5k6amTz8+85CcHk479WmN6VoqXaFZQXTSQSCOLW64EzB9+U0XoJwHlljaZkU3MnBZj0crDDWtuMv&#10;ahOfiRDCLkYFufdVLKVLczLoJrYiDtzV1gZ9gHUmdY1dCDelfI2iuTRYcGjIsaJ9TuktaYyC9217&#10;brtDYU5Hubv+zn4+bdP8KfUy6rdvIDz1/il+uD+0gtkirA1nwhG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84LGwgAAANwAAAAPAAAAAAAAAAAAAAAAAJgCAABkcnMvZG93&#10;bnJldi54bWxQSwUGAAAAAAQABAD1AAAAhwMAAAAA&#10;" path="m,436l,126,205,r,310l,436xe" fillcolor="#795b97" stroked="f">
                          <v:fill opacity="32896f"/>
                          <v:path arrowok="t" o:connecttype="custom" o:connectlocs="0,871;0,252;206,0;206,619;0,871" o:connectangles="0,0,0,0,0"/>
                        </v:shape>
                        <v:shape id="Freeform 78" o:spid="_x0000_s1100" style="position:absolute;left:1974;top:5366;width:1938;height:252;visibility:visible;mso-wrap-style:square;v-text-anchor:top" coordsize="1938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TRB8MA&#10;AADcAAAADwAAAGRycy9kb3ducmV2LnhtbESPQWsCMRSE7wX/Q3hCbzVbkbpujSKK2GtXwetj87rZ&#10;7eYlbKJu/fWmUOhxmJlvmOV6sJ24Uh8axwpeJxkI4srphmsFp+P+JQcRIrLGzjEp+KEA69XoaYmF&#10;djf+pGsZa5EgHApUYGL0hZShMmQxTJwnTt6X6y3GJPta6h5vCW47Oc2yN2mx4bRg0NPWUPVdXqyC&#10;2nD0pe7mrd8fDvn53O7a/K7U83jYvIOINMT/8F/7QyuYzRfweyYd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TRB8MAAADcAAAADwAAAAAAAAAAAAAAAACYAgAAZHJzL2Rv&#10;d25yZXYueG1sUEsFBgAAAAAEAAQA9QAAAIgDAAAAAA==&#10;" path="m1733,126l,126,206,,1938,,1733,126xe" fillcolor="#b386e0" stroked="f">
                          <v:fill opacity="32896f"/>
                          <v:path arrowok="t" o:connecttype="custom" o:connectlocs="1733,252;0,252;206,0;1938,0;1733,252" o:connectangles="0,0,0,0,0"/>
                        </v:shape>
                        <v:rect id="Rectangle 79" o:spid="_x0000_s1101" style="position:absolute;left:1974;top:5618;width:1732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TAkr8A&#10;AADcAAAADwAAAGRycy9kb3ducmV2LnhtbERPy4rCMBTdD/gP4QruxnRERTrGUgVBlz4WurvTXJsy&#10;zU1pola/3iwEl4fznmedrcWNWl85VvAzTEAQF05XXCo4HtbfMxA+IGusHZOCB3nIFr2vOaba3XlH&#10;t30oRQxhn6ICE0KTSukLQxb90DXEkbu41mKIsC2lbvEew20tR0kylRYrjg0GG1oZKv73V6tgudLm&#10;1OhpePqqzs3272z8ZaLUoN/lvyACdeEjfrs3WsF4FufHM/EI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VMCSvwAAANwAAAAPAAAAAAAAAAAAAAAAAJgCAABkcnMvZG93bnJl&#10;di54bWxQSwUGAAAAAAQABAD1AAAAhAMAAAAA&#10;" fillcolor="#9c75c3" stroked="f">
                          <v:fill opacity="32896f"/>
                          <v:textbox inset="0,0,0,0"/>
                        </v:rect>
                      </v:group>
                      <v:rect id="Rectangle 80" o:spid="_x0000_s1102" style="position:absolute;left:3081;top:5299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      <v:textbox inset="0,0,0,0">
                          <w:txbxContent>
                            <w:p w:rsidR="000410EA" w:rsidRDefault="000410EA" w:rsidP="000410EA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Entity Bean</w:t>
                              </w:r>
                            </w:p>
                          </w:txbxContent>
                        </v:textbox>
                      </v:rect>
                    </v:group>
                    <v:rect id="Rectangle 81" o:spid="_x0000_s1103" style="position:absolute;left:4137;top:3480;width:1620;height:4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3WT8UA&#10;AADcAAAADwAAAGRycy9kb3ducmV2LnhtbESPQWvCQBSE7wX/w/IEb3VjlDakriKCEgs91Ib2+sg+&#10;k2D2bciuMfn3bqHQ4zAz3zDr7WAa0VPnassKFvMIBHFhdc2lgvzr8JyAcB5ZY2OZFIzkYLuZPK0x&#10;1fbOn9SffSkChF2KCirv21RKV1Rk0M1tSxy8i+0M+iC7UuoO7wFuGhlH0Ys0WHNYqLClfUXF9Xwz&#10;Co7L4979ZMX3a32K39uxv7iPXCo1mw67NxCeBv8f/mtnWsEqieH3TDgCcv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dZPxQAAANwAAAAPAAAAAAAAAAAAAAAAAJgCAABkcnMv&#10;ZG93bnJldi54bWxQSwUGAAAAAAQABAD1AAAAigMAAAAA&#10;" filled="f">
                      <v:stroke dashstyle="dash"/>
                      <v:textbox inset="0,0,0,0"/>
                    </v:rect>
                  </v:group>
                </v:group>
                <v:group id="Group 82" o:spid="_x0000_s1104" style="position:absolute;left:1110;top:2192;width:1800;height:8581" coordorigin="2160,2016" coordsize="1800,8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line id="Line 83" o:spid="_x0000_s1105" style="position:absolute;visibility:visible;mso-wrap-style:square" from="3600,2016" to="3600,10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9SzMYAAADcAAAADwAAAGRycy9kb3ducmV2LnhtbESP3WrCQBSE7wt9h+UUelc3htBKdBWr&#10;CEUKrX/o5SF7zIZmz6bZbYxv7xYKvRxm5htmMuttLTpqfeVYwXCQgCAunK64VLDfrZ5GIHxA1lg7&#10;JgVX8jCb3t9NMNfuwhvqtqEUEcI+RwUmhCaX0heGLPqBa4ijd3atxRBlW0rd4iXCbS3TJHmWFiuO&#10;CwYbWhgqvrY/VsHnuqODfT/Rx3qVvSy/X1Myx1Spx4d+PgYRqA//4b/2m1aQjTL4PROP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/UszGAAAA3AAAAA8AAAAAAAAA&#10;AAAAAAAAoQIAAGRycy9kb3ducmV2LnhtbFBLBQYAAAAABAAEAPkAAACUAwAAAAA=&#10;">
                    <v:stroke dashstyle="longDash"/>
                  </v:line>
                  <v:shape id="AutoShape 84" o:spid="_x0000_s1106" type="#_x0000_t80" style="position:absolute;left:2160;top:2484;width:1188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YNoMQA&#10;AADcAAAADwAAAGRycy9kb3ducmV2LnhtbESPQWvCQBSE70L/w/IK3nRTsSGmrmKlivTmttDrI/ua&#10;hGbfhuzWJP31rlDwOMzMN8x6O9hGXKjztWMFT/MEBHHhTM2lgs+PwywD4QOywcYxKRjJw3bzMFlj&#10;blzPZ7roUIoIYZ+jgiqENpfSFxVZ9HPXEkfv23UWQ5RdKU2HfYTbRi6SJJUWa44LFba0r6j40b9W&#10;QeqX75rf9OvutPr7Oh5HTbjSSk0fh90LiEBDuIf/2yejYJk9w+1MPAJ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mDaDEAAAA3AAAAA8AAAAAAAAAAAAAAAAAmAIAAGRycy9k&#10;b3ducmV2LnhtbFBLBQYAAAAABAAEAPUAAACJAwAAAAA=&#10;">
                    <o:extrusion v:ext="view" color="white" on="t"/>
                    <v:textbox inset="0,0,0,0">
                      <w:txbxContent>
                        <w:p w:rsidR="000410EA" w:rsidRDefault="000410EA" w:rsidP="000410EA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i/>
                            </w:rPr>
                            <w:t>数据库层</w:t>
                          </w:r>
                        </w:p>
                      </w:txbxContent>
                    </v:textbox>
                  </v:shape>
                  <v:group id="Group 85" o:spid="_x0000_s1107" style="position:absolute;left:2229;top:4824;width:1011;height:1125" coordorigin="540,8376" coordsize="1103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  <v:group id="Group 86" o:spid="_x0000_s1108" style="position:absolute;left:540;top:8376;width:1103;height:1125" coordorigin="336,1378" coordsize="441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    <v:shape id="Freeform 87" o:spid="_x0000_s1109" style="position:absolute;left:336;top:1426;width:1;height:364;visibility:visible;mso-wrap-style:square;v-text-anchor:top" coordsize="2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FYGcMA&#10;AADcAAAADwAAAGRycy9kb3ducmV2LnhtbERP3WrCMBS+F3yHcITdyJpuiEg1FR0bc7sQbfcAx+as&#10;6WxOSpNp9/bLheDlx/e/Wg+2FRfqfeNYwVOSgiCunG64VvBVvj0uQPiArLF1TAr+yMM6H49WmGl3&#10;5SNdilCLGMI+QwUmhC6T0leGLPrEdcSR+3a9xRBhX0vd4zWG21Y+p+lcWmw4Nhjs6MVQdS5+rYLy&#10;431aVj/enOzZbMv09XN/KOZKPUyGzRJEoCHcxTf3TiuYLeLaeCYeAZ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FYGcMAAADcAAAADwAAAAAAAAAAAAAAAACYAgAAZHJzL2Rv&#10;d25yZXYueG1sUEsFBgAAAAAEAAQA9QAAAIgDAAAAAA==&#10;" path="m,l2,3r,361l,359,,xe" fillcolor="#6f6f6f" stroked="f">
                        <v:path arrowok="t" o:connecttype="custom" o:connectlocs="0,0;1,3;1,364;0,359;0,0" o:connectangles="0,0,0,0,0"/>
                      </v:shape>
                      <v:shape id="Freeform 88" o:spid="_x0000_s1110" style="position:absolute;left:337;top:1429;width:3;height:366;visibility:visible;mso-wrap-style:square;v-text-anchor:top" coordsize="8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eKLsUA&#10;AADcAAAADwAAAGRycy9kb3ducmV2LnhtbESPQWsCMRSE74L/ITyhl1KzLVXW1SjFIpQeFK16fiSv&#10;u0s3L0uS1e2/b4SCx2FmvmEWq9424kI+1I4VPI8zEMTamZpLBcevzVMOIkRkg41jUvBLAVbL4WCB&#10;hXFX3tPlEEuRIBwKVFDF2BZSBl2RxTB2LXHyvp23GJP0pTQerwluG/mSZVNpsea0UGFL64r0z6Gz&#10;Ct4n3afe+t350awneW6aU3fWG6UeRv3bHESkPt7D/+0Po+A1n8HtTD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V4ouxQAAANwAAAAPAAAAAAAAAAAAAAAAAJgCAABkcnMv&#10;ZG93bnJldi54bWxQSwUGAAAAAAQABAD1AAAAigMAAAAA&#10;" path="m,l8,4r,362l,361,,xe" fillcolor="#717171" stroked="f">
                        <v:path arrowok="t" o:connecttype="custom" o:connectlocs="0,0;3,4;3,366;0,361;0,0" o:connectangles="0,0,0,0,0"/>
                      </v:shape>
                      <v:shape id="Freeform 89" o:spid="_x0000_s1111" style="position:absolute;left:340;top:1433;width:6;height:367;visibility:visible;mso-wrap-style:square;v-text-anchor:top" coordsize="12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0EY8MA&#10;AADcAAAADwAAAGRycy9kb3ducmV2LnhtbERPTWvCQBC9F/wPywi9iG6qIpq6SrUUvCgYU3qdZsck&#10;mJ0N2W1M/r17EHp8vO/1tjOVaKlxpWUFb5MIBHFmdcm5gvTyNV6CcB5ZY2WZFPTkYLsZvKwx1vbO&#10;Z2oTn4sQwi5GBYX3dSylywoy6Ca2Jg7c1TYGfYBNLnWD9xBuKjmNooU0WHJoKLCmfUHZLfkzCr6P&#10;yWhl2t2s/5xfTrTs05/ffarU67D7eAfhqfP/4qf7oBXMV2F+OB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0EY8MAAADcAAAADwAAAAAAAAAAAAAAAACYAgAAZHJzL2Rv&#10;d25yZXYueG1sUEsFBgAAAAAEAAQA9QAAAIgDAAAAAA==&#10;" path="m,l12,4r,363l,362,,xe" fillcolor="#727272" stroked="f">
                        <v:path arrowok="t" o:connecttype="custom" o:connectlocs="0,0;6,4;6,367;0,362;0,0" o:connectangles="0,0,0,0,0"/>
                      </v:shape>
                      <v:shape id="Freeform 90" o:spid="_x0000_s1112" style="position:absolute;left:346;top:1437;width:8;height:367;visibility:visible;mso-wrap-style:square;v-text-anchor:top" coordsize="15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7sscA&#10;AADcAAAADwAAAGRycy9kb3ducmV2LnhtbESPT2vCQBTE7wW/w/IEb3WjBKmpqxRB0EIP/mnR2yP7&#10;mizNvo3ZbZL66buFgsdhZn7DLFa9rURLjTeOFUzGCQji3GnDhYLTcfP4BMIHZI2VY1LwQx5Wy8HD&#10;AjPtOt5TewiFiBD2GSooQ6gzKX1ekkU/djVx9D5dYzFE2RRSN9hFuK3kNElm0qLhuFBiTeuS8q/D&#10;t1XQfSRvZ/Nau6u5nNr0Ntvu2vdUqdGwf3kGEagP9/B/e6sVpPMJ/J2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se7LHAAAA3AAAAA8AAAAAAAAAAAAAAAAAmAIAAGRy&#10;cy9kb3ducmV2LnhtbFBLBQYAAAAABAAEAPUAAACMAwAAAAA=&#10;" path="m,l15,3r,364l,363,,xe" fillcolor="#737373" stroked="f">
                        <v:path arrowok="t" o:connecttype="custom" o:connectlocs="0,0;8,3;8,367;0,363;0,0" o:connectangles="0,0,0,0,0"/>
                      </v:shape>
                      <v:shape id="Freeform 91" o:spid="_x0000_s1113" style="position:absolute;left:354;top:1440;width:10;height:368;visibility:visible;mso-wrap-style:square;v-text-anchor:top" coordsize="20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R9UscA&#10;AADcAAAADwAAAGRycy9kb3ducmV2LnhtbESP3WrCQBSE7wt9h+UUvAm6Uaxo6ipSKChSaGMreHfI&#10;HpPQ7NmQXfPz9m6h0MthZr5h1tveVKKlxpWWFUwnMQjizOqScwVfp7fxEoTzyBory6RgIAfbzePD&#10;GhNtO/6kNvW5CBB2CSoovK8TKV1WkEE3sTVx8K62MeiDbHKpG+wC3FRyFscLabDksFBgTa8FZT/p&#10;zSh41/3psLfD8mOVX8/xMXr+jvCi1Oip372A8NT7//Bfe68VzFcz+D0TjoD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3UfVLHAAAA3AAAAA8AAAAAAAAAAAAAAAAAmAIAAGRy&#10;cy9kb3ducmV2LnhtbFBLBQYAAAAABAAEAPUAAACMAwAAAAA=&#10;" path="m,l20,4r,364l,364,,xe" fillcolor="#747474" stroked="f">
                        <v:path arrowok="t" o:connecttype="custom" o:connectlocs="0,0;10,4;10,368;0,364;0,0" o:connectangles="0,0,0,0,0"/>
                      </v:shape>
                      <v:shape id="Freeform 92" o:spid="_x0000_s1114" style="position:absolute;left:364;top:1444;width:11;height:368;visibility:visible;mso-wrap-style:square;v-text-anchor:top" coordsize="23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vxbcUA&#10;AADcAAAADwAAAGRycy9kb3ducmV2LnhtbESPQWvCQBSE7wX/w/IEL6VuNCJpdJVSFITSg1p6fmSf&#10;STD7NmbXJPrruwXB4zAz3zDLdW8q0VLjSssKJuMIBHFmdcm5gp/j9i0B4TyyxsoyKbiRg/Vq8LLE&#10;VNuO99QefC4ChF2KCgrv61RKlxVk0I1tTRy8k20M+iCbXOoGuwA3lZxG0VwaLDksFFjTZ0HZ+XA1&#10;Cn73uZmY7/ul+3qdRkmbxLdkEys1GvYfCxCeev8MP9o7rWD2HsP/mXA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W/FtxQAAANwAAAAPAAAAAAAAAAAAAAAAAJgCAABkcnMv&#10;ZG93bnJldi54bWxQSwUGAAAAAAQABAD1AAAAigMAAAAA&#10;" path="m,l23,2r,366l,364,,xe" fillcolor="#747474" stroked="f">
                        <v:path arrowok="t" o:connecttype="custom" o:connectlocs="0,0;11,2;11,368;0,364;0,0" o:connectangles="0,0,0,0,0"/>
                      </v:shape>
                      <v:shape id="Freeform 93" o:spid="_x0000_s1115" style="position:absolute;left:375;top:1446;width:13;height:369;visibility:visible;mso-wrap-style:square;v-text-anchor:top" coordsize="25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3a8UA&#10;AADcAAAADwAAAGRycy9kb3ducmV2LnhtbESP3WrCQBSE7wXfYTmCd3WjSKnRVURRpAj17wGO2WMS&#10;zZ6N2W1MffpuoeDlMDPfMJNZYwpRU+Vyywr6vQgEcWJ1zqmC03H19gHCeWSNhWVS8EMOZtN2a4Kx&#10;tg/eU33wqQgQdjEqyLwvYyldkpFB17MlcfAutjLog6xSqSt8BLgp5CCK3qXBnMNChiUtMkpuh2+j&#10;4Lr5XDx3ydnr7fK61vW9/lryRalup5mPQXhq/Cv8395oBcPREP7OhCM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a7drxQAAANwAAAAPAAAAAAAAAAAAAAAAAJgCAABkcnMv&#10;ZG93bnJldi54bWxQSwUGAAAAAAQABAD1AAAAigMAAAAA&#10;" path="m,l25,2r,367l,366,,xe" fillcolor="#747474" stroked="f">
                        <v:path arrowok="t" o:connecttype="custom" o:connectlocs="0,0;13,2;13,369;0,366;0,0" o:connectangles="0,0,0,0,0"/>
                      </v:shape>
                      <v:shape id="Freeform 94" o:spid="_x0000_s1116" style="position:absolute;left:388;top:1448;width:16;height:371;visibility:visible;mso-wrap-style:square;v-text-anchor:top" coordsize="31,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e01MUA&#10;AADcAAAADwAAAGRycy9kb3ducmV2LnhtbESPT2vCQBTE70K/w/IKvdVN/VM0ukoxFDxpE8XzI/tM&#10;gtm3IbvVNJ/eFQoeh5n5DbNcd6YWV2pdZVnBxzACQZxbXXGh4Hj4fp+BcB5ZY22ZFPyRg/XqZbDE&#10;WNsbp3TNfCEChF2MCkrvm1hKl5dk0A1tQxy8s20N+iDbQuoWbwFuajmKok9psOKwUGJDm5LyS/Zr&#10;FIz707HD809Wp2PEPpn2yX6XKPX22n0tQHjq/DP8395qBZP5FB5nw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7TUxQAAANwAAAAPAAAAAAAAAAAAAAAAAJgCAABkcnMv&#10;ZG93bnJldi54bWxQSwUGAAAAAAQABAD1AAAAigMAAAAA&#10;" path="m,l31,3r,368l,367,,xe" fillcolor="#747474" stroked="f">
                        <v:path arrowok="t" o:connecttype="custom" o:connectlocs="0,0;16,3;16,371;0,367;0,0" o:connectangles="0,0,0,0,0"/>
                      </v:shape>
                      <v:shape id="Freeform 95" o:spid="_x0000_s1117" style="position:absolute;left:404;top:1451;width:16;height:370;visibility:visible;mso-wrap-style:square;v-text-anchor:top" coordsize="3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V1hMQA&#10;AADcAAAADwAAAGRycy9kb3ducmV2LnhtbESPwWrDMBBE74X+g9hAb42cYIzjRjZtoNQQCCTpByzW&#10;1jaRVsZSbffvq0Chx2Fm3jD7arFGTDT63rGCzToBQdw43XOr4PP6/pyD8AFZo3FMCn7IQ1U+Puyx&#10;0G7mM02X0IoIYV+ggi6EoZDSNx1Z9Gs3EEfvy40WQ5RjK/WIc4RbI7dJkkmLPceFDgc6dNTcLt9W&#10;gcflY+dORs9nczuerlP9lmOq1NNqeX0BEWgJ/+G/dq0VpLsM7mfiEZ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FdYTEAAAA3AAAAA8AAAAAAAAAAAAAAAAAmAIAAGRycy9k&#10;b3ducmV2LnhtbFBLBQYAAAAABAAEAPUAAACJAwAAAAA=&#10;" path="m,l33,2r,368l,368,,xe" fillcolor="#747474" stroked="f">
                        <v:path arrowok="t" o:connecttype="custom" o:connectlocs="0,0;16,2;16,370;0,368;0,0" o:connectangles="0,0,0,0,0"/>
                      </v:shape>
                      <v:shape id="Freeform 96" o:spid="_x0000_s1118" style="position:absolute;left:420;top:1453;width:17;height:370;visibility:visible;mso-wrap-style:square;v-text-anchor:top" coordsize="35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oAqsQA&#10;AADcAAAADwAAAGRycy9kb3ducmV2LnhtbESP3WrCQBSE7wu+w3KE3hTdpNS/6CoimHon/jzAIXvM&#10;BrNnQ3Y18e27hUIvh5n5hllteluLJ7W+cqwgHScgiAunKy4VXC/70RyED8gaa8ek4EUeNuvB2woz&#10;7To+0fMcShEh7DNUYEJoMil9YciiH7uGOHo311oMUbal1C12EW5r+ZkkU2mx4rhgsKGdoeJ+flgF&#10;+ccl0A7TuTylh4nrTD75PuZKvQ/77RJEoD78h//aB63gazGD3zPx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6AKrEAAAA3AAAAA8AAAAAAAAAAAAAAAAAmAIAAGRycy9k&#10;b3ducmV2LnhtbFBLBQYAAAAABAAEAPUAAACJAwAAAAA=&#10;" path="m,l35,3r,367l,368,,xe" fillcolor="#737373" stroked="f">
                        <v:path arrowok="t" o:connecttype="custom" o:connectlocs="0,0;17,3;17,370;0,368;0,0" o:connectangles="0,0,0,0,0"/>
                      </v:shape>
                      <v:shape id="Freeform 97" o:spid="_x0000_s1119" style="position:absolute;left:437;top:1456;width:20;height:370;visibility:visible;mso-wrap-style:square;v-text-anchor:top" coordsize="39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+6asEA&#10;AADcAAAADwAAAGRycy9kb3ducmV2LnhtbERPTWsCMRC9C/0PYYTeNLFdpK5GkUJpqSet4nXcjJvF&#10;zWRJom7/fXMoeHy878Wqd624UYiNZw2TsQJBXHnTcK1h//MxegMRE7LB1jNp+KUIq+XTYIGl8Xfe&#10;0m2XapFDOJaowabUlVLGypLDOPYdcebOPjhMGYZamoD3HO5a+aLUVDpsODdY7OjdUnXZXZ2G8Gqv&#10;0836W+FpcyqO58Pls1B7rZ+H/XoOIlGfHuJ/95fRUMzy2nwmHw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/umrBAAAA3AAAAA8AAAAAAAAAAAAAAAAAmAIAAGRycy9kb3du&#10;cmV2LnhtbFBLBQYAAAAABAAEAPUAAACGAwAAAAA=&#10;" path="m,l39,1r,369l,367,,xe" fillcolor="#727272" stroked="f">
                        <v:path arrowok="t" o:connecttype="custom" o:connectlocs="0,0;20,1;20,370;0,367;0,0" o:connectangles="0,0,0,0,0"/>
                      </v:shape>
                      <v:shape id="Freeform 98" o:spid="_x0000_s1120" style="position:absolute;left:457;top:1457;width:21;height:370;visibility:visible;mso-wrap-style:square;v-text-anchor:top" coordsize="42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voeMUA&#10;AADcAAAADwAAAGRycy9kb3ducmV2LnhtbESPQWsCMRSE74X+h/AK3mrWIlJXo4hYkB4q1Soen5vn&#10;Jrp5WTZR13/fFIQeh5n5hhlPW1eJKzXBelbQ62YgiAuvLZcKfjYfr+8gQkTWWHkmBXcKMJ08P40x&#10;1/7G33Rdx1IkCIccFZgY61zKUBhyGLq+Jk7e0TcOY5JNKXWDtwR3lXzLsoF0aDktGKxpbqg4ry9O&#10;QZj3V3a72Z/uy0+zO2RUfS3sVqnOSzsbgYjUxv/wo73UCvrDIfydSUdAT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+h4xQAAANwAAAAPAAAAAAAAAAAAAAAAAJgCAABkcnMv&#10;ZG93bnJldi54bWxQSwUGAAAAAAQABAD1AAAAigMAAAAA&#10;" path="m,l42,1r,369l,369,,xe" fillcolor="#727272" stroked="f">
                        <v:path arrowok="t" o:connecttype="custom" o:connectlocs="0,0;21,1;21,370;0,369;0,0" o:connectangles="0,0,0,0,0"/>
                      </v:shape>
                      <v:rect id="Rectangle 99" o:spid="_x0000_s1121" style="position:absolute;left:457;top:1457;width:11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yIl8EA&#10;AADcAAAADwAAAGRycy9kb3ducmV2LnhtbERPXWvCMBR9F/wP4Qp7s6lDRTqjqDAcYyjWMdjbpbm2&#10;xeamJJm2/948DHw8nO/lujONuJHztWUFkyQFQVxYXXOp4Pv8Pl6A8AFZY2OZFPTkYb0aDpaYaXvn&#10;E93yUIoYwj5DBVUIbSalLyoy6BPbEkfuYp3BEKErpXZ4j+Gmka9pOpcGa44NFba0q6i45n9GQf77&#10;edwewg9/uX7aF/6o9XmvlXoZdZs3EIG68BT/uz+0glka58cz8Qj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8iJfBAAAA3AAAAA8AAAAAAAAAAAAAAAAAmAIAAGRycy9kb3du&#10;cmV2LnhtbFBLBQYAAAAABAAEAPUAAACGAwAAAAA=&#10;" fillcolor="#727272" stroked="f">
                        <v:textbox inset="0,0,0,0"/>
                      </v:rect>
                      <v:shape id="Freeform 100" o:spid="_x0000_s1122" style="position:absolute;left:468;top:1457;width:10;height:370;visibility:visible;mso-wrap-style:square;v-text-anchor:top" coordsize="21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qDOsUA&#10;AADcAAAADwAAAGRycy9kb3ducmV2LnhtbESPQWvCQBSE70L/w/IKvenGoiWNbsQKQqEe2rQHj4/s&#10;axKy+zbNrjH9964geBxm5htmvRmtEQP1vnGsYD5LQBCXTjdcKfj53k9TED4gazSOScE/edjkD5M1&#10;Ztqd+YuGIlQiQthnqKAOocuk9GVNFv3MdcTR+3W9xRBlX0nd4znCrZHPSfIiLTYcF2rsaFdT2RYn&#10;q2DRfJq3j8Gl1d+rkcv26MftIVXq6XHcrkAEGsM9fGu/awXLZA7XM/EIy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oM6xQAAANwAAAAPAAAAAAAAAAAAAAAAAJgCAABkcnMv&#10;ZG93bnJldi54bWxQSwUGAAAAAAQABAD1AAAAigMAAAAA&#10;" path="m,l21,1r,369l,369,,xe" fillcolor="#717171" stroked="f">
                        <v:path arrowok="t" o:connecttype="custom" o:connectlocs="0,0;10,1;10,370;0,369;0,0" o:connectangles="0,0,0,0,0"/>
                      </v:shape>
                      <v:shape id="Freeform 101" o:spid="_x0000_s1123" style="position:absolute;left:478;top:1458;width:22;height:370;visibility:visible;mso-wrap-style:square;v-text-anchor:top" coordsize="4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0rNcUA&#10;AADcAAAADwAAAGRycy9kb3ducmV2LnhtbESPQWvCQBSE74X+h+UVvIhu1FZM6ipFEcSeakU8PrLP&#10;JDT7Ns2ua/z3bkHocZiZb5j5sjO1CNS6yrKC0TABQZxbXXGh4PC9GcxAOI+ssbZMCm7kYLl4fppj&#10;pu2VvyjsfSEihF2GCkrvm0xKl5dk0A1tQxy9s20N+ijbQuoWrxFuajlOkqk0WHFcKLGhVUn5z/5i&#10;FNj083U9WZ8Cp7tNCOlo9ts/OqV6L93HOwhPnf8PP9pbreAtGcPfmX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Ss1xQAAANwAAAAPAAAAAAAAAAAAAAAAAJgCAABkcnMv&#10;ZG93bnJldi54bWxQSwUGAAAAAAQABAD1AAAAigMAAAAA&#10;" path="m,l43,r,370l,369,,xe" fillcolor="#707070" stroked="f">
                        <v:path arrowok="t" o:connecttype="custom" o:connectlocs="0,0;22,0;22,370;0,369;0,0" o:connectangles="0,0,0,0,0"/>
                      </v:shape>
                      <v:shape id="Freeform 102" o:spid="_x0000_s1124" style="position:absolute;left:500;top:1458;width:23;height:370;visibility:visible;mso-wrap-style:square;v-text-anchor:top" coordsize="47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a+qMUA&#10;AADcAAAADwAAAGRycy9kb3ducmV2LnhtbESP0WoCMRRE3wv9h3ALfSmabaVVVqOUimgfhBr9gMvm&#10;drO4uVk2UbN/3xQKfRxm5gyzWCXXiiv1ofGs4HlcgCCuvGm4VnA6bkYzECEiG2w9k4KBAqyW93cL&#10;LI2/8YGuOtYiQziUqMDG2JVShsqSwzD2HXH2vn3vMGbZ19L0eMtw18qXoniTDhvOCxY7+rBUnfXF&#10;Kdht0hN/6TNOk/5ca2uH/XY6KPX4kN7nICKl+B/+a++MgtdiAr9n8hG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tr6oxQAAANwAAAAPAAAAAAAAAAAAAAAAAJgCAABkcnMv&#10;ZG93bnJldi54bWxQSwUGAAAAAAQABAD1AAAAigMAAAAA&#10;" path="m,l47,1r,369l,370,,xe" fillcolor="#6f6f6f" stroked="f">
                        <v:path arrowok="t" o:connecttype="custom" o:connectlocs="0,0;23,1;23,370;0,370;0,0" o:connectangles="0,0,0,0,0"/>
                      </v:shape>
                      <v:rect id="Rectangle 103" o:spid="_x0000_s1125" style="position:absolute;left:500;top:1458;width:11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sByMQA&#10;AADcAAAADwAAAGRycy9kb3ducmV2LnhtbESP0WrCQBRE3wv+w3KFvhTdtbQlRleRQMCHQon1A67Z&#10;axLM3g3ZNYl/3y0U+jjMzBlmu59sKwbqfeNYw2qpQBCXzjRcaTh/54sEhA/IBlvHpOFBHva72dMW&#10;U+NGLmg4hUpECPsUNdQhdKmUvqzJol+6jjh6V9dbDFH2lTQ9jhFuW/mq1Ie02HBcqLGjrKbydrpb&#10;DV/Jp1oXGfH5nicZX6rbCx2U1s/z6bABEWgK/+G/9tFoeFdv8HsmHg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bAcjEAAAA3AAAAA8AAAAAAAAAAAAAAAAAmAIAAGRycy9k&#10;b3ducmV2LnhtbFBLBQYAAAAABAAEAPUAAACJAwAAAAA=&#10;" fillcolor="#6f6f6f" stroked="f">
                        <v:textbox inset="0,0,0,0"/>
                      </v:rect>
                      <v:shape id="Freeform 104" o:spid="_x0000_s1126" style="position:absolute;left:511;top:1458;width:12;height:370;visibility:visible;mso-wrap-style:square;v-text-anchor:top" coordsize="24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JyMIA&#10;AADcAAAADwAAAGRycy9kb3ducmV2LnhtbESP3WoCMRSE7wu+QzgF72qioi1bo4ggSC/Evwc4bE43&#10;S5OTJYm6vn0jFHo5zMw3zGLVeyduFFMbWMN4pEAQ18G03Gi4nLdvHyBSRjboApOGByVYLQcvC6xM&#10;uPORbqfciALhVKEGm3NXSZlqSx7TKHTExfsO0WMuMjbSRLwXuHdyotRcemy5LFjsaGOp/jldvYbp&#10;Zt8zvXdx686Hsbp42365o9bD1379CSJTn//Df+2d0TBTM3ieK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NEnIwgAAANwAAAAPAAAAAAAAAAAAAAAAAJgCAABkcnMvZG93&#10;bnJldi54bWxQSwUGAAAAAAQABAD1AAAAhwMAAAAA&#10;" path="m,l24,1r,369l,370,,xe" fillcolor="#6e6e6e" stroked="f">
                        <v:path arrowok="t" o:connecttype="custom" o:connectlocs="0,0;12,1;12,370;0,370;0,0" o:connectangles="0,0,0,0,0"/>
                      </v:shape>
                      <v:shape id="Freeform 105" o:spid="_x0000_s1127" style="position:absolute;left:523;top:1458;width:23;height:370;visibility:visible;mso-wrap-style:square;v-text-anchor:top" coordsize="46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K4+8MA&#10;AADcAAAADwAAAGRycy9kb3ducmV2LnhtbESPQWvCQBSE7wX/w/KE3upGwVCiq6ggCEJFW/T6zD6T&#10;YPZt2F1j9Ne7hUKPw8w3w0znnalFS85XlhUMBwkI4tzqigsFP9/rj08QPiBrrC2Tggd5mM96b1PM&#10;tL3zntpDKEQsYZ+hgjKEJpPS5yUZ9APbEEfvYp3BEKUrpHZ4j+WmlqMkSaXBiuNCiQ2tSsqvh5tR&#10;MD4tt86m8vo8yu5Bu5a2xflLqfd+t5iACNSF//AfvdGRS1L4PROP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K4+8MAAADcAAAADwAAAAAAAAAAAAAAAACYAgAAZHJzL2Rv&#10;d25yZXYueG1sUEsFBgAAAAAEAAQA9QAAAIgDAAAAAA==&#10;" path="m,1l46,r,370l,370,,1xe" fillcolor="#6d6d6d" stroked="f">
                        <v:path arrowok="t" o:connecttype="custom" o:connectlocs="0,1;23,0;23,370;0,370;0,1" o:connectangles="0,0,0,0,0"/>
                      </v:shape>
                      <v:shape id="Freeform 106" o:spid="_x0000_s1128" style="position:absolute;left:546;top:1458;width:22;height:370;visibility:visible;mso-wrap-style:square;v-text-anchor:top" coordsize="45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xg8sUA&#10;AADcAAAADwAAAGRycy9kb3ducmV2LnhtbESPT2vCQBTE74LfYXlCb3Wj0KbErCJKobRQbPSQ4yP7&#10;8gezb2N2a9J++q5Q8DjMzG+YdDOaVlypd41lBYt5BIK4sLrhSsHp+Pr4AsJ5ZI2tZVLwQw426+kk&#10;xUTbgb/omvlKBAi7BBXU3neJlK6oyaCb2444eKXtDfog+0rqHocAN61cRtGzNNhwWKixo11NxTn7&#10;Ngrk5y/Z434o81zuD+/lB8Yuvij1MBu3KxCeRn8P/7fftIKnKIbb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GDyxQAAANwAAAAPAAAAAAAAAAAAAAAAAJgCAABkcnMv&#10;ZG93bnJldi54bWxQSwUGAAAAAAQABAD1AAAAigMAAAAA&#10;" path="m,l45,r,369l,370,,xe" fillcolor="#6c6c6c" stroked="f">
                        <v:path arrowok="t" o:connecttype="custom" o:connectlocs="0,0;22,0;22,369;0,370;0,0" o:connectangles="0,0,0,0,0"/>
                      </v:shape>
                      <v:shape id="Freeform 107" o:spid="_x0000_s1129" style="position:absolute;left:546;top:1458;width:12;height:370;visibility:visible;mso-wrap-style:square;v-text-anchor:top" coordsize="24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A5cMA&#10;AADcAAAADwAAAGRycy9kb3ducmV2LnhtbERPTWsCMRC9C/6HMIKXUrMtKmVrFCm0iqilttTrkIyb&#10;xc1ku4m6/ntzKHh8vO/JrHWVOFMTSs8KngYZCGLtTcmFgp/v98cXECEiG6w8k4IrBZhNu50J5sZf&#10;+IvOu1iIFMIhRwU2xjqXMmhLDsPA18SJO/jGYUywKaRp8JLCXSWfs2wsHZacGizW9GZJH3cnp+Bz&#10;+FGvFjzaW73Y/P7F9cNVr7ZK9Xvt/BVEpDbexf/upVEwytLadCYdAT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FA5cMAAADcAAAADwAAAAAAAAAAAAAAAACYAgAAZHJzL2Rv&#10;d25yZXYueG1sUEsFBgAAAAAEAAQA9QAAAIgDAAAAAA==&#10;" path="m,l24,r,369l,370,,xe" fillcolor="#6c6c6c" stroked="f">
                        <v:path arrowok="t" o:connecttype="custom" o:connectlocs="0,0;12,0;12,369;0,370;0,0" o:connectangles="0,0,0,0,0"/>
                      </v:shape>
                      <v:rect id="Rectangle 108" o:spid="_x0000_s1130" style="position:absolute;left:558;top:1458;width:10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Wri8YA&#10;AADcAAAADwAAAGRycy9kb3ducmV2LnhtbESPW2vCQBSE3wv+h+UIvkjdRLGkqauUihd8qy2lj4fs&#10;yYVmz4bsGqO/3hWEPg4z8w2zWPWmFh21rrKsIJ5EIIgzqysuFHx/bZ4TEM4ja6wtk4ILOVgtB08L&#10;TLU98yd1R1+IAGGXooLS+yaV0mUlGXQT2xAHL7etQR9kW0jd4jnATS2nUfQiDVYcFkps6KOk7O94&#10;MgryWdbFyWG8iePfnPa7q1kn2x+lRsP+/Q2Ep97/hx/tvVYwj17hfi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Wri8YAAADcAAAADwAAAAAAAAAAAAAAAACYAgAAZHJz&#10;L2Rvd25yZXYueG1sUEsFBgAAAAAEAAQA9QAAAIsDAAAAAA==&#10;" fillcolor="#6b6b6b" stroked="f">
                        <v:textbox inset="0,0,0,0"/>
                      </v:rect>
                      <v:shape id="Freeform 109" o:spid="_x0000_s1131" style="position:absolute;left:568;top:1457;width:24;height:370;visibility:visible;mso-wrap-style:square;v-text-anchor:top" coordsize="46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/SVsAA&#10;AADcAAAADwAAAGRycy9kb3ducmV2LnhtbERPTYvCMBC9C/6HMMLeNK2yS6nGIoIiLCysil6HZmxK&#10;m0lponb//eYgeHy871Ux2FY8qPe1YwXpLAFBXDpdc6XgfNpNMxA+IGtsHZOCP/JQrMejFebaPfmX&#10;HsdQiRjCPkcFJoQul9KXhiz6meuII3dzvcUQYV9J3eMzhttWzpPkS1qsOTYY7GhrqGyOd6tgszfN&#10;5ZL+XBff1mW4oDbpZKrUx2TYLEEEGsJb/HIftILPNM6P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/SVsAAAADcAAAADwAAAAAAAAAAAAAAAACYAgAAZHJzL2Rvd25y&#10;ZXYueG1sUEsFBgAAAAAEAAQA9QAAAIUDAAAAAA==&#10;" path="m,1l46,r,369l,370,,1xe" fillcolor="#6a6a6a" stroked="f">
                        <v:path arrowok="t" o:connecttype="custom" o:connectlocs="0,1;24,0;24,369;0,370;0,1" o:connectangles="0,0,0,0,0"/>
                      </v:shape>
                      <v:shape id="Freeform 110" o:spid="_x0000_s1132" style="position:absolute;left:568;top:1457;width:12;height:370;visibility:visible;mso-wrap-style:square;v-text-anchor:top" coordsize="2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jl8MQA&#10;AADcAAAADwAAAGRycy9kb3ducmV2LnhtbESPQWvCQBSE74X+h+UJ3upmFUtJXUWESkE9VAvJ8Zl9&#10;TYLZtyG71fjvXUHwOMzMN8xs0dtGnKnztWMNapSAIC6cqbnU8Hv4evsA4QOywcYxabiSh8X89WWG&#10;qXEX/qHzPpQiQtinqKEKoU2l9EVFFv3ItcTR+3OdxRBlV0rT4SXCbSPHSfIuLdYcFypsaVVRcdr/&#10;Ww1r2uS7Ng+rXCmzPGY4OW6bTOvhoF9+ggjUh2f40f42GqZKwf1MP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o5fDEAAAA3AAAAA8AAAAAAAAAAAAAAAAAmAIAAGRycy9k&#10;b3ducmV2LnhtbFBLBQYAAAAABAAEAPUAAACJAwAAAAA=&#10;" path="m,1l23,r,369l,370,,1xe" fillcolor="#6a6a6a" stroked="f">
                        <v:path arrowok="t" o:connecttype="custom" o:connectlocs="0,1;12,0;12,369;0,370;0,1" o:connectangles="0,0,0,0,0"/>
                      </v:shape>
                      <v:rect id="Rectangle 111" o:spid="_x0000_s1133" style="position:absolute;left:580;top:1457;width:12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vJ8YA&#10;AADcAAAADwAAAGRycy9kb3ducmV2LnhtbESPS2vDMBCE74X+B7GFXkoiK6HBuFFCSEgbesuDkONi&#10;rR/UWhlLcdz8+qpQ6HGYmW+Y+XKwjeip87VjDWqcgCDOnam51HA6bkcpCB+QDTaOScM3eVguHh/m&#10;mBl34z31h1CKCGGfoYYqhDaT0ucVWfRj1xJHr3CdxRBlV0rT4S3CbSMnSTKTFmuOCxW2tK4o/zpc&#10;rYZimvcq/XzZKnUpaPdxt5v0/az189OwegMRaAj/4b/2zmh4VRP4PROP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ivJ8YAAADcAAAADwAAAAAAAAAAAAAAAACYAgAAZHJz&#10;L2Rvd25yZXYueG1sUEsFBgAAAAAEAAQA9QAAAIsDAAAAAA==&#10;" fillcolor="#6b6b6b" stroked="f">
                        <v:textbox inset="0,0,0,0"/>
                      </v:rect>
                      <v:shape id="Freeform 112" o:spid="_x0000_s1134" style="position:absolute;left:592;top:1456;width:21;height:370;visibility:visible;mso-wrap-style:square;v-text-anchor:top" coordsize="4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vqF8UA&#10;AADcAAAADwAAAGRycy9kb3ducmV2LnhtbESPT4vCMBTE7wt+h/AEb2ta3RWpRhFB9LCX9Q94fDTP&#10;tpi81CbW9ttvFhb2OMzMb5jlurNGtNT4yrGCdJyAIM6drrhQcD7t3ucgfEDWaByTgp48rFeDtyVm&#10;2r34m9pjKESEsM9QQRlCnUnp85Is+rGriaN3c43FEGVTSN3gK8KtkZMkmUmLFceFEmvalpTfj0+r&#10;wHx99NPWXB5z2e/M/pYctml9VWo07DYLEIG68B/+ax+0gs90C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6+oXxQAAANwAAAAPAAAAAAAAAAAAAAAAAJgCAABkcnMv&#10;ZG93bnJldi54bWxQSwUGAAAAAAQABAD1AAAAigMAAAAA&#10;" path="m,1l43,r,367l,370,,1xe" fillcolor="#6c6c6c" stroked="f">
                        <v:path arrowok="t" o:connecttype="custom" o:connectlocs="0,1;21,0;21,367;0,370;0,1" o:connectangles="0,0,0,0,0"/>
                      </v:shape>
                      <v:shape id="Freeform 113" o:spid="_x0000_s1135" style="position:absolute;left:592;top:1457;width:7;height:369;visibility:visible;mso-wrap-style:square;v-text-anchor:top" coordsize="14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9nScMA&#10;AADcAAAADwAAAGRycy9kb3ducmV2LnhtbESPUWvCQBCE3wv9D8cKfasXQy2SeooIEfuk1f6AJbfm&#10;grm9kNtq2l/fEwQfh5n5hpkvB9+qC/WxCWxgMs5AEVfBNlwb+D6WrzNQUZAttoHJwC9FWC6en+ZY&#10;2HDlL7ocpFYJwrFAA06kK7SOlSOPcRw64uSdQu9RkuxrbXu8JrhvdZ5l79pjw2nBYUdrR9X58OMN&#10;DLSW/Swv424jf/mq+iRXnsmYl9Gw+gAlNMgjfG9vrYHp5A1uZ9IR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69nScMAAADcAAAADwAAAAAAAAAAAAAAAACYAgAAZHJzL2Rv&#10;d25yZXYueG1sUEsFBgAAAAAEAAQA9QAAAIgDAAAAAA==&#10;" path="m,l14,r,368l,369,,xe" fillcolor="#6c6c6c" stroked="f">
                        <v:path arrowok="t" o:connecttype="custom" o:connectlocs="0,0;7,0;7,368;0,369;0,0" o:connectangles="0,0,0,0,0"/>
                      </v:shape>
                      <v:shape id="Freeform 114" o:spid="_x0000_s1136" style="position:absolute;left:599;top:1456;width:7;height:369;visibility:visible;mso-wrap-style:square;v-text-anchor:top" coordsize="16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Jk9cYA&#10;AADcAAAADwAAAGRycy9kb3ducmV2LnhtbESPQWvCQBSE70L/w/IKvelGi1ZSVyktVUEvpoHS2yP7&#10;TEKzb9PdbYz/3hUEj8PMfMMsVr1pREfO15YVjEcJCOLC6ppLBfnX53AOwgdkjY1lUnAmD6vlw2CB&#10;qbYnPlCXhVJECPsUFVQhtKmUvqjIoB/Zljh6R+sMhihdKbXDU4SbRk6SZCYN1hwXKmzpvaLiN/s3&#10;Cp4nm7lt85+/fL/+7j6Ko9tJelHq6bF/ewURqA/38K291Qqm4ylcz8QjI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AJk9cYAAADcAAAADwAAAAAAAAAAAAAAAACYAgAAZHJz&#10;L2Rvd25yZXYueG1sUEsFBgAAAAAEAAQA9QAAAIsDAAAAAA==&#10;" path="m,1l16,r,369l,369,,1xe" fillcolor="#6c6c6c" stroked="f">
                        <v:path arrowok="t" o:connecttype="custom" o:connectlocs="0,1;7,0;7,369;0,369;0,1" o:connectangles="0,0,0,0,0"/>
                      </v:shape>
                      <v:shape id="Freeform 115" o:spid="_x0000_s1137" style="position:absolute;left:606;top:1456;width:7;height:369;visibility:visible;mso-wrap-style:square;v-text-anchor:top" coordsize="13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BIUcQA&#10;AADcAAAADwAAAGRycy9kb3ducmV2LnhtbESPQWvCQBSE7wX/w/IEL6VuUqyU1DWIIFQQpIni9ZF9&#10;TYLZtyG7MfHfu0Khx2FmvmFW6WgacaPO1ZYVxPMIBHFhdc2lglO+e/sE4TyyxsYyKbiTg3Q9eVlh&#10;ou3AP3TLfCkChF2CCirv20RKV1Rk0M1tSxy8X9sZ9EF2pdQdDgFuGvkeRUtpsOawUGFL24qKa9Yb&#10;BZftQR6ja/5qFuT7s+H+Mux7pWbTcfMFwtPo/8N/7W+t4CNewvNMO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wSFHEAAAA3AAAAA8AAAAAAAAAAAAAAAAAmAIAAGRycy9k&#10;b3ducmV2LnhtbFBLBQYAAAAABAAEAPUAAACJAwAAAAA=&#10;" path="m,l13,r,367l,369,,xe" fillcolor="#6d6d6d" stroked="f">
                        <v:path arrowok="t" o:connecttype="custom" o:connectlocs="0,0;7,0;7,367;0,369;0,0" o:connectangles="0,0,0,0,0"/>
                      </v:shape>
                      <v:shape id="Freeform 116" o:spid="_x0000_s1138" style="position:absolute;left:613;top:1453;width:21;height:370;visibility:visible;mso-wrap-style:square;v-text-anchor:top" coordsize="4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bLe8UA&#10;AADcAAAADwAAAGRycy9kb3ducmV2LnhtbESPQWvCQBSE74X+h+UVeim6SSFWopsgYqGgF1Mv3h67&#10;zySYfRuyq0n/fbdQ8DjMzDfMupxsJ+40+NaxgnSegCDWzrRcKzh9f86WIHxANtg5JgU/5KEsnp/W&#10;mBs38pHuVahFhLDPUUETQp9L6XVDFv3c9cTRu7jBYohyqKUZcIxw28n3JFlIiy3HhQZ72jakr9XN&#10;Kricpdnt5birtovukBz3mU7fMqVeX6bNCkSgKTzC/+0voyBLP+DvTDwCs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9st7xQAAANwAAAAPAAAAAAAAAAAAAAAAAJgCAABkcnMv&#10;ZG93bnJldi54bWxQSwUGAAAAAAQABAD1AAAAigMAAAAA&#10;" path="m,3l43,r,368l,370,,3xe" fillcolor="#6f6f6f" stroked="f">
                        <v:path arrowok="t" o:connecttype="custom" o:connectlocs="0,3;21,0;21,368;0,370;0,3" o:connectangles="0,0,0,0,0"/>
                      </v:shape>
                      <v:shape id="Freeform 117" o:spid="_x0000_s1139" style="position:absolute;left:613;top:1454;width:6;height:369;visibility:visible;mso-wrap-style:square;v-text-anchor:top" coordsize="12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d+8UA&#10;AADcAAAADwAAAGRycy9kb3ducmV2LnhtbESPwWrCQBCG7wXfYZlCb3VjqVpSV5FCaS4emoheh+yY&#10;xGZnQ3YT07fvHIQeh3/+b+bb7CbXqpH60Hg2sJgnoIhLbxuuDByLz+c3UCEiW2w9k4FfCrDbzh42&#10;mFp/428a81gpgXBI0UAdY5dqHcqaHIa574glu/jeYZSxr7Tt8SZw1+qXJFlphw3LhRo7+qip/MkH&#10;J5TVEPxyWmfJ1+Hs8uxUvOrT1Zinx2n/DirSFP+X7+3MGlgu5FuRERH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h37xQAAANwAAAAPAAAAAAAAAAAAAAAAAJgCAABkcnMv&#10;ZG93bnJldi54bWxQSwUGAAAAAAQABAD1AAAAigMAAAAA&#10;" path="m,2l12,r,369l,369,,2xe" fillcolor="#6f6f6f" stroked="f">
                        <v:path arrowok="t" o:connecttype="custom" o:connectlocs="0,2;6,0;6,369;0,369;0,2" o:connectangles="0,0,0,0,0"/>
                      </v:shape>
                      <v:shape id="Freeform 118" o:spid="_x0000_s1140" style="position:absolute;left:619;top:1454;width:5;height:369;visibility:visible;mso-wrap-style:square;v-text-anchor:top" coordsize="9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ZA8IA&#10;AADcAAAADwAAAGRycy9kb3ducmV2LnhtbESPQYvCMBSE78L+h/AW9qapCyu1GkWEBfe2VgW9PZpn&#10;U2xeShO1/fdGEDwOM/MNM192thY3an3lWMF4lIAgLpyuuFSw3/0OUxA+IGusHZOCnjwsFx+DOWba&#10;3XlLtzyUIkLYZ6jAhNBkUvrCkEU/cg1x9M6utRiibEupW7xHuK3ld5JMpMWK44LBhtaGikt+tQrS&#10;c6//d6c/9Osu9Ca1h+MxPyj19dmtZiACdeEdfrU3WsHPeArPM/E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FkDwgAAANwAAAAPAAAAAAAAAAAAAAAAAJgCAABkcnMvZG93&#10;bnJldi54bWxQSwUGAAAAAAQABAD1AAAAhwMAAAAA&#10;" path="m,l9,r,368l,369,,xe" fillcolor="#707070" stroked="f">
                        <v:path arrowok="t" o:connecttype="custom" o:connectlocs="0,0;5,0;5,368;0,369;0,0" o:connectangles="0,0,0,0,0"/>
                      </v:shape>
                      <v:rect id="Rectangle 119" o:spid="_x0000_s1141" style="position:absolute;left:624;top:1454;width:5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ep3sQA&#10;AADcAAAADwAAAGRycy9kb3ducmV2LnhtbERPy2rCQBTdC/7DcIXu6kShWqKjFNsSH4US68bdNXOb&#10;hGbuhMzk0b/vLAouD+e93g6mEh01rrSsYDaNQBBnVpecK7h8vT8+g3AeWWNlmRT8koPtZjxaY6xt&#10;zyl1Z5+LEMIuRgWF93UspcsKMuimtiYO3LdtDPoAm1zqBvsQbio5j6KFNFhyaCiwpl1B2c+5NQqW&#10;5A/Yprfd8TOvDrO3U3L9eE2UepgMLysQngZ/F/+791rB0zzMD2fC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nqd7EAAAA3AAAAA8AAAAAAAAAAAAAAAAAmAIAAGRycy9k&#10;b3ducmV2LnhtbFBLBQYAAAAABAAEAPUAAACJAwAAAAA=&#10;" fillcolor="#717171" stroked="f">
                        <v:textbox inset="0,0,0,0"/>
                      </v:rect>
                      <v:shape id="Freeform 120" o:spid="_x0000_s1142" style="position:absolute;left:629;top:1453;width:5;height:369;visibility:visible;mso-wrap-style:square;v-text-anchor:top" coordsize="12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6lsQA&#10;AADcAAAADwAAAGRycy9kb3ducmV2LnhtbESPQWvCQBSE70L/w/IKvelGaaXEbERapA2etHp/ZJ+b&#10;YPZtyG5j0l/fFQSPw8x8w2TrwTaip87XjhXMZwkI4tLpmo2C4892+g7CB2SNjWNSMJKHdf40yTDV&#10;7sp76g/BiAhhn6KCKoQ2ldKXFVn0M9cSR+/sOoshys5I3eE1wm0jF0mylBZrjgsVtvRRUXk5/FoF&#10;n8a9bo+jrMfL199pZ4qix1Ao9fI8bFYgAg3hEb63v7WCt8Ucbmfi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r+pbEAAAA3AAAAA8AAAAAAAAAAAAAAAAAmAIAAGRycy9k&#10;b3ducmV2LnhtbFBLBQYAAAAABAAEAPUAAACJAwAAAAA=&#10;" path="m,1l12,r,368l,369,,1xe" fillcolor="#727272" stroked="f">
                        <v:path arrowok="t" o:connecttype="custom" o:connectlocs="0,1;5,0;5,368;0,369;0,1" o:connectangles="0,0,0,0,0"/>
                      </v:shape>
                      <v:shape id="Freeform 121" o:spid="_x0000_s1143" style="position:absolute;left:634;top:1451;width:20;height:370;visibility:visible;mso-wrap-style:square;v-text-anchor:top" coordsize="39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eOlMQA&#10;AADcAAAADwAAAGRycy9kb3ducmV2LnhtbESPQYvCMBCF74L/IYzgZdG0hRWpRhFBFLyou4rHoRnb&#10;YjMpTdS6v94ICx4fb9735k3nranEnRpXWlYQDyMQxJnVJecKfn9WgzEI55E1VpZJwZMczGfdzhRT&#10;bR+8p/vB5yJA2KWooPC+TqV0WUEG3dDWxMG72MagD7LJpW7wEeCmkkkUjaTBkkNDgTUtC8quh5sJ&#10;b2xxjbu/5Jztv+JjWe3i82kUK9XvtYsJCE+t/xz/pzdawXeSwHtMII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jpTEAAAA3AAAAA8AAAAAAAAAAAAAAAAAmAIAAGRycy9k&#10;b3ducmV2LnhtbFBLBQYAAAAABAAEAPUAAACJAwAAAAA=&#10;" path="m,2l39,r,368l,370,,2xe" fillcolor="#737373" stroked="f">
                        <v:path arrowok="t" o:connecttype="custom" o:connectlocs="0,2;20,0;20,368;0,370;0,2" o:connectangles="0,0,0,0,0"/>
                      </v:shape>
                      <v:shape id="Freeform 122" o:spid="_x0000_s1144" style="position:absolute;left:634;top:1453;width:7;height:368;visibility:visible;mso-wrap-style:square;v-text-anchor:top" coordsize="13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8H7MQA&#10;AADcAAAADwAAAGRycy9kb3ducmV2LnhtbESPS4vCQBCE78L+h6EFbzpR8UHMKIsoePCyURb21mQ6&#10;j91MT8iMMf57Z0HwWFTVV1Sy600tOmpdZVnBdBKBIM6srrhQcL0cx2sQziNrrC2Tggc52G0/BgnG&#10;2t75i7rUFyJA2MWooPS+iaV0WUkG3cQ2xMHLbWvQB9kWUrd4D3BTy1kULaXBisNCiQ3tS8r+0ptR&#10;YHn/fV5m6a/La3NZyePiYLsfpUbD/nMDwlPv3+FX+6QVLGZz+D8Tj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vB+zEAAAA3AAAAA8AAAAAAAAAAAAAAAAAmAIAAGRycy9k&#10;b3ducmV2LnhtbFBLBQYAAAAABAAEAPUAAACJAwAAAAA=&#10;" path="m,l13,r,367l,368,,xe" fillcolor="#737373" stroked="f">
                        <v:path arrowok="t" o:connecttype="custom" o:connectlocs="0,0;7,0;7,367;0,368;0,0" o:connectangles="0,0,0,0,0"/>
                      </v:shape>
                      <v:shape id="Freeform 123" o:spid="_x0000_s1145" style="position:absolute;left:641;top:1452;width:7;height:368;visibility:visible;mso-wrap-style:square;v-text-anchor:top" coordsize="14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Ob68MA&#10;AADcAAAADwAAAGRycy9kb3ducmV2LnhtbESPUUvDMBSF34X9h3AF31xqt4nUZWMUZDIfhtUfcGmu&#10;TVxzU5LY1n9vBMHHwznnO5ztfna9GClE61nB3bIAQdx6bblT8P72dPsAIiZkjb1nUvBNEfa7xdUW&#10;K+0nfqWxSZ3IEI4VKjApDZWUsTXkMC79QJy9Dx8cpixDJ3XAKcNdL8uiuJcOLecFgwPVhtpL8+UU&#10;9HS02pztqsFTGKfps+aXi1Xq5no+PIJINKf/8F/7WSvYlGv4PZ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Ob68MAAADcAAAADwAAAAAAAAAAAAAAAACYAgAAZHJzL2Rv&#10;d25yZXYueG1sUEsFBgAAAAAEAAQA9QAAAIgDAAAAAA==&#10;" path="m,1l14,r,368l,368,,1xe" fillcolor="#737373" stroked="f">
                        <v:path arrowok="t" o:connecttype="custom" o:connectlocs="0,1;7,0;7,368;0,368;0,1" o:connectangles="0,0,0,0,0"/>
                      </v:shape>
                      <v:shape id="Freeform 124" o:spid="_x0000_s1146" style="position:absolute;left:648;top:1451;width:6;height:369;visibility:visible;mso-wrap-style:square;v-text-anchor:top" coordsize="12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JvMcA&#10;AADcAAAADwAAAGRycy9kb3ducmV2LnhtbESPQWvCQBSE74X+h+UVvJS6UWop0VXaUsGDoMYKHh/Z&#10;ZxKafZvurkn6711B8DjMzDfMbNGbWrTkfGVZwWiYgCDOra64UPCzX768g/ABWWNtmRT8k4fF/PFh&#10;hqm2He+ozUIhIoR9igrKEJpUSp+XZNAPbUMcvZN1BkOUrpDaYRfhppbjJHmTBiuOCyU29FVS/pud&#10;jYJjt/38bverw3L3/Dd63Tjf2c1aqcFT/zEFEagP9/CtvdIKJuMJXM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kibzHAAAA3AAAAA8AAAAAAAAAAAAAAAAAmAIAAGRy&#10;cy9kb3ducmV2LnhtbFBLBQYAAAAABAAEAPUAAACMAwAAAAA=&#10;" path="m,1l12,r,368l,369,,1xe" fillcolor="#747474" stroked="f">
                        <v:path arrowok="t" o:connecttype="custom" o:connectlocs="0,1;6,0;6,368;0,369;0,1" o:connectangles="0,0,0,0,0"/>
                      </v:shape>
                      <v:shape id="Freeform 125" o:spid="_x0000_s1147" style="position:absolute;left:654;top:1448;width:19;height:371;visibility:visible;mso-wrap-style:square;v-text-anchor:top" coordsize="38,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39J8MA&#10;AADcAAAADwAAAGRycy9kb3ducmV2LnhtbESPwWrDMBBE74X+g9hCb7WcQExwrYQScOkxdnLocbG2&#10;trG1MpKaKP36qlDIcZiZN0y1j2YWF3J+tKxgleUgiDurR+4VnE/1yxaED8gaZ8uk4EYe9rvHhwpL&#10;ba/c0KUNvUgQ9iUqGEJYSil9N5BBn9mFOHlf1hkMSbpeaofXBDezXOd5IQ2OnBYGXOgwUDe130ZB&#10;/KwXp5vTFGn7U8v3W9GNx0Kp56f49goiUAz38H/7QyvYrAv4O5OO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39J8MAAADcAAAADwAAAAAAAAAAAAAAAACYAgAAZHJzL2Rv&#10;d25yZXYueG1sUEsFBgAAAAAEAAQA9QAAAIgDAAAAAA==&#10;" path="m,3l38,r,367l,371,,3xe" fillcolor="#767676" stroked="f">
                        <v:path arrowok="t" o:connecttype="custom" o:connectlocs="0,3;19,0;19,367;0,371;0,3" o:connectangles="0,0,0,0,0"/>
                      </v:shape>
                      <v:shape id="Freeform 126" o:spid="_x0000_s1148" style="position:absolute;left:654;top:1451;width:7;height:368;visibility:visible;mso-wrap-style:square;v-text-anchor:top" coordsize="13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1oiMYA&#10;AADcAAAADwAAAGRycy9kb3ducmV2LnhtbESP3WrCQBSE7wu+w3KE3tWNFqtGV1GhrZQi/uLtIXtM&#10;gtmzIbua+PZdoeDlMDPfMJNZYwpxo8rllhV0OxEI4sTqnFMFh/3n2xCE88gaC8uk4E4OZtPWywRj&#10;bWve0m3nUxEg7GJUkHlfxlK6JCODrmNL4uCdbWXQB1mlUldYB7gpZC+KPqTBnMNChiUtM0ouu6tR&#10;8L6um9H+6+IW/evxd/Oz+t6YxUmp13YzH4Pw1Phn+L+90gr6vQE8zoQj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1oiMYAAADcAAAADwAAAAAAAAAAAAAAAACYAgAAZHJz&#10;L2Rvd25yZXYueG1sUEsFBgAAAAAEAAQA9QAAAIsDAAAAAA==&#10;" path="m,l13,r,366l,368,,xe" fillcolor="#767676" stroked="f">
                        <v:path arrowok="t" o:connecttype="custom" o:connectlocs="0,0;7,0;7,366;0,368;0,0" o:connectangles="0,0,0,0,0"/>
                      </v:shape>
                      <v:shape id="Freeform 127" o:spid="_x0000_s1149" style="position:absolute;left:661;top:1450;width:6;height:367;visibility:visible;mso-wrap-style:square;v-text-anchor:top" coordsize="14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30rsIA&#10;AADcAAAADwAAAGRycy9kb3ducmV2LnhtbERPz0vDMBS+C/sfwht4c8mKitRlY4wpw5udjHl7Nm9N&#10;XfNSktjV/94chB0/vt+L1eg6MVCIrWcN85kCQVx703Kj4WP/cvcEIiZkg51n0vBLEVbLyc0CS+Mv&#10;/E5DlRqRQziWqMGm1JdSxtqSwzjzPXHmTj44TBmGRpqAlxzuOlko9SgdtpwbLPa0sVSfqx+nYWdV&#10;9xleD3Tcb9++quJ+OH+rk9a303H9DCLRmK7if/fOaHgo8tp8Jh8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fSuwgAAANwAAAAPAAAAAAAAAAAAAAAAAJgCAABkcnMvZG93&#10;bnJldi54bWxQSwUGAAAAAAQABAD1AAAAhwMAAAAA&#10;" path="m,1l14,r,366l,367,,1xe" fillcolor="#767676" stroked="f">
                        <v:path arrowok="t" o:connecttype="custom" o:connectlocs="0,1;6,0;6,366;0,367;0,1" o:connectangles="0,0,0,0,0"/>
                      </v:shape>
                      <v:shape id="Freeform 128" o:spid="_x0000_s1150" style="position:absolute;left:667;top:1448;width:6;height:368;visibility:visible;mso-wrap-style:square;v-text-anchor:top" coordsize="11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Vb1cUA&#10;AADcAAAADwAAAGRycy9kb3ducmV2LnhtbESPzWrCQBSF9wXfYbgFN9JMKljaNKNIQbAUK01c2N0l&#10;c01CM3dCZkzi2zuC0OXh/HycdDWaRvTUudqygucoBkFcWF1zqeCQb55eQTiPrLGxTAou5GC1nDyk&#10;mGg78A/1mS9FGGGXoILK+zaR0hUVGXSRbYmDd7KdQR9kV0rd4RDGTSPncfwiDdYcCBW29FFR8Zed&#10;TeBuT3uKjxf/me8s4/fXjH+zs1LTx3H9DsLT6P/D9/ZWK1jM3+B2Jhw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VvVxQAAANwAAAAPAAAAAAAAAAAAAAAAAJgCAABkcnMv&#10;ZG93bnJldi54bWxQSwUGAAAAAAQABAD1AAAAigMAAAAA&#10;" path="m,2l11,r,367l,368,,2xe" fillcolor="#777" stroked="f">
                        <v:path arrowok="t" o:connecttype="custom" o:connectlocs="0,2;6,0;6,367;0,368;0,2" o:connectangles="0,0,0,0,0"/>
                      </v:shape>
                      <v:shape id="Freeform 129" o:spid="_x0000_s1151" style="position:absolute;left:673;top:1446;width:18;height:369;visibility:visible;mso-wrap-style:square;v-text-anchor:top" coordsize="35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DbcUA&#10;AADcAAAADwAAAGRycy9kb3ducmV2LnhtbERPy0rDQBTdC/7DcAU3YmYaU2ljp8UHgm4sxhba3TVz&#10;TYKZOyEzJtGvdxaCy8N5rzaTbcVAvW8ca5glCgRx6UzDlYbd2+PlAoQPyAZbx6Thmzxs1qcnK8yN&#10;G/mVhiJUIoawz1FDHUKXS+nLmiz6xHXEkftwvcUQYV9J0+MYw20rU6WupcWGY0ONHd3XVH4WX1ZD&#10;lqnpeLEc39PnYb+lmfq5ezk8aH1+Nt3egAg0hX/xn/vJaJhfxfnx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wNtxQAAANwAAAAPAAAAAAAAAAAAAAAAAJgCAABkcnMv&#10;ZG93bnJldi54bWxQSwUGAAAAAAQABAD1AAAAigMAAAAA&#10;" path="m,2l35,r,366l,369,,2xe" fillcolor="#797979" stroked="f">
                        <v:path arrowok="t" o:connecttype="custom" o:connectlocs="0,2;18,0;18,366;0,369;0,2" o:connectangles="0,0,0,0,0"/>
                      </v:shape>
                      <v:shape id="Freeform 130" o:spid="_x0000_s1152" style="position:absolute;left:673;top:1447;width:9;height:368;visibility:visible;mso-wrap-style:square;v-text-anchor:top" coordsize="18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oeD8UA&#10;AADcAAAADwAAAGRycy9kb3ducmV2LnhtbESPUWvCMBSF34X9h3CFvWmqY6N2RhnKYC9Orf6A2+au&#10;KTY3Jcm0+/fLYODj4ZzzHc5yPdhOXMmH1rGC2TQDQVw73XKj4Hx6n+QgQkTW2DkmBT8UYL16GC2x&#10;0O7GR7qWsREJwqFABSbGvpAy1IYshqnriZP35bzFmKRvpPZ4S3DbyXmWvUiLLacFgz1tDNWX8tsq&#10;OJn9vsvP9eaz8tvDblHtylgtlHocD2+vICIN8R7+b39oBc9PM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6h4PxQAAANwAAAAPAAAAAAAAAAAAAAAAAJgCAABkcnMv&#10;ZG93bnJldi54bWxQSwUGAAAAAAQABAD1AAAAigMAAAAA&#10;" path="m,1l18,r,367l,368,,1xe" fillcolor="#797979" stroked="f">
                        <v:path arrowok="t" o:connecttype="custom" o:connectlocs="0,1;9,0;9,367;0,368;0,1" o:connectangles="0,0,0,0,0"/>
                      </v:shape>
                      <v:shape id="Freeform 131" o:spid="_x0000_s1153" style="position:absolute;left:682;top:1446;width:9;height:368;visibility:visible;mso-wrap-style:square;v-text-anchor:top" coordsize="17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GJMMA&#10;AADcAAAADwAAAGRycy9kb3ducmV2LnhtbESP3WrCQBCF74W+wzIF73RTRSnRVWxQKbRo/XmAITtm&#10;g9nZkF1N+vbdguDl4fx8nPmys5W4U+NLxwrehgkI4tzpkgsF59Nm8A7CB2SNlWNS8EselouX3hxT&#10;7Vo+0P0YChFH2KeowIRQp1L63JBFP3Q1cfQurrEYomwKqRts47it5ChJptJiyZFgsKbMUH493mzk&#10;7ijbT9odf0vOtqb8OX+0X2ul+q/dagYiUBee4Uf7UyuYjEfwfyYe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DGJMMAAADcAAAADwAAAAAAAAAAAAAAAACYAgAAZHJzL2Rv&#10;d25yZXYueG1sUEsFBgAAAAAEAAQA9QAAAIgDAAAAAA==&#10;" path="m,1l17,r,366l,368,,1xe" fillcolor="#7a7a7a" stroked="f">
                        <v:path arrowok="t" o:connecttype="custom" o:connectlocs="0,1;9,0;9,366;0,368;0,1" o:connectangles="0,0,0,0,0"/>
                      </v:shape>
                      <v:shape id="Freeform 132" o:spid="_x0000_s1154" style="position:absolute;left:691;top:1444;width:16;height:368;visibility:visible;mso-wrap-style:square;v-text-anchor:top" coordsize="33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maRsUA&#10;AADcAAAADwAAAGRycy9kb3ducmV2LnhtbESP0WrCQBRE3wX/YbmCb3VjpdpGV6mCWAXBpn7AJXtN&#10;otm7Ibtq9OtdoeDjMDNnmMmsMaW4UO0Kywr6vQgEcWp1wZmC/d/y7ROE88gaS8uk4EYOZtN2a4Kx&#10;tlf+pUviMxEg7GJUkHtfxVK6NCeDrmcr4uAdbG3QB1lnUtd4DXBTyvcoGkqDBYeFHCta5JSekrNR&#10;sD6Xq9HRDPU8ua02u68l37dzVqrbab7HIDw1/hX+b/9oBR+DATzPhCM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ZpGxQAAANwAAAAPAAAAAAAAAAAAAAAAAJgCAABkcnMv&#10;ZG93bnJldi54bWxQSwUGAAAAAAQABAD1AAAAigMAAAAA&#10;" path="m,2l33,r,364l,368,,2xe" fillcolor="#7b7b7b" stroked="f">
                        <v:path arrowok="t" o:connecttype="custom" o:connectlocs="0,2;16,0;16,364;0,368;0,2" o:connectangles="0,0,0,0,0"/>
                      </v:shape>
                      <v:shape id="Freeform 133" o:spid="_x0000_s1155" style="position:absolute;left:691;top:1445;width:5;height:367;visibility:visible;mso-wrap-style:square;v-text-anchor:top" coordsize="12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IC98YA&#10;AADcAAAADwAAAGRycy9kb3ducmV2LnhtbESPQWvCQBSE70L/w/IKvYjZtLWi0VVEaKlQAjViro/s&#10;axLMvg3ZrUn/vSsIPQ4z8w2z2gymERfqXG1ZwXMUgyAurK65VHDM3idzEM4ja2wsk4I/crBZP4xW&#10;mGjb8zddDr4UAcIuQQWV920ipSsqMugi2xIH78d2Bn2QXSl1h32Am0a+xPFMGqw5LFTY0q6i4nz4&#10;NQqy+f6c9qdxpj9ysl8Ln+b7NFXq6XHYLkF4Gvx/+N7+1AreXqdwOxOOgF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IC98YAAADcAAAADwAAAAAAAAAAAAAAAACYAgAAZHJz&#10;L2Rvd25yZXYueG1sUEsFBgAAAAAEAAQA9QAAAIsDAAAAAA==&#10;" path="m,1l12,r,365l,367,,1xe" fillcolor="#7b7b7b" stroked="f">
                        <v:path arrowok="t" o:connecttype="custom" o:connectlocs="0,1;5,0;5,365;0,367;0,1" o:connectangles="0,0,0,0,0"/>
                      </v:shape>
                      <v:shape id="Freeform 134" o:spid="_x0000_s1156" style="position:absolute;left:696;top:1444;width:6;height:366;visibility:visible;mso-wrap-style:square;v-text-anchor:top" coordsize="12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b38UA&#10;AADcAAAADwAAAGRycy9kb3ducmV2LnhtbESPQWvCQBSE7wX/w/IEL0U3bUmR6BqkpNLeEit4fWSf&#10;STD7NmQ3uv333UKhx2FmvmG2eTC9uNHoOssKnlYJCOLa6o4bBaev9+UahPPIGnvLpOCbHOS72cMW&#10;M23vXNHt6BsRIewyVNB6P2RSurolg25lB+LoXexo0Ec5NlKPeI9w08vnJHmVBjuOCy0O9NZSfT1O&#10;RoEuP89VUVyrqT5VOD2WYTq4oNRiHvYbEJ6C/w//tT+0gvQlhd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xvfxQAAANwAAAAPAAAAAAAAAAAAAAAAAJgCAABkcnMv&#10;ZG93bnJldi54bWxQSwUGAAAAAAQABAD1AAAAigMAAAAA&#10;" path="m,1l12,r,365l,366,,1xe" fillcolor="#7b7b7b" stroked="f">
                        <v:path arrowok="t" o:connecttype="custom" o:connectlocs="0,1;6,0;6,365;0,366;0,1" o:connectangles="0,0,0,0,0"/>
                      </v:shape>
                      <v:shape id="Freeform 135" o:spid="_x0000_s1157" style="position:absolute;left:702;top:1444;width:5;height:365;visibility:visible;mso-wrap-style:square;v-text-anchor:top" coordsize="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lSc8cA&#10;AADcAAAADwAAAGRycy9kb3ducmV2LnhtbESP0U4CMRRE3034h+aa8GKgKwLKSiFgYjQggugH3Gwv&#10;u43b201bYfl7a0Li42RmzmSm89bW4kg+GMcKbvsZCOLCacOlgq/P594DiBCRNdaOScGZAsxnnasp&#10;5tqd+IOO+1iKBOGQo4IqxiaXMhQVWQx91xAn7+C8xZikL6X2eEpwW8tBlo2lRcNpocKGnioqvvc/&#10;VsHuPDTmDUer7bJ8n9zcb/wEX9ZKda/bxSOISG38D1/ar1rB6G4Mf2fSEZ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5UnPHAAAA3AAAAA8AAAAAAAAAAAAAAAAAmAIAAGRy&#10;cy9kb3ducmV2LnhtbFBLBQYAAAAABAAEAPUAAACMAwAAAAA=&#10;" path="m,l9,r,364l,365,,xe" fillcolor="#7c7c7c" stroked="f">
                        <v:path arrowok="t" o:connecttype="custom" o:connectlocs="0,0;5,0;5,364;0,365;0,0" o:connectangles="0,0,0,0,0"/>
                      </v:shape>
                      <v:shape id="Freeform 136" o:spid="_x0000_s1158" style="position:absolute;left:707;top:1440;width:16;height:368;visibility:visible;mso-wrap-style:square;v-text-anchor:top" coordsize="31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W+8MA&#10;AADcAAAADwAAAGRycy9kb3ducmV2LnhtbESPT4vCMBTE7wt+h/CEvYim7qKWahQRF0QQ/Hvw9mie&#10;bbF5KU3U+u2NIOxxmPnNMJNZY0pxp9oVlhX0exEI4tTqgjMFx8NfNwbhPLLG0jIpeJKD2bT1NcFE&#10;2wfv6L73mQgl7BJUkHtfJVK6NCeDrmcr4uBdbG3QB1lnUtf4COWmlD9RNJQGCw4LOVa0yCm97m9G&#10;QXyMq/lqiW5z7mwDfzvptT0p9d1u5mMQnhr/H/7QK61g8DuC95lwBO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uW+8MAAADcAAAADwAAAAAAAAAAAAAAAACYAgAAZHJzL2Rv&#10;d25yZXYueG1sUEsFBgAAAAAEAAQA9QAAAIgDAAAAAA==&#10;" path="m,4l31,r,364l,368,,4xe" fillcolor="#7e7e7e" stroked="f">
                        <v:path arrowok="t" o:connecttype="custom" o:connectlocs="0,4;16,0;16,364;0,368;0,4" o:connectangles="0,0,0,0,0"/>
                      </v:shape>
                      <v:shape id="Freeform 137" o:spid="_x0000_s1159" style="position:absolute;left:707;top:1441;width:8;height:367;visibility:visible;mso-wrap-style:square;v-text-anchor:top" coordsize="16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WajsQA&#10;AADcAAAADwAAAGRycy9kb3ducmV2LnhtbERPTWvCQBC9F/oflil4000N2ibNKqVVFARpbSHXITtN&#10;gtnZkN1o9Ne7B6HHx/vOloNpxIk6V1tW8DyJQBAXVtdcKvj9WY9fQTiPrLGxTAou5GC5eHzIMNX2&#10;zN90OvhShBB2KSqovG9TKV1RkUE3sS1x4P5sZ9AH2JVSd3gO4aaR0yiaS4M1h4YKW/qoqDgeeqNA&#10;7xNKLu0x2c37fDWNvzYv189cqdHT8P4GwtPg/8V391YrmMVhbTgTj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1mo7EAAAA3AAAAA8AAAAAAAAAAAAAAAAAmAIAAGRycy9k&#10;b3ducmV2LnhtbFBLBQYAAAAABAAEAPUAAACJAwAAAAA=&#10;" path="m,3l16,r,365l,367,,3xe" fillcolor="#7e7e7e" stroked="f">
                        <v:path arrowok="t" o:connecttype="custom" o:connectlocs="0,3;8,0;8,365;0,367;0,3" o:connectangles="0,0,0,0,0"/>
                      </v:shape>
                      <v:shape id="Freeform 138" o:spid="_x0000_s1160" style="position:absolute;left:715;top:1440;width:8;height:366;visibility:visible;mso-wrap-style:square;v-text-anchor:top" coordsize="15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pMsQA&#10;AADcAAAADwAAAGRycy9kb3ducmV2LnhtbESPQWsCMRSE74X+h/AKvdVsrRZdjaJSYcGL2vb+2Dx3&#10;Qzcva5Ku6783QqHHYWa+YebL3jaiIx+MYwWvgwwEcem04UrB1+f2ZQIiRGSNjWNScKUAy8Xjwxxz&#10;7S58oO4YK5EgHHJUUMfY5lKGsiaLYeBa4uSdnLcYk/SV1B4vCW4bOcyyd2nRcFqosaVNTeXP8dcq&#10;GK3PptyvJlR8fBenznvT7Piq1PNTv5qBiNTH//Bfu9AKxm9TuJ9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RaTLEAAAA3AAAAA8AAAAAAAAAAAAAAAAAmAIAAGRycy9k&#10;b3ducmV2LnhtbFBLBQYAAAAABAAEAPUAAACJAwAAAAA=&#10;" path="m,1l15,r,364l,366,,1xe" fillcolor="#7f7f7f" stroked="f">
                        <v:path arrowok="t" o:connecttype="custom" o:connectlocs="0,1;8,0;8,364;0,366;0,1" o:connectangles="0,0,0,0,0"/>
                      </v:shape>
                      <v:shape id="Freeform 139" o:spid="_x0000_s1161" style="position:absolute;left:723;top:1437;width:13;height:367;visibility:visible;mso-wrap-style:square;v-text-anchor:top" coordsize="27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c3O8EA&#10;AADcAAAADwAAAGRycy9kb3ducmV2LnhtbERPTYvCMBC9C/6HMIIXsWlFxe0aRYSCJ2FVBG+zzWxb&#10;bCYlidr995uDsMfH+15ve9OKJznfWFaQJSkI4tLqhisFl3MxXYHwAVlja5kU/JKH7WY4WGOu7Yu/&#10;6HkKlYgh7HNUUIfQ5VL6siaDPrEdceR+rDMYInSV1A5fMdy0cpamS2mw4dhQY0f7msr76WEUmPnH&#10;oVq0hfm+3nZHl02y4B6FUuNRv/sEEagP/+K3+6AVLOZxfjwTj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NzvBAAAA3AAAAA8AAAAAAAAAAAAAAAAAmAIAAGRycy9kb3du&#10;cmV2LnhtbFBLBQYAAAAABAAEAPUAAACGAwAAAAA=&#10;" path="m,3l27,r,363l,367,,3xe" fillcolor="gray" stroked="f">
                        <v:path arrowok="t" o:connecttype="custom" o:connectlocs="0,3;13,0;13,363;0,367;0,3" o:connectangles="0,0,0,0,0"/>
                      </v:shape>
                      <v:shape id="Freeform 140" o:spid="_x0000_s1162" style="position:absolute;left:736;top:1433;width:12;height:367;visibility:visible;mso-wrap-style:square;v-text-anchor:top" coordsize="24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ciccA&#10;AADcAAAADwAAAGRycy9kb3ducmV2LnhtbESPQWvCQBSE70L/w/IKvUjdWLSU6CYUIRDxUIyF4O2R&#10;fU3SZt/G7Krx33cLBY/DzHzDrNPRdOJCg2stK5jPIhDEldUt1wo+D9nzGwjnkTV2lknBjRykycNk&#10;jbG2V97TpfC1CBB2MSpovO9jKV3VkEE3sz1x8L7sYNAHOdRSD3gNcNPJlyh6lQZbDgsN9rRpqPop&#10;zkbBfpeVpf3Oii2ePo75cprrul0o9fQ4vq9AeBr9PfzfzrWC5WIOf2fCEZDJ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cXInHAAAA3AAAAA8AAAAAAAAAAAAAAAAAmAIAAGRy&#10;cy9kb3ducmV2LnhtbFBLBQYAAAAABAAEAPUAAACMAwAAAAA=&#10;" path="m,4l24,r,362l,367,,4xe" fillcolor="#818181" stroked="f">
                        <v:path arrowok="t" o:connecttype="custom" o:connectlocs="0,4;12,0;12,362;0,367;0,4" o:connectangles="0,0,0,0,0"/>
                      </v:shape>
                      <v:shape id="Freeform 141" o:spid="_x0000_s1163" style="position:absolute;left:736;top:1435;width:6;height:365;visibility:visible;mso-wrap-style:square;v-text-anchor:top" coordsize="12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NEsUA&#10;AADcAAAADwAAAGRycy9kb3ducmV2LnhtbESPQWvCQBSE74L/YXlCb7oxpKWkrkEEodBSrZWen9ln&#10;Es2+Dbtbjf31rlDocZiZb5hZ0ZtWnMn5xrKC6SQBQVxa3XClYPe1Gj+D8AFZY2uZFFzJQzEfDmaY&#10;a3vhTzpvQyUihH2OCuoQulxKX9Zk0E9sRxy9g3UGQ5SuktrhJcJNK9MkeZIGG44LNXa0rKk8bX+M&#10;gv23+0jers1hc0xxl+6z99+wLpV6GPWLFxCB+vAf/mu/agWPWQr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w0SxQAAANwAAAAPAAAAAAAAAAAAAAAAAJgCAABkcnMv&#10;ZG93bnJldi54bWxQSwUGAAAAAAQABAD1AAAAigMAAAAA&#10;" path="m,2l12,r,362l,365,,2xe" fillcolor="#818181" stroked="f">
                        <v:path arrowok="t" o:connecttype="custom" o:connectlocs="0,2;6,0;6,362;0,365;0,2" o:connectangles="0,0,0,0,0"/>
                      </v:shape>
                      <v:shape id="Freeform 142" o:spid="_x0000_s1164" style="position:absolute;left:742;top:1433;width:6;height:364;visibility:visible;mso-wrap-style:square;v-text-anchor:top" coordsize="12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PoMsUA&#10;AADcAAAADwAAAGRycy9kb3ducmV2LnhtbESPQWsCMRSE7wX/Q3iCF6nZqi11NYqIgngQ3ApeH5vX&#10;zeLmZUlSXf99UxB6HGbmG2ax6mwjbuRD7VjB2ygDQVw6XXOl4Py1e/0EESKyxsYxKXhQgNWy97LA&#10;XLs7n+hWxEokCIccFZgY21zKUBqyGEauJU7et/MWY5K+ktrjPcFtI8dZ9iEt1pwWDLa0MVReix+r&#10;YHbZrjdbj/K8m9WH4mhO+8vQKDXod+s5iEhd/A8/23ut4H06g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w+gyxQAAANwAAAAPAAAAAAAAAAAAAAAAAJgCAABkcnMv&#10;ZG93bnJldi54bWxQSwUGAAAAAAQABAD1AAAAigMAAAAA&#10;" path="m,2l12,r,362l,364,,2xe" fillcolor="#828282" stroked="f">
                        <v:path arrowok="t" o:connecttype="custom" o:connectlocs="0,2;6,0;6,362;0,364;0,2" o:connectangles="0,0,0,0,0"/>
                      </v:shape>
                      <v:shape id="Freeform 143" o:spid="_x0000_s1165" style="position:absolute;left:748;top:1429;width:10;height:366;visibility:visible;mso-wrap-style:square;v-text-anchor:top" coordsize="19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ZLQccA&#10;AADcAAAADwAAAGRycy9kb3ducmV2LnhtbESPT2vCQBTE74LfYXlCL0U3kVhKdJUQEDx48E+LeHtk&#10;X5PQ7NuQXTX107tCweMwM79hFqveNOJKnastK4gnEQjiwuqaSwVfx/X4E4TzyBoby6TgjxyslsPB&#10;AlNtb7yn68GXIkDYpaig8r5NpXRFRQbdxLbEwfuxnUEfZFdK3eEtwE0jp1H0IQ3WHBYqbCmvqPg9&#10;XIyCXZzsv0/n+H2bb88nuidZPqszpd5GfTYH4an3r/B/e6MVzJIEnmfCEZD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GS0HHAAAA3AAAAA8AAAAAAAAAAAAAAAAAmAIAAGRy&#10;cy9kb3ducmV2LnhtbFBLBQYAAAAABAAEAPUAAACMAwAAAAA=&#10;" path="m,4l19,r,361l,366,,4xe" fillcolor="#838383" stroked="f">
                        <v:path arrowok="t" o:connecttype="custom" o:connectlocs="0,4;10,0;10,361;0,366;0,4" o:connectangles="0,0,0,0,0"/>
                      </v:shape>
                      <v:shape id="Freeform 144" o:spid="_x0000_s1166" style="position:absolute;left:758;top:1426;width:7;height:364;visibility:visible;mso-wrap-style:square;v-text-anchor:top" coordsize="16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k7WMcA&#10;AADcAAAADwAAAGRycy9kb3ducmV2LnhtbESPW2vCQBSE3wv9D8sp9K1uKo2X6Cq2UBDaFy8QfTtm&#10;j0lo9mzY3Wrsr3eFgo/DzHzDTOedacSJnK8tK3jtJSCIC6trLhVsN58vIxA+IGtsLJOCC3mYzx4f&#10;pphpe+YVndahFBHCPkMFVQhtJqUvKjLoe7Yljt7ROoMhSldK7fAc4aaR/SQZSIM1x4UKW/qoqPhZ&#10;/xoFTVq8H9qh24/LP5MPvnY5fR9ypZ6fusUERKAu3MP/7aVWkL6lcDsTj4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ZO1jHAAAA3AAAAA8AAAAAAAAAAAAAAAAAmAIAAGRy&#10;cy9kb3ducmV2LnhtbFBLBQYAAAAABAAEAPUAAACMAwAAAAA=&#10;" path="m,3l16,r,359l,364,,3xe" fillcolor="#848484" stroked="f">
                        <v:path arrowok="t" o:connecttype="custom" o:connectlocs="0,3;7,0;7,359;0,364;0,3" o:connectangles="0,0,0,0,0"/>
                      </v:shape>
                      <v:shape id="Freeform 145" o:spid="_x0000_s1167" style="position:absolute;left:765;top:1421;width:7;height:364;visibility:visible;mso-wrap-style:square;v-text-anchor:top" coordsize="13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HhD8YA&#10;AADcAAAADwAAAGRycy9kb3ducmV2LnhtbESPT2vCQBTE70K/w/IKvZlNS7SaukppES1S/196e2Rf&#10;k9Ds25BdTfz2rlDwOMzMb5jJrDOVOFPjSssKnqMYBHFmdcm5guNh3h+BcB5ZY2WZFFzIwWz60Jtg&#10;qm3LOzrvfS4ChF2KCgrv61RKlxVk0EW2Jg7er20M+iCbXOoG2wA3lXyJ46E0WHJYKLCmj4Kyv/3J&#10;KPj++tmNN8nrOllQsjqssaXqc6vU02P3/gbCU+fv4f/2UisYJEO4nQlH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HhD8YAAADcAAAADwAAAAAAAAAAAAAAAACYAgAAZHJz&#10;L2Rvd25yZXYueG1sUEsFBgAAAAAEAAQA9QAAAIsDAAAAAA==&#10;" path="m,5l13,r,358l,364,,5xe" fillcolor="#848484" stroked="f">
                        <v:path arrowok="t" o:connecttype="custom" o:connectlocs="0,5;7,0;7,358;0,364;0,5" o:connectangles="0,0,0,0,0"/>
                      </v:shape>
                      <v:shape id="Freeform 146" o:spid="_x0000_s1168" style="position:absolute;left:772;top:1418;width:4;height:361;visibility:visible;mso-wrap-style:square;v-text-anchor:top" coordsize="8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nv0cQA&#10;AADcAAAADwAAAGRycy9kb3ducmV2LnhtbESP0WrCQBRE3wv+w3KFvohuFKshuooopRahYPQDLtlr&#10;EpK9G7JrTP/eFQp9HGbmDLPe9qYWHbWutKxgOolAEGdWl5wruF4+xzEI55E11pZJwS852G4Gb2tM&#10;tH3wmbrU5yJA2CWooPC+SaR0WUEG3cQ2xMG72dagD7LNpW7xEeCmlrMoWkiDJYeFAhvaF5RV6d0o&#10;iPPRT9WcsDtVo4P+Ks8uvXzHSr0P+90KhKfe/4f/2ket4GO+hNe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J79HEAAAA3AAAAA8AAAAAAAAAAAAAAAAAmAIAAGRycy9k&#10;b3ducmV2LnhtbFBLBQYAAAAABAAEAPUAAACJAwAAAAA=&#10;" path="m,3l8,r,357l,361,,3xe" fillcolor="#848484" stroked="f">
                        <v:path arrowok="t" o:connecttype="custom" o:connectlocs="0,3;4,0;4,357;0,361;0,3" o:connectangles="0,0,0,0,0"/>
                      </v:shape>
                      <v:shape id="Freeform 147" o:spid="_x0000_s1169" style="position:absolute;left:776;top:1413;width:1;height:362;visibility:visible;mso-wrap-style:square;v-text-anchor:top" coordsize="2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48fsIA&#10;AADcAAAADwAAAGRycy9kb3ducmV2LnhtbERPW2vCMBR+H+w/hCPsbaYOFemMIlKhCA68gNvboTk2&#10;nc1JaTJb/715GPj48d3ny97W4katrxwrGA0TEMSF0xWXCk7HzfsMhA/IGmvHpOBOHpaL15c5ptp1&#10;vKfbIZQihrBPUYEJoUml9IUhi37oGuLIXVxrMUTYllK32MVwW8uPJJlKixXHBoMNrQ0V18OfVYDb&#10;y32XrX++zZm+XPdbZn2eZ0q9DfrVJ4hAfXiK/925VjAZx7XxTDw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jx+wgAAANwAAAAPAAAAAAAAAAAAAAAAAJgCAABkcnMvZG93&#10;bnJldi54bWxQSwUGAAAAAAQABAD1AAAAhwMAAAAA&#10;" path="m,5l2,r,356l,362,,5xe" fillcolor="#838383" stroked="f">
                        <v:path arrowok="t" o:connecttype="custom" o:connectlocs="0,5;1,0;1,356;0,362;0,5" o:connectangles="0,0,0,0,0"/>
                      </v:shape>
                      <v:shape id="Freeform 148" o:spid="_x0000_s1170" style="position:absolute;left:336;top:1378;width:441;height:81;visibility:visible;mso-wrap-style:square;v-text-anchor:top" coordsize="883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vlMQA&#10;AADcAAAADwAAAGRycy9kb3ducmV2LnhtbESPUWvCMBSF3wf+h3CFvc3U4YatRnEDhw6EWf0Bl+ba&#10;FJub0mSa/vtlMNjj4ZzzHc5yHW0rbtT7xrGC6SQDQVw53XCt4HzaPs1B+ICssXVMCgbysF6NHpZY&#10;aHfnI93KUIsEYV+gAhNCV0jpK0MW/cR1xMm7uN5iSLKvpe7xnuC2lc9Z9iotNpwWDHb0bqi6lt9W&#10;wW74auPHmxkO05Lj4D/z/f6QK/U4jpsFiEAx/If/2jut4GWWw+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b5TEAAAA3AAAAA8AAAAAAAAAAAAAAAAAmAIAAGRycy9k&#10;b3ducmV2LnhtbFBLBQYAAAAABAAEAPUAAACJAwAAAAA=&#10;" path="m509,l466,1r-45,l381,3,338,4,299,5,260,7r-37,3l188,12r-33,3l124,17,97,20,72,24,51,28,33,31,18,35,8,40,,43r,5l2,51r8,4l22,59r15,3l57,66r23,2l105,70r31,3l169,75r35,3l243,79r42,1l328,80r47,1l421,80r45,l512,79r43,-1l598,75r39,-2l675,70r35,-2l743,66r31,-4l801,59r24,-4l844,51r16,-3l873,43r8,-3l883,35r-2,-4l877,28,867,24,854,20,836,17,815,15,792,12,765,10,736,7,703,5,668,4,631,3,592,1r-41,l509,xe" fillcolor="silver" stroked="f">
                        <v:path arrowok="t" o:connecttype="custom" o:connectlocs="233,1;190,3;149,5;111,10;77,15;48,20;25,28;9,35;0,43;1,51;11,59;28,66;52,70;84,75;121,79;164,80;210,80;256,79;299,75;337,70;371,66;400,59;422,51;436,43;441,35;438,28;427,20;407,15;382,10;351,5;315,3;275,1" o:connectangles="0,0,0,0,0,0,0,0,0,0,0,0,0,0,0,0,0,0,0,0,0,0,0,0,0,0,0,0,0,0,0,0"/>
                      </v:shape>
                    </v:group>
                    <v:rect id="Rectangle 149" o:spid="_x0000_s1171" style="position:absolute;left:720;top:8640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vTs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29OwgAAANwAAAAPAAAAAAAAAAAAAAAAAJgCAABkcnMvZG93&#10;bnJldi54bWxQSwUGAAAAAAQABAD1AAAAhwMAAAAA&#10;" filled="f" stroked="f">
                      <v:textbox inset="0,0,0,0">
                        <w:txbxContent>
                          <w:p w:rsidR="000410EA" w:rsidRDefault="000410EA" w:rsidP="000410EA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00"/>
                              </w:rPr>
                              <w:t>DB</w:t>
                            </w:r>
                          </w:p>
                          <w:p w:rsidR="000410EA" w:rsidRDefault="000410EA" w:rsidP="000410EA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00"/>
                              </w:rPr>
                              <w:t>Table 2</w:t>
                            </w:r>
                          </w:p>
                        </w:txbxContent>
                      </v:textbox>
                    </v:rect>
                  </v:group>
                  <v:group id="Group 150" o:spid="_x0000_s1172" style="position:absolute;left:2229;top:3543;width:1011;height:1125" coordorigin="540,8376" coordsize="1103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S8w8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Sw/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LS8w8QAAADcAAAA&#10;DwAAAAAAAAAAAAAAAACqAgAAZHJzL2Rvd25yZXYueG1sUEsFBgAAAAAEAAQA+gAAAJsDAAAAAA==&#10;">
                    <v:group id="Group 151" o:spid="_x0000_s1173" style="position:absolute;left:540;top:8376;width:1103;height:1125" coordorigin="336,1378" coordsize="441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    <v:shape id="Freeform 152" o:spid="_x0000_s1174" style="position:absolute;left:336;top:1426;width:1;height:364;visibility:visible;mso-wrap-style:square;v-text-anchor:top" coordsize="2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TpssYA&#10;AADcAAAADwAAAGRycy9kb3ducmV2LnhtbESP0WrCQBRE3wX/YbmCL1I3tSgldRUrlqoP0ib9gNvs&#10;bTaavRuyW41/3y0IPg4zc4aZLztbizO1vnKs4HGcgCAunK64VPCVvz08g/ABWWPtmBRcycNy0e/N&#10;MdXuwp90zkIpIoR9igpMCE0qpS8MWfRj1xBH78e1FkOUbSl1i5cIt7WcJMlMWqw4LhhsaG2oOGW/&#10;VkG+ex/lxdGbb3syr3my2R8+splSw0G3egERqAv38K291Qqm0yf4P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TpssYAAADcAAAADwAAAAAAAAAAAAAAAACYAgAAZHJz&#10;L2Rvd25yZXYueG1sUEsFBgAAAAAEAAQA9QAAAIsDAAAAAA==&#10;" path="m,l2,3r,361l,359,,xe" fillcolor="#6f6f6f" stroked="f">
                        <v:path arrowok="t" o:connecttype="custom" o:connectlocs="0,0;1,3;1,364;0,359;0,0" o:connectangles="0,0,0,0,0"/>
                      </v:shape>
                      <v:shape id="Freeform 153" o:spid="_x0000_s1175" style="position:absolute;left:337;top:1429;width:3;height:366;visibility:visible;mso-wrap-style:square;v-text-anchor:top" coordsize="8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cGasUA&#10;AADcAAAADwAAAGRycy9kb3ducmV2LnhtbESPQWsCMRSE74L/IbyCl6LZSleW1ShiEUoPLdrq+ZE8&#10;d5duXpYkq9t/3xQKHoeZ+YZZbQbbiiv50DhW8DTLQBBrZxquFHx97qcFiBCRDbaOScEPBdisx6MV&#10;lsbd+EDXY6xEgnAoUUEdY1dKGXRNFsPMdcTJuzhvMSbpK2k83hLctnKeZQtpseG0UGNHu5r097G3&#10;Cl7y/k2/+4/zo9nlRWHaU3/We6UmD8N2CSLSEO/h//arUZDnz/B3Jh0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1wZqxQAAANwAAAAPAAAAAAAAAAAAAAAAAJgCAABkcnMv&#10;ZG93bnJldi54bWxQSwUGAAAAAAQABAD1AAAAigMAAAAA&#10;" path="m,l8,4r,362l,361,,xe" fillcolor="#717171" stroked="f">
                        <v:path arrowok="t" o:connecttype="custom" o:connectlocs="0,0;3,4;3,366;0,361;0,0" o:connectangles="0,0,0,0,0"/>
                      </v:shape>
                      <v:shape id="Freeform 154" o:spid="_x0000_s1176" style="position:absolute;left:340;top:1433;width:6;height:367;visibility:visible;mso-wrap-style:square;v-text-anchor:top" coordsize="12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IS/McA&#10;AADcAAAADwAAAGRycy9kb3ducmV2LnhtbESPQUvDQBSE70L/w/IKXsRu1EZq7LZopdBLBZOI12f2&#10;NQnNvg3ZNU3+fbdQ8DjMzDfMcj2YRvTUudqygodZBIK4sLrmUkGebe8XIJxH1thYJgUjOVivJjdL&#10;TLQ98Rf1qS9FgLBLUEHlfZtI6YqKDLqZbYmDd7CdQR9kV0rd4SnATSMfo+hZGqw5LFTY0qai4pj+&#10;GQXf+/TuxfTvT+PHPPukxZj//G5ypW6nw9srCE+D/w9f2zutII5juJwJR0C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yEvzHAAAA3AAAAA8AAAAAAAAAAAAAAAAAmAIAAGRy&#10;cy9kb3ducmV2LnhtbFBLBQYAAAAABAAEAPUAAACMAwAAAAA=&#10;" path="m,l12,4r,363l,362,,xe" fillcolor="#727272" stroked="f">
                        <v:path arrowok="t" o:connecttype="custom" o:connectlocs="0,0;6,4;6,367;0,362;0,0" o:connectangles="0,0,0,0,0"/>
                      </v:shape>
                      <v:shape id="Freeform 155" o:spid="_x0000_s1177" style="position:absolute;left:346;top:1437;width:8;height:367;visibility:visible;mso-wrap-style:square;v-text-anchor:top" coordsize="15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1WwccA&#10;AADcAAAADwAAAGRycy9kb3ducmV2LnhtbESPT2vCQBTE7wW/w/IK3uqmRYOkrlKEggoe/NOit0f2&#10;NVmafRuza5L203eFgsdhZn7DzBa9rURLjTeOFTyPEhDEudOGCwXHw/vTFIQPyBorx6Tghzws5oOH&#10;GWbadbyjdh8KESHsM1RQhlBnUvq8JIt+5Gri6H25xmKIsimkbrCLcFvJlyRJpUXDcaHEmpYl5d/7&#10;q1XQfSbbk9nU7mLOx3b8m67W7cdYqeFj//YKIlAf7uH/9kormExSuJ2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dVsHHAAAA3AAAAA8AAAAAAAAAAAAAAAAAmAIAAGRy&#10;cy9kb3ducmV2LnhtbFBLBQYAAAAABAAEAPUAAACMAwAAAAA=&#10;" path="m,l15,3r,364l,363,,xe" fillcolor="#737373" stroked="f">
                        <v:path arrowok="t" o:connecttype="custom" o:connectlocs="0,0;8,3;8,367;0,363;0,0" o:connectangles="0,0,0,0,0"/>
                      </v:shape>
                      <v:shape id="Freeform 156" o:spid="_x0000_s1178" style="position:absolute;left:354;top:1440;width:10;height:368;visibility:visible;mso-wrap-style:square;v-text-anchor:top" coordsize="20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trzccA&#10;AADcAAAADwAAAGRycy9kb3ducmV2LnhtbESP3WrCQBSE7wu+w3KE3kjdtJBqo5tQBCGlCP60gneH&#10;7DEJZs+G7DbGt+8KhV4OM/MNs8wG04ieOldbVvA8jUAQF1bXXCr4Oqyf5iCcR9bYWCYFN3KQpaOH&#10;JSbaXnlH/d6XIkDYJaig8r5NpHRFRQbd1LbEwTvbzqAPsiul7vAa4KaRL1H0Kg3WHBYqbGlVUXHZ&#10;/xgFGz0cPnJ7m2/fyvMx+pzE3xM8KfU4Ht4XIDwN/j/81861gjiewf1MOAIy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7a83HAAAA3AAAAA8AAAAAAAAAAAAAAAAAmAIAAGRy&#10;cy9kb3ducmV2LnhtbFBLBQYAAAAABAAEAPUAAACMAwAAAAA=&#10;" path="m,l20,4r,364l,364,,xe" fillcolor="#747474" stroked="f">
                        <v:path arrowok="t" o:connecttype="custom" o:connectlocs="0,0;10,4;10,368;0,364;0,0" o:connectangles="0,0,0,0,0"/>
                      </v:shape>
                      <v:shape id="Freeform 157" o:spid="_x0000_s1179" style="position:absolute;left:364;top:1444;width:11;height:368;visibility:visible;mso-wrap-style:square;v-text-anchor:top" coordsize="23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fWG8IA&#10;AADcAAAADwAAAGRycy9kb3ducmV2LnhtbERPy4rCMBTdD/gP4QpuhjFVUUrHKCIKwuDCB64vzbUt&#10;Nje1iW2drzcLweXhvOfLzpSiodoVlhWMhhEI4tTqgjMF59P2JwbhPLLG0jIpeJKD5aL3NcdE25YP&#10;1Bx9JkIIuwQV5N5XiZQuzcmgG9qKOHBXWxv0AdaZ1DW2IdyUchxFM2mw4NCQY0XrnNLb8WEUXA6Z&#10;GZn9/739+x5HcRNPnvFmotSg361+QXjq/Ef8du+0guk0rA1nwhG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9YbwgAAANwAAAAPAAAAAAAAAAAAAAAAAJgCAABkcnMvZG93&#10;bnJldi54bWxQSwUGAAAAAAQABAD1AAAAhwMAAAAA&#10;" path="m,l23,2r,366l,364,,xe" fillcolor="#747474" stroked="f">
                        <v:path arrowok="t" o:connecttype="custom" o:connectlocs="0,0;11,2;11,368;0,364;0,0" o:connectangles="0,0,0,0,0"/>
                      </v:shape>
                      <v:shape id="Freeform 158" o:spid="_x0000_s1180" style="position:absolute;left:375;top:1446;width:13;height:369;visibility:visible;mso-wrap-style:square;v-text-anchor:top" coordsize="25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Kt8sUA&#10;AADcAAAADwAAAGRycy9kb3ducmV2LnhtbESP3WrCQBSE7wXfYTmCd3WjYKnRVURRpAj17wGO2WMS&#10;zZ6N2W1MffpuoeDlMDPfMJNZYwpRU+Vyywr6vQgEcWJ1zqmC03H19gHCeWSNhWVS8EMOZtN2a4Kx&#10;tg/eU33wqQgQdjEqyLwvYyldkpFB17MlcfAutjLog6xSqSt8BLgp5CCK3qXBnMNChiUtMkpuh2+j&#10;4Lr5XDx3ydnr7fK61vW9/lryRalup5mPQXhq/Cv8395oBcPhCP7OhCM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Mq3yxQAAANwAAAAPAAAAAAAAAAAAAAAAAJgCAABkcnMv&#10;ZG93bnJldi54bWxQSwUGAAAAAAQABAD1AAAAigMAAAAA&#10;" path="m,l25,2r,367l,366,,xe" fillcolor="#747474" stroked="f">
                        <v:path arrowok="t" o:connecttype="custom" o:connectlocs="0,0;13,2;13,369;0,366;0,0" o:connectangles="0,0,0,0,0"/>
                      </v:shape>
                      <v:shape id="Freeform 159" o:spid="_x0000_s1181" style="position:absolute;left:388;top:1448;width:16;height:371;visibility:visible;mso-wrap-style:square;v-text-anchor:top" coordsize="31,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Ro9sAA&#10;AADcAAAADwAAAGRycy9kb3ducmV2LnhtbERPTYvCMBC9C/6HMII3TVWUpWtaFovgydWu7HloxrZs&#10;MylN1Npfbw4LHh/ve5v2phF36lxtWcFiHoEgLqyuuVRw+dnPPkA4j6yxsUwKnuQgTcajLcbaPvhM&#10;99yXIoSwi1FB5X0bS+mKigy6uW2JA3e1nUEfYFdK3eEjhJtGLqNoIw3WHBoqbGlXUfGX34yC1fB7&#10;6fF6ypvzCnHI1kP2fcyUmk76r08Qnnr/Fv+7D1rBehPmhzPhCMjk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Ro9sAAAADcAAAADwAAAAAAAAAAAAAAAACYAgAAZHJzL2Rvd25y&#10;ZXYueG1sUEsFBgAAAAAEAAQA9QAAAIUDAAAAAA==&#10;" path="m,l31,3r,368l,367,,xe" fillcolor="#747474" stroked="f">
                        <v:path arrowok="t" o:connecttype="custom" o:connectlocs="0,0;16,3;16,371;0,367;0,0" o:connectangles="0,0,0,0,0"/>
                      </v:shape>
                      <v:shape id="Freeform 160" o:spid="_x0000_s1182" style="position:absolute;left:404;top:1451;width:16;height:370;visibility:visible;mso-wrap-style:square;v-text-anchor:top" coordsize="3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iSSsIA&#10;AADcAAAADwAAAGRycy9kb3ducmV2LnhtbESP3YrCMBSE7xd8h3CEvVtTZVe0GkUFURAEfx7g0Bzb&#10;YnJSmtjWt98IgpfDzHzDzJedNaKh2peOFQwHCQjizOmScwXXy/ZnAsIHZI3GMSl4koflovc1x1S7&#10;lk/UnEMuIoR9igqKEKpUSp8VZNEPXEUcvZurLYYo61zqGtsIt0aOkmQsLZYcFwqsaFNQdj8/rAKP&#10;3W7qjka3J3M/HC/Nfj3BX6W++91qBiJQFz7hd3uvFfyNh/A6E4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mJJKwgAAANwAAAAPAAAAAAAAAAAAAAAAAJgCAABkcnMvZG93&#10;bnJldi54bWxQSwUGAAAAAAQABAD1AAAAhwMAAAAA&#10;" path="m,l33,2r,368l,368,,xe" fillcolor="#747474" stroked="f">
                        <v:path arrowok="t" o:connecttype="custom" o:connectlocs="0,0;16,2;16,370;0,368;0,0" o:connectangles="0,0,0,0,0"/>
                      </v:shape>
                      <v:shape id="Freeform 161" o:spid="_x0000_s1183" style="position:absolute;left:420;top:1453;width:17;height:370;visibility:visible;mso-wrap-style:square;v-text-anchor:top" coordsize="35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nciMIA&#10;AADcAAAADwAAAGRycy9kb3ducmV2LnhtbESP3YrCMBSE7xd8h3AEbxZNK1SkGkUEu96JPw9waI5N&#10;sTkpTbTdtzcLC14OM/MNs94OthEv6nztWEE6S0AQl07XXCm4XQ/TJQgfkDU2jknBL3nYbkZfa8y1&#10;6/lMr0uoRISwz1GBCaHNpfSlIYt+5lri6N1dZzFE2VVSd9hHuG3kPEkW0mLNccFgS3tD5ePytAqK&#10;72ugPaZLeU6PmetNkf2cCqUm42G3AhFoCJ/wf/uoFWSLOfydiUdAb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dyIwgAAANwAAAAPAAAAAAAAAAAAAAAAAJgCAABkcnMvZG93&#10;bnJldi54bWxQSwUGAAAAAAQABAD1AAAAhwMAAAAA&#10;" path="m,l35,3r,367l,368,,xe" fillcolor="#737373" stroked="f">
                        <v:path arrowok="t" o:connecttype="custom" o:connectlocs="0,0;17,3;17,370;0,368;0,0" o:connectangles="0,0,0,0,0"/>
                      </v:shape>
                      <v:shape id="Freeform 162" o:spid="_x0000_s1184" style="position:absolute;left:437;top:1456;width:20;height:370;visibility:visible;mso-wrap-style:square;v-text-anchor:top" coordsize="39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9XocQA&#10;AADcAAAADwAAAGRycy9kb3ducmV2LnhtbESPQWsCMRSE70L/Q3iF3jRptUvZGkUKpaKnqqXX5+a5&#10;Wdy8LEnU9d+bQsHjMDPfMNN571pxphAbzxqeRwoEceVNw7WG3fZz+AYiJmSDrWfScKUI89nDYIql&#10;8Rf+pvMm1SJDOJaowabUlVLGypLDOPIdcfYOPjhMWYZamoCXDHetfFGqkA4bzgsWO/qwVB03J6ch&#10;jO2pWC9WCvfr/eT38HP8mqid1k+P/eIdRKI+3cP/7aXR8FqM4e9MPgJ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vV6HEAAAA3AAAAA8AAAAAAAAAAAAAAAAAmAIAAGRycy9k&#10;b3ducmV2LnhtbFBLBQYAAAAABAAEAPUAAACJAwAAAAA=&#10;" path="m,l39,1r,369l,367,,xe" fillcolor="#727272" stroked="f">
                        <v:path arrowok="t" o:connecttype="custom" o:connectlocs="0,0;20,1;20,370;0,367;0,0" o:connectangles="0,0,0,0,0"/>
                      </v:shape>
                      <v:shape id="Freeform 163" o:spid="_x0000_s1185" style="position:absolute;left:457;top:1457;width:21;height:370;visibility:visible;mso-wrap-style:square;v-text-anchor:top" coordsize="42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44XMUA&#10;AADcAAAADwAAAGRycy9kb3ducmV2LnhtbESPT2sCMRTE74V+h/CE3mpWsVJWo4hYkB4q9R8en5vn&#10;JnbzsmxSXb99Iwg9DjPzG2Y8bV0lLtQE61lBr5uBIC68tlwq2G4+Xt9BhIissfJMCm4UYDp5fhpj&#10;rv2Vv+myjqVIEA45KjAx1rmUoTDkMHR9TZy8k28cxiSbUuoGrwnuKtnPsqF0aDktGKxpbqj4Wf86&#10;BWE+WNnd5nC+LT/N/phR9bWwO6VeOu1sBCJSG//Dj/ZSK3gbDuB+Jh0BO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vjhcxQAAANwAAAAPAAAAAAAAAAAAAAAAAJgCAABkcnMv&#10;ZG93bnJldi54bWxQSwUGAAAAAAQABAD1AAAAigMAAAAA&#10;" path="m,l42,1r,369l,369,,xe" fillcolor="#727272" stroked="f">
                        <v:path arrowok="t" o:connecttype="custom" o:connectlocs="0,0;21,1;21,370;0,369;0,0" o:connectangles="0,0,0,0,0"/>
                      </v:shape>
                      <v:rect id="Rectangle 164" o:spid="_x0000_s1186" style="position:absolute;left:457;top:1457;width:11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TOr8QA&#10;AADcAAAADwAAAGRycy9kb3ducmV2LnhtbESPQWvCQBSE74L/YXlCb7qxVJHoKrVQKiIVowi9PbKv&#10;SWj2bdhdNfn3rlDwOMzMN8xi1ZpaXMn5yrKC8SgBQZxbXXGh4HT8HM5A+ICssbZMCjrysFr2ewtM&#10;tb3xga5ZKESEsE9RQRlCk0rp85IM+pFtiKP3a53BEKUrpHZ4i3BTy9ckmUqDFceFEhv6KCn/yy5G&#10;Qfaz3a+/w5l3rnvrcr/X+villXoZtO9zEIHa8Az/tzdawWQ6gceZe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Uzq/EAAAA3AAAAA8AAAAAAAAAAAAAAAAAmAIAAGRycy9k&#10;b3ducmV2LnhtbFBLBQYAAAAABAAEAPUAAACJAwAAAAA=&#10;" fillcolor="#727272" stroked="f">
                        <v:textbox inset="0,0,0,0"/>
                      </v:rect>
                      <v:shape id="Freeform 165" o:spid="_x0000_s1187" style="position:absolute;left:468;top:1457;width:10;height:370;visibility:visible;mso-wrap-style:square;v-text-anchor:top" coordsize="21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z+7sUA&#10;AADcAAAADwAAAGRycy9kb3ducmV2LnhtbESPQWvCQBSE70L/w/IK3nRT0ZCmrmIFQdCDtT30+Mi+&#10;JsHdt2l2jfHfu4LgcZiZb5j5srdGdNT62rGCt3ECgrhwuuZSwc/3ZpSB8AFZo3FMCq7kYbl4Gcwx&#10;1+7CX9QdQykihH2OCqoQmlxKX1Rk0Y9dQxy9P9daDFG2pdQtXiLcGjlJklRarDkuVNjQuqLidDxb&#10;BdP6YD53ncvK/3cjZ6df36/2mVLD1371ASJQH57hR3urFczSFO5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vP7uxQAAANwAAAAPAAAAAAAAAAAAAAAAAJgCAABkcnMv&#10;ZG93bnJldi54bWxQSwUGAAAAAAQABAD1AAAAigMAAAAA&#10;" path="m,l21,1r,369l,369,,xe" fillcolor="#717171" stroked="f">
                        <v:path arrowok="t" o:connecttype="custom" o:connectlocs="0,0;10,1;10,370;0,369;0,0" o:connectangles="0,0,0,0,0"/>
                      </v:shape>
                      <v:shape id="Freeform 166" o:spid="_x0000_s1188" style="position:absolute;left:478;top:1458;width:22;height:370;visibility:visible;mso-wrap-style:square;v-text-anchor:top" coordsize="4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VtDcYA&#10;AADcAAAADwAAAGRycy9kb3ducmV2LnhtbESPQWvCQBSE7wX/w/IKvUjd2FprUlcRRSj2VJXi8ZF9&#10;JsHs25hd1/TfdwWhx2FmvmGm887UIlDrKssKhoMEBHFudcWFgv1u/TwB4TyyxtoyKfglB/NZ72GK&#10;mbZX/qaw9YWIEHYZKii9bzIpXV6SQTewDXH0jrY16KNsC6lbvEa4qeVLkoylwYrjQokNLUvKT9uL&#10;UWDTr9HqdXUInG7WIaTDybn/45R6euwWHyA8df4/fG9/agVv43e4nY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5VtDcYAAADcAAAADwAAAAAAAAAAAAAAAACYAgAAZHJz&#10;L2Rvd25yZXYueG1sUEsFBgAAAAAEAAQA9QAAAIsDAAAAAA==&#10;" path="m,l43,r,370l,369,,xe" fillcolor="#707070" stroked="f">
                        <v:path arrowok="t" o:connecttype="custom" o:connectlocs="0,0;22,0;22,370;0,369;0,0" o:connectangles="0,0,0,0,0"/>
                      </v:shape>
                      <v:shape id="Freeform 167" o:spid="_x0000_s1189" style="position:absolute;left:500;top:1458;width:23;height:370;visibility:visible;mso-wrap-style:square;v-text-anchor:top" coordsize="47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3JecEA&#10;AADcAAAADwAAAGRycy9kb3ducmV2LnhtbERPzWoCMRC+F/oOYQpeimZbUMtqFLGIeii0qQ8wbMbN&#10;4maybFLNvr05CD1+fP/LdXKtuFIfGs8K3iYFCOLKm4ZrBaff3fgDRIjIBlvPpGCgAOvV89MSS+Nv&#10;/ENXHWuRQziUqMDG2JVShsqSwzDxHXHmzr53GDPsa2l6vOVw18r3ophJhw3nBosdbS1VF/3nFBx2&#10;6ZW/9QXnSR8/tbXD134+KDV6SZsFiEgp/osf7oNRMJ3ltflMPgJ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NyXnBAAAA3AAAAA8AAAAAAAAAAAAAAAAAmAIAAGRycy9kb3du&#10;cmV2LnhtbFBLBQYAAAAABAAEAPUAAACGAwAAAAA=&#10;" path="m,l47,1r,369l,370,,xe" fillcolor="#6f6f6f" stroked="f">
                        <v:path arrowok="t" o:connecttype="custom" o:connectlocs="0,0;23,1;23,370;0,370;0,0" o:connectangles="0,0,0,0,0"/>
                      </v:shape>
                      <v:rect id="Rectangle 168" o:spid="_x0000_s1190" style="position:absolute;left:500;top:1458;width:11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VL9sQA&#10;AADcAAAADwAAAGRycy9kb3ducmV2LnhtbESP0WrCQBRE34X+w3ILfZG620JDjG6CBIQ+FErUD7jN&#10;XpNg9m7Irhr/3i0IPg4zc4ZZF5PtxYVG3znW8LFQIIhrZzpuNBz22/cUhA/IBnvHpOFGHor8ZbbG&#10;zLgrV3TZhUZECPsMNbQhDJmUvm7Jol+4gTh6RzdaDFGOjTQjXiPc9vJTqURa7DgutDhQ2VJ92p2t&#10;ht/0Ry2rkvhw3qYl/zWnOW2U1m+v02YFItAUnuFH+9to+EqW8H8mHgG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FS/bEAAAA3AAAAA8AAAAAAAAAAAAAAAAAmAIAAGRycy9k&#10;b3ducmV2LnhtbFBLBQYAAAAABAAEAPUAAACJAwAAAAA=&#10;" fillcolor="#6f6f6f" stroked="f">
                        <v:textbox inset="0,0,0,0"/>
                      </v:rect>
                      <v:shape id="Freeform 169" o:spid="_x0000_s1191" style="position:absolute;left:511;top:1458;width:12;height:370;visibility:visible;mso-wrap-style:square;v-text-anchor:top" coordsize="24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WZLcEA&#10;AADcAAAADwAAAGRycy9kb3ducmV2LnhtbERPS2rDMBDdF3IHMYHuGtktbYITxQSDoWRRms8BBmti&#10;mUgjI6mJe/toUejy8f6benJW3CjEwbOCclGAIO68HrhXcD61LysQMSFrtJ5JwS9FqLezpw1W2t/5&#10;QLdj6kUO4VihApPSWEkZO0MO48KPxJm7+OAwZRh6qQPec7iz8rUoPqTDgXODwZEaQ931+OMUvDVf&#10;E9NyDK09fZfF2Zlhbw9KPc+n3RpEoin9i//cn1rB+zLPz2fyEZ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FmS3BAAAA3AAAAA8AAAAAAAAAAAAAAAAAmAIAAGRycy9kb3du&#10;cmV2LnhtbFBLBQYAAAAABAAEAPUAAACGAwAAAAA=&#10;" path="m,l24,1r,369l,370,,xe" fillcolor="#6e6e6e" stroked="f">
                        <v:path arrowok="t" o:connecttype="custom" o:connectlocs="0,0;12,1;12,370;0,370;0,0" o:connectangles="0,0,0,0,0"/>
                      </v:shape>
                      <v:shape id="Freeform 170" o:spid="_x0000_s1192" style="position:absolute;left:523;top:1458;width:23;height:370;visibility:visible;mso-wrap-style:square;v-text-anchor:top" coordsize="46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1T8sQA&#10;AADcAAAADwAAAGRycy9kb3ducmV2LnhtbESPQWvCQBSE74L/YXlCb2ZjoSqpq6hQEISKVtrra/aZ&#10;BLNvw+4aY3+9Kwg9DjPfDDNbdKYWLTlfWVYwSlIQxLnVFRcKjl8fwykIH5A11pZJwY08LOb93gwz&#10;ba+8p/YQChFL2GeooAyhyaT0eUkGfWIb4uidrDMYonSF1A6vsdzU8jVNx9JgxXGhxIbWJeXnw8Uo&#10;ePtZbZ0dy/Pft+xutGtpW/x+KvUy6JbvIAJ14T/8pDc6cpMRPM7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tU/LEAAAA3AAAAA8AAAAAAAAAAAAAAAAAmAIAAGRycy9k&#10;b3ducmV2LnhtbFBLBQYAAAAABAAEAPUAAACJAwAAAAA=&#10;" path="m,1l46,r,370l,370,,1xe" fillcolor="#6d6d6d" stroked="f">
                        <v:path arrowok="t" o:connecttype="custom" o:connectlocs="0,1;23,0;23,370;0,370;0,1" o:connectangles="0,0,0,0,0"/>
                      </v:shape>
                      <v:shape id="Freeform 171" o:spid="_x0000_s1193" style="position:absolute;left:546;top:1458;width:22;height:370;visibility:visible;mso-wrap-style:square;v-text-anchor:top" coordsize="45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2wF8YA&#10;AADcAAAADwAAAGRycy9kb3ducmV2LnhtbESPW2vCQBSE34X+h+UU+qYbhRqJboJUCqUFqZcHHw/Z&#10;kwtmz6bZrUn99W5B8HGYmW+YVTaYRlyoc7VlBdNJBII4t7rmUsHx8D5egHAeWWNjmRT8kYMsfRqt&#10;MNG25x1d9r4UAcIuQQWV920ipcsrMugmtiUOXmE7gz7IrpS6wz7ATSNnUTSXBmsOCxW29FZRft7/&#10;GgVyeyV72PTF6SQ335/FF8Yu/lHq5XlYL0F4GvwjfG9/aAWv8Qz+z4QjI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2wF8YAAADcAAAADwAAAAAAAAAAAAAAAACYAgAAZHJz&#10;L2Rvd25yZXYueG1sUEsFBgAAAAAEAAQA9QAAAIsDAAAAAA==&#10;" path="m,l45,r,369l,370,,xe" fillcolor="#6c6c6c" stroked="f">
                        <v:path arrowok="t" o:connecttype="custom" o:connectlocs="0,0;22,0;22,369;0,370;0,0" o:connectangles="0,0,0,0,0"/>
                      </v:shape>
                      <v:shape id="Freeform 172" o:spid="_x0000_s1194" style="position:absolute;left:546;top:1458;width:12;height:370;visibility:visible;mso-wrap-style:square;v-text-anchor:top" coordsize="24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Oh6ccA&#10;AADcAAAADwAAAGRycy9kb3ducmV2LnhtbESPUUsCQRSF3wP/w3AFX0JntdTYHCWCMiQVNer1MnPb&#10;Wdy5s+1Muv77Jgh6PJxzvsOZLVpXiRM1ofSsYDjIQBBrb0ouFLwdnvp3IEJENlh5JgUXCrCYd65m&#10;mBt/5h2d9rEQCcIhRwU2xjqXMmhLDsPA18TJ+/SNw5hkU0jT4DnBXSVHWTaRDktOCxZrerSkj/tv&#10;p2B7+1yvljz+sHq5fv+Kr9cXvdoo1eu2D/cgIrXxP/zXfjEKxtMb+D2TjoC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ToenHAAAA3AAAAA8AAAAAAAAAAAAAAAAAmAIAAGRy&#10;cy9kb3ducmV2LnhtbFBLBQYAAAAABAAEAPUAAACMAwAAAAA=&#10;" path="m,l24,r,369l,370,,xe" fillcolor="#6c6c6c" stroked="f">
                        <v:path arrowok="t" o:connecttype="custom" o:connectlocs="0,0;12,0;12,369;0,370;0,0" o:connectangles="0,0,0,0,0"/>
                      </v:shape>
                      <v:rect id="Rectangle 173" o:spid="_x0000_s1195" style="position:absolute;left:558;top:1458;width:10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J3aMcA&#10;AADcAAAADwAAAGRycy9kb3ducmV2LnhtbESPW2vCQBSE34X+h+UU+iJ1E2vbkLqKWLzgW20pfTxk&#10;Ty6YPRuy2xj99a4g+DjMzDfMdN6bWnTUusqygngUgSDOrK64UPDzvXpOQDiPrLG2TApO5GA+exhM&#10;MdX2yF/U7X0hAoRdigpK75tUSpeVZNCNbEMcvNy2Bn2QbSF1i8cAN7UcR9GbNFhxWCixoWVJ2WH/&#10;bxTkL1kXJ7vhKo7/ctpuzuYzWf8q9fTYLz5AeOr9PXxrb7WC1/cJXM+EI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Cd2jHAAAA3AAAAA8AAAAAAAAAAAAAAAAAmAIAAGRy&#10;cy9kb3ducmV2LnhtbFBLBQYAAAAABAAEAPUAAACMAwAAAAA=&#10;" fillcolor="#6b6b6b" stroked="f">
                        <v:textbox inset="0,0,0,0"/>
                      </v:rect>
                      <v:shape id="Freeform 174" o:spid="_x0000_s1196" style="position:absolute;left:568;top:1457;width:24;height:370;visibility:visible;mso-wrap-style:square;v-text-anchor:top" coordsize="46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eUbsMA&#10;AADcAAAADwAAAGRycy9kb3ducmV2LnhtbESP3YrCMBSE74V9h3AWvNO0K/7QNYosKIIgWBf39tCc&#10;bYrNSWmi1rc3guDlMDPfMPNlZ2txpdZXjhWkwwQEceF0xaWC3+N6MAPhA7LG2jEpuJOH5eKjN8dM&#10;uxsf6JqHUkQI+wwVmBCaTEpfGLLoh64hjt6/ay2GKNtS6hZvEW5r+ZUkE2mx4rhgsKEfQ8U5v1gF&#10;q405n07p/m+0s26GI6qTRqZK9T+71TeIQF14h1/trVYwno7heS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eUbsMAAADcAAAADwAAAAAAAAAAAAAAAACYAgAAZHJzL2Rv&#10;d25yZXYueG1sUEsFBgAAAAAEAAQA9QAAAIgDAAAAAA==&#10;" path="m,1l46,r,369l,370,,1xe" fillcolor="#6a6a6a" stroked="f">
                        <v:path arrowok="t" o:connecttype="custom" o:connectlocs="0,1;24,0;24,369;0,370;0,1" o:connectangles="0,0,0,0,0"/>
                      </v:shape>
                      <v:shape id="Freeform 175" o:spid="_x0000_s1197" style="position:absolute;left:568;top:1457;width:12;height:370;visibility:visible;mso-wrap-style:square;v-text-anchor:top" coordsize="2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6YJMUA&#10;AADcAAAADwAAAGRycy9kb3ducmV2LnhtbESPS4vCQBCE74L/YWhhb+skig+io4igLKx78AHm2Gba&#10;JJjpCZlZjf/eWVjwWFTVV9R82ZpK3KlxpWUFcT8CQZxZXXKu4HTcfE5BOI+ssbJMCp7kYLnoduaY&#10;aPvgPd0PPhcBwi5BBYX3dSKlywoy6Pq2Jg7e1TYGfZBNLnWDjwA3lRxE0VgaLDksFFjTuqDsdvg1&#10;Crb0nf7UqV+ncaxXlzMOL7vqrNRHr13NQHhq/Tv83/7SCkaTMfydCUdAL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3pgkxQAAANwAAAAPAAAAAAAAAAAAAAAAAJgCAABkcnMv&#10;ZG93bnJldi54bWxQSwUGAAAAAAQABAD1AAAAigMAAAAA&#10;" path="m,1l23,r,369l,370,,1xe" fillcolor="#6a6a6a" stroked="f">
                        <v:path arrowok="t" o:connecttype="custom" o:connectlocs="0,1;12,0;12,369;0,370;0,1" o:connectangles="0,0,0,0,0"/>
                      </v:shape>
                      <v:rect id="Rectangle 176" o:spid="_x0000_s1198" style="position:absolute;left:580;top:1457;width:12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DpH8YA&#10;AADcAAAADwAAAGRycy9kb3ducmV2LnhtbESPT2vCQBTE70K/w/IKXqRuolhD6iqlohVvpqX0+Mi+&#10;/KHZtyG7xrSfvisIHoeZ+Q2z2gymET11rrasIJ5GIIhzq2suFXx+7J4SEM4ja2wsk4JfcrBZP4xW&#10;mGp74RP1mS9FgLBLUUHlfZtK6fKKDLqpbYmDV9jOoA+yK6Xu8BLgppGzKHqWBmsOCxW29FZR/pOd&#10;jYJinvdxcpzs4vi7oMP7n9km+y+lxo/D6wsIT4O/h2/tg1awWC7h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DpH8YAAADcAAAADwAAAAAAAAAAAAAAAACYAgAAZHJz&#10;L2Rvd25yZXYueG1sUEsFBgAAAAAEAAQA9QAAAIsDAAAAAA==&#10;" fillcolor="#6b6b6b" stroked="f">
                        <v:textbox inset="0,0,0,0"/>
                      </v:rect>
                      <v:shape id="Freeform 177" o:spid="_x0000_s1199" style="position:absolute;left:592;top:1456;width:21;height:370;visibility:visible;mso-wrap-style:square;v-text-anchor:top" coordsize="4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CdxsEA&#10;AADcAAAADwAAAGRycy9kb3ducmV2LnhtbERPTYvCMBC9L/gfwgje1tR1XaUaRQRZD150FTwOzdgW&#10;k0ltsrX99+YgeHy878WqtUY0VPvSsYLRMAFBnDldcq7g9Lf9nIHwAVmjcUwKOvKwWvY+Fphq9+AD&#10;NceQixjCPkUFRQhVKqXPCrLoh64ijtzV1RZDhHUudY2PGG6N/EqSH2mx5NhQYEWbgrLb8d8qMPvv&#10;btyY830mu635vSa7zai6KDXot+s5iEBteItf7p1WMJnGtfFMP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QncbBAAAA3AAAAA8AAAAAAAAAAAAAAAAAmAIAAGRycy9kb3du&#10;cmV2LnhtbFBLBQYAAAAABAAEAPUAAACGAwAAAAA=&#10;" path="m,1l43,r,367l,370,,1xe" fillcolor="#6c6c6c" stroked="f">
                        <v:path arrowok="t" o:connecttype="custom" o:connectlocs="0,1;21,0;21,367;0,370;0,1" o:connectangles="0,0,0,0,0"/>
                      </v:shape>
                      <v:shape id="Freeform 178" o:spid="_x0000_s1200" style="position:absolute;left:592;top:1457;width:7;height:369;visibility:visible;mso-wrap-style:square;v-text-anchor:top" coordsize="14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td8MA&#10;AADcAAAADwAAAGRycy9kb3ducmV2LnhtbESPUWvCQBCE3wv+h2OFvtWLgVqNniJCSn1qtf0BS27N&#10;BXN7IbfVtL++VxB8HGbmG2a1GXyrLtTHJrCB6SQDRVwF23Bt4OuzfJqDioJssQ1MBn4owmY9elhh&#10;YcOVD3Q5Sq0ShGOBBpxIV2gdK0ce4yR0xMk7hd6jJNnX2vZ4TXDf6jzLZtpjw2nBYUc7R9X5+O0N&#10;DLSTj3lexvdX+c231Z5ceSZjHsfDdglKaJB7+NZ+swaeXxbwfyYdAb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Etd8MAAADcAAAADwAAAAAAAAAAAAAAAACYAgAAZHJzL2Rv&#10;d25yZXYueG1sUEsFBgAAAAAEAAQA9QAAAIgDAAAAAA==&#10;" path="m,l14,r,368l,369,,xe" fillcolor="#6c6c6c" stroked="f">
                        <v:path arrowok="t" o:connecttype="custom" o:connectlocs="0,0;7,0;7,368;0,369;0,0" o:connectangles="0,0,0,0,0"/>
                      </v:shape>
                      <v:shape id="Freeform 179" o:spid="_x0000_s1201" style="position:absolute;left:599;top:1456;width:7;height:369;visibility:visible;mso-wrap-style:square;v-text-anchor:top" coordsize="16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9S6sIA&#10;AADcAAAADwAAAGRycy9kb3ducmV2LnhtbERPy2rCQBTdC/7DcIXudKKlNURHEUsfUDdqQNxdMtck&#10;mLmTzkxj+vedheDycN7LdW8a0ZHztWUF00kCgriwuuZSQX58H6cgfEDW2FgmBX/kYb0aDpaYaXvj&#10;PXWHUIoYwj5DBVUIbSalLyoy6Ce2JY7cxTqDIUJXSu3wFsNNI2dJ8ioN1hwbKmxpW1FxPfwaBc+z&#10;z9S2+fkn332curfi4r4lzZV6GvWbBYhAfXiI7+4vreAljfPj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f1LqwgAAANwAAAAPAAAAAAAAAAAAAAAAAJgCAABkcnMvZG93&#10;bnJldi54bWxQSwUGAAAAAAQABAD1AAAAhwMAAAAA&#10;" path="m,1l16,r,369l,369,,1xe" fillcolor="#6c6c6c" stroked="f">
                        <v:path arrowok="t" o:connecttype="custom" o:connectlocs="0,1;7,0;7,369;0,369;0,1" o:connectangles="0,0,0,0,0"/>
                      </v:shape>
                      <v:shape id="Freeform 180" o:spid="_x0000_s1202" style="position:absolute;left:606;top:1456;width:7;height:369;visibility:visible;mso-wrap-style:square;v-text-anchor:top" coordsize="13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NFosMA&#10;AADcAAAADwAAAGRycy9kb3ducmV2LnhtbESPQYvCMBSE74L/ITxhL2JTZV2kNooIggsLi7ri9dE8&#10;22LzUprU1n9vFgSPw8x8w6Tr3lTiTo0rLSuYRjEI4szqknMFf6fdZAHCeWSNlWVS8CAH69VwkGKi&#10;bccHuh99LgKEXYIKCu/rREqXFWTQRbYmDt7VNgZ9kE0udYNdgJtKzuL4SxosOSwUWNO2oOx2bI2C&#10;y/ZH/sa309h8km/PhttL990q9THqN0sQnnr/Dr/ae61gvpjC/5lw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NFosMAAADcAAAADwAAAAAAAAAAAAAAAACYAgAAZHJzL2Rv&#10;d25yZXYueG1sUEsFBgAAAAAEAAQA9QAAAIgDAAAAAA==&#10;" path="m,l13,r,367l,369,,xe" fillcolor="#6d6d6d" stroked="f">
                        <v:path arrowok="t" o:connecttype="custom" o:connectlocs="0,0;7,0;7,367;0,369;0,0" o:connectangles="0,0,0,0,0"/>
                      </v:shape>
                      <v:shape id="Freeform 181" o:spid="_x0000_s1203" style="position:absolute;left:613;top:1453;width:21;height:370;visibility:visible;mso-wrap-style:square;v-text-anchor:top" coordsize="4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v9ZMMA&#10;AADcAAAADwAAAGRycy9kb3ducmV2LnhtbESPQYvCMBSE7wv+h/AEL4umCpVSjSKiIOjF6sXbo3m2&#10;xealNNHWf2+EhT0OM/MNs1z3phYval1lWcF0EoEgzq2uuFBwvezHCQjnkTXWlknBmxysV4OfJaba&#10;dnymV+YLESDsUlRQet+kUrq8JINuYhvi4N1ta9AH2RZSt9gFuKnlLIrm0mDFYaHEhrYl5Y/saRTc&#10;b1LvjrLbZdt5fYrOxzif/sZKjYb9ZgHCU+//w3/tg1YQJzP4nglHQK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v9ZMMAAADcAAAADwAAAAAAAAAAAAAAAACYAgAAZHJzL2Rv&#10;d25yZXYueG1sUEsFBgAAAAAEAAQA9QAAAIgDAAAAAA==&#10;" path="m,3l43,r,368l,370,,3xe" fillcolor="#6f6f6f" stroked="f">
                        <v:path arrowok="t" o:connecttype="custom" o:connectlocs="0,3;21,0;21,368;0,370;0,3" o:connectangles="0,0,0,0,0"/>
                      </v:shape>
                      <v:shape id="Freeform 182" o:spid="_x0000_s1204" style="position:absolute;left:613;top:1454;width:6;height:369;visibility:visible;mso-wrap-style:square;v-text-anchor:top" coordsize="12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QaDcQA&#10;AADcAAAADwAAAGRycy9kb3ducmV2LnhtbESPT4vCMBTE74LfITzBm6brn650jSKC2IsH6+JeH83b&#10;trvNS2mi1m9vBMHjMDO/YZbrztTiSq2rLCv4GEcgiHOrKy4UfJ92owUI55E11pZJwZ0crFf93hIT&#10;bW98pGvmCxEg7BJUUHrfJFK6vCSDbmwb4uD92tagD7ItpG7xFuCmlpMoiqXBisNCiQ1tS8r/s4sJ&#10;lPji7Lz7TKP94cdk6fk0k+c/pYaDbvMFwlPn3+FXO9UK5os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Gg3EAAAA3AAAAA8AAAAAAAAAAAAAAAAAmAIAAGRycy9k&#10;b3ducmV2LnhtbFBLBQYAAAAABAAEAPUAAACJAwAAAAA=&#10;" path="m,2l12,r,369l,369,,2xe" fillcolor="#6f6f6f" stroked="f">
                        <v:path arrowok="t" o:connecttype="custom" o:connectlocs="0,2;6,0;6,369;0,369;0,2" o:connectangles="0,0,0,0,0"/>
                      </v:shape>
                      <v:shape id="Freeform 183" o:spid="_x0000_s1205" style="position:absolute;left:619;top:1454;width:5;height:369;visibility:visible;mso-wrap-style:square;v-text-anchor:top" coordsize="9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NjGsIA&#10;AADcAAAADwAAAGRycy9kb3ducmV2LnhtbESPQYvCMBSE78L+h/AWvGm6olKqUURY2L2tVUFvj+bZ&#10;FJuX0kRt//1GEDwOM/MNs1x3thZ3an3lWMHXOAFBXDhdcangsP8epSB8QNZYOyYFPXlYrz4GS8y0&#10;e/CO7nkoRYSwz1CBCaHJpPSFIYt+7Bri6F1cazFE2ZZSt/iIcFvLSZLMpcWK44LBhraGimt+swrS&#10;S6//9udf9Nsu9Ca1x9MpPyo1/Ow2CxCBuvAOv9o/WsEsncLz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2MawgAAANwAAAAPAAAAAAAAAAAAAAAAAJgCAABkcnMvZG93&#10;bnJldi54bWxQSwUGAAAAAAQABAD1AAAAhwMAAAAA&#10;" path="m,l9,r,368l,369,,xe" fillcolor="#707070" stroked="f">
                        <v:path arrowok="t" o:connecttype="custom" o:connectlocs="0,0;5,0;5,368;0,369;0,0" o:connectangles="0,0,0,0,0"/>
                      </v:shape>
                      <v:rect id="Rectangle 184" o:spid="_x0000_s1206" style="position:absolute;left:624;top:1454;width:5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VfMYA&#10;AADcAAAADwAAAGRycy9kb3ducmV2LnhtbESPS4vCQBCE74L/YWjBm05ccFeio4iuuD5AfFy8tZk2&#10;CWZ6QmbU7L/fERY8FlX1FTWa1KYQD6pcbllBrxuBIE6szjlVcDouOgMQziNrLCyTgl9yMBk3GyOM&#10;tX3ynh4Hn4oAYRejgsz7MpbSJRkZdF1bEgfvaiuDPsgqlbrCZ4CbQn5E0ac0mHNYyLCkWUbJ7XA3&#10;Cr7Ir/C+v8zWu7RY9b43y/N2vlSq3aqnQxCeav8O/7d/tIL+oA+vM+EIy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ZVfMYAAADcAAAADwAAAAAAAAAAAAAAAACYAgAAZHJz&#10;L2Rvd25yZXYueG1sUEsFBgAAAAAEAAQA9QAAAIsDAAAAAA==&#10;" fillcolor="#717171" stroked="f">
                        <v:textbox inset="0,0,0,0"/>
                      </v:rect>
                      <v:shape id="Freeform 185" o:spid="_x0000_s1207" style="position:absolute;left:629;top:1453;width:5;height:369;visibility:visible;mso-wrap-style:square;v-text-anchor:top" coordsize="12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Q92MMA&#10;AADcAAAADwAAAGRycy9kb3ducmV2LnhtbESPQWvCQBSE70L/w/IK3nTTUkVSVyktUoMno94f2ddN&#10;MPs2ZLcx8de7guBxmJlvmOW6t7XoqPWVYwVv0wQEceF0xUbB8bCZLED4gKyxdkwKBvKwXr2Mlphq&#10;d+E9dXkwIkLYp6igDKFJpfRFSRb91DXE0ftzrcUQZWukbvES4baW70kylxYrjgslNvRdUnHO/62C&#10;H+M+NsdBVsP593ramSzrMGRKjV/7r08QgfrwDD/aW61gtpjD/Uw8An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Q92MMAAADcAAAADwAAAAAAAAAAAAAAAACYAgAAZHJzL2Rv&#10;d25yZXYueG1sUEsFBgAAAAAEAAQA9QAAAIgDAAAAAA==&#10;" path="m,1l12,r,368l,369,,1xe" fillcolor="#727272" stroked="f">
                        <v:path arrowok="t" o:connecttype="custom" o:connectlocs="0,1;5,0;5,368;0,369;0,1" o:connectangles="0,0,0,0,0"/>
                      </v:shape>
                      <v:shape id="Freeform 186" o:spid="_x0000_s1208" style="position:absolute;left:634;top:1451;width:20;height:370;visibility:visible;mso-wrap-style:square;v-text-anchor:top" coordsize="39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ZyNscA&#10;AADcAAAADwAAAGRycy9kb3ducmV2LnhtbESPQWvCQBCF7wX/wzJCL6VuEqgN0TWIIBV60diKxyE7&#10;TUKzsyG7mthf3y0UPD7evO/NW+ajacWVetdYVhDPIhDEpdUNVwo+jtvnFITzyBpby6TgRg7y1eRh&#10;iZm2Ax/oWvhKBAi7DBXU3neZlK6syaCb2Y44eF+2N+iD7CupexwC3LQyiaK5NNhwaKixo01N5Xdx&#10;MeGNd3zD/U9yLg9P8WfT7uPzaR4r9Tgd1wsQnkZ/P/5P77SCl/QV/sYEAs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4GcjbHAAAA3AAAAA8AAAAAAAAAAAAAAAAAmAIAAGRy&#10;cy9kb3ducmV2LnhtbFBLBQYAAAAABAAEAPUAAACMAwAAAAA=&#10;" path="m,2l39,r,368l,370,,2xe" fillcolor="#737373" stroked="f">
                        <v:path arrowok="t" o:connecttype="custom" o:connectlocs="0,2;20,0;20,368;0,370;0,2" o:connectangles="0,0,0,0,0"/>
                      </v:shape>
                      <v:shape id="Freeform 187" o:spid="_x0000_s1209" style="position:absolute;left:634;top:1453;width:7;height:368;visibility:visible;mso-wrap-style:square;v-text-anchor:top" coordsize="13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3Kp74A&#10;AADcAAAADwAAAGRycy9kb3ducmV2LnhtbERPuwrCMBTdBf8hXMFNUwUfVKOIKDi4WEVwuzTXttrc&#10;lCbW+vdmEBwP571ct6YUDdWusKxgNIxAEKdWF5wpuJz3gzkI55E1lpZJwYccrFfdzhJjbd98oibx&#10;mQgh7GJUkHtfxVK6NCeDbmgr4sDdbW3QB1hnUtf4DuGmlOMomkqDBYeGHCva5pQ+k5dRYHl7PU7T&#10;5OHupTnP5H6ys81NqX6v3SxAeGr9X/xzH7SCyTysDWfCEZCr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tyqe+AAAA3AAAAA8AAAAAAAAAAAAAAAAAmAIAAGRycy9kb3ducmV2&#10;LnhtbFBLBQYAAAAABAAEAPUAAACDAwAAAAA=&#10;" path="m,l13,r,367l,368,,xe" fillcolor="#737373" stroked="f">
                        <v:path arrowok="t" o:connecttype="custom" o:connectlocs="0,0;7,0;7,367;0,368;0,0" o:connectangles="0,0,0,0,0"/>
                      </v:shape>
                      <v:shape id="Freeform 188" o:spid="_x0000_s1210" style="position:absolute;left:641;top:1452;width:7;height:368;visibility:visible;mso-wrap-style:square;v-text-anchor:top" coordsize="14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rT8MA&#10;AADcAAAADwAAAGRycy9kb3ducmV2LnhtbESP0WoCMRRE3wv+Q7hC32pWpcVujSJCsbQPpdt+wGVz&#10;u4lubpYk3V3/3hQEH4eZOcOst6NrRU8hWs8K5rMCBHHtteVGwc/368MKREzIGlvPpOBMEbabyd0a&#10;S+0H/qK+So3IEI4lKjApdaWUsTbkMM58R5y9Xx8cpixDI3XAIcNdKxdF8SQdWs4LBjvaG6pP1Z9T&#10;0NLBavNplxW+h34Yjnv+OFml7qfj7gVEojHdwtf2m1bwuHqG/zP5CMjN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RrT8MAAADcAAAADwAAAAAAAAAAAAAAAACYAgAAZHJzL2Rv&#10;d25yZXYueG1sUEsFBgAAAAAEAAQA9QAAAIgDAAAAAA==&#10;" path="m,1l14,r,368l,368,,1xe" fillcolor="#737373" stroked="f">
                        <v:path arrowok="t" o:connecttype="custom" o:connectlocs="0,1;7,0;7,368;0,368;0,1" o:connectangles="0,0,0,0,0"/>
                      </v:shape>
                      <v:shape id="Freeform 189" o:spid="_x0000_s1211" style="position:absolute;left:648;top:1451;width:6;height:369;visibility:visible;mso-wrap-style:square;v-text-anchor:top" coordsize="12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zjw8QA&#10;AADcAAAADwAAAGRycy9kb3ducmV2LnhtbERPz2vCMBS+C/4P4Q12GTN1bGN2RlGZ4EHQ6oQdH81b&#10;W2xeapK13X9vDoLHj+/3dN6bWrTkfGVZwXiUgCDOra64UPB9XD9/gPABWWNtmRT8k4f5bDiYYqpt&#10;xxm1h1CIGMI+RQVlCE0qpc9LMuhHtiGO3K91BkOErpDaYRfDTS1fkuRdGqw4NpTY0Kqk/Hz4Mwp+&#10;uv3yqz1uTuvs6TJ+3Tnf2d1WqceHfvEJIlAf7uKbe6MVvE3i/HgmHgE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s48PEAAAA3AAAAA8AAAAAAAAAAAAAAAAAmAIAAGRycy9k&#10;b3ducmV2LnhtbFBLBQYAAAAABAAEAPUAAACJAwAAAAA=&#10;" path="m,1l12,r,368l,369,,1xe" fillcolor="#747474" stroked="f">
                        <v:path arrowok="t" o:connecttype="custom" o:connectlocs="0,1;6,0;6,368;0,369;0,1" o:connectangles="0,0,0,0,0"/>
                      </v:shape>
                      <v:shape id="Freeform 190" o:spid="_x0000_s1212" style="position:absolute;left:654;top:1448;width:19;height:371;visibility:visible;mso-wrap-style:square;v-text-anchor:top" coordsize="38,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stMIA&#10;AADcAAAADwAAAGRycy9kb3ducmV2LnhtbESPT4vCMBTE74LfITxhb5oqbNGuUUSoePTfweOjedsW&#10;m5eSRI376TfCwh6HmfkNs1xH04kHOd9aVjCdZCCIK6tbrhVczuV4DsIHZI2dZVLwIg/r1XCwxELb&#10;Jx/pcQq1SBD2BSpoQugLKX3VkEE/sT1x8r6tMxiSdLXUDp8Jbjo5y7JcGmw5LTTY07ah6na6GwXx&#10;WvZOH8+3SPOfUu5eedUecqU+RnHzBSJQDP/hv/ZeK/hcTOF9Jh0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C6y0wgAAANwAAAAPAAAAAAAAAAAAAAAAAJgCAABkcnMvZG93&#10;bnJldi54bWxQSwUGAAAAAAQABAD1AAAAhwMAAAAA&#10;" path="m,3l38,r,367l,371,,3xe" fillcolor="#767676" stroked="f">
                        <v:path arrowok="t" o:connecttype="custom" o:connectlocs="0,3;19,0;19,367;0,371;0,3" o:connectangles="0,0,0,0,0"/>
                      </v:shape>
                      <v:shape id="Freeform 191" o:spid="_x0000_s1213" style="position:absolute;left:654;top:1451;width:7;height:368;visibility:visible;mso-wrap-style:square;v-text-anchor:top" coordsize="13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UC98YA&#10;AADcAAAADwAAAGRycy9kb3ducmV2LnhtbESPQWvCQBSE7wX/w/KE3nSjYqnRVWrBKqWUNGnx+sg+&#10;k2D2bciuJv77bkHocZiZb5jVpje1uFLrKssKJuMIBHFudcWFgu9sN3oG4TyyxtoyKbiRg8168LDC&#10;WNuOv+ia+kIECLsYFZTeN7GULi/JoBvbhjh4J9sa9EG2hdQtdgFuajmNoidpsOKwUGJDryXl5/Ri&#10;FMw+u36RvZ3ddn75+UjeD/vEbI9KPQ77lyUIT73/D9/bB61gvp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UC98YAAADcAAAADwAAAAAAAAAAAAAAAACYAgAAZHJz&#10;L2Rvd25yZXYueG1sUEsFBgAAAAAEAAQA9QAAAIsDAAAAAA==&#10;" path="m,l13,r,366l,368,,xe" fillcolor="#767676" stroked="f">
                        <v:path arrowok="t" o:connecttype="custom" o:connectlocs="0,0;7,0;7,366;0,368;0,0" o:connectangles="0,0,0,0,0"/>
                      </v:shape>
                      <v:shape id="Freeform 192" o:spid="_x0000_s1214" style="position:absolute;left:661;top:1450;width:6;height:367;visibility:visible;mso-wrap-style:square;v-text-anchor:top" coordsize="14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vOMUA&#10;AADcAAAADwAAAGRycy9kb3ducmV2LnhtbESPQUsDMRSE74L/ITzBm02sVXRtWkRsKb25FdHbc/O6&#10;Wbt5WZJ0u/33TUHwOMzMN8x0PrhW9BRi41nD7UiBIK68abjW8LFZ3DyCiAnZYOuZNBwpwnx2eTHF&#10;wvgDv1NfplpkCMcCNdiUukLKWFlyGEe+I87e1geHKctQSxPwkOGulWOlHqTDhvOCxY5eLVW7cu80&#10;rKxqv8Pyk742b+ufcjzpd79qq/X11fDyDCLRkP7Df+2V0XD/dAfnM/kIyNk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q84xQAAANwAAAAPAAAAAAAAAAAAAAAAAJgCAABkcnMv&#10;ZG93bnJldi54bWxQSwUGAAAAAAQABAD1AAAAigMAAAAA&#10;" path="m,1l14,r,366l,367,,1xe" fillcolor="#767676" stroked="f">
                        <v:path arrowok="t" o:connecttype="custom" o:connectlocs="0,1;6,0;6,366;0,367;0,1" o:connectangles="0,0,0,0,0"/>
                      </v:shape>
                      <v:shape id="Freeform 193" o:spid="_x0000_s1215" style="position:absolute;left:667;top:1448;width:6;height:368;visibility:visible;mso-wrap-style:square;v-text-anchor:top" coordsize="11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9rMQA&#10;AADcAAAADwAAAGRycy9kb3ducmV2LnhtbESPzYrCMBSF9wO+Q7iCm0FTZUa0GkUEQRlUrC50d2mu&#10;bbG5KU3U+vZmYGCWh/PzcabzxpTiQbUrLCvo9yIQxKnVBWcKTsdVdwTCeWSNpWVS8CIH81nrY4qx&#10;tk8+0CPxmQgj7GJUkHtfxVK6NCeDrmcr4uBdbW3QB1lnUtf4DOOmlIMoGkqDBQdCjhUtc0pvyd0E&#10;7vq6p+j88pvj1jLufj75ktyV6rSbxQSEp8b/h//aa63ge/wFv2fC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LPazEAAAA3AAAAA8AAAAAAAAAAAAAAAAAmAIAAGRycy9k&#10;b3ducmV2LnhtbFBLBQYAAAAABAAEAPUAAACJAwAAAAA=&#10;" path="m,2l11,r,367l,368,,2xe" fillcolor="#777" stroked="f">
                        <v:path arrowok="t" o:connecttype="custom" o:connectlocs="0,2;6,0;6,367;0,368;0,2" o:connectangles="0,0,0,0,0"/>
                      </v:shape>
                      <v:shape id="Freeform 194" o:spid="_x0000_s1216" style="position:absolute;left:673;top:1446;width:18;height:369;visibility:visible;mso-wrap-style:square;v-text-anchor:top" coordsize="35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b/z8kA&#10;AADcAAAADwAAAGRycy9kb3ducmV2LnhtbESPT2vCQBTE7wW/w/IEL6XuKlpq6ir+odBeWqoW2tsz&#10;+0yC2bchuyapn75bKPQ4zMxvmPmys6VoqPaFYw2joQJBnDpTcKbhsH+6ewDhA7LB0jFp+CYPy0Xv&#10;Zo6JcS2/U7MLmYgQ9glqyEOoEil9mpNFP3QVcfROrrYYoqwzaWpsI9yWcqzUvbRYcFzIsaJNTul5&#10;d7EaJhPVfd3O2uP4pfl4o5G6rl8/t1oP+t3qEUSgLvyH/9rPRsN0NoXfM/EIyM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Ib/z8kAAADcAAAADwAAAAAAAAAAAAAAAACYAgAA&#10;ZHJzL2Rvd25yZXYueG1sUEsFBgAAAAAEAAQA9QAAAI4DAAAAAA==&#10;" path="m,2l35,r,366l,369,,2xe" fillcolor="#797979" stroked="f">
                        <v:path arrowok="t" o:connecttype="custom" o:connectlocs="0,2;18,0;18,366;0,369;0,2" o:connectangles="0,0,0,0,0"/>
                      </v:shape>
                      <v:shape id="Freeform 195" o:spid="_x0000_s1217" style="position:absolute;left:673;top:1447;width:9;height:368;visibility:visible;mso-wrap-style:square;v-text-anchor:top" coordsize="18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ZQcUA&#10;AADcAAAADwAAAGRycy9kb3ducmV2LnhtbESPUWvCMBSF3wf7D+EOfFvTDSa2GmU4BntxavUH3DbX&#10;ptjclCTT+u+XwcDHwznnO5zFarS9uJAPnWMFL1kOgrhxuuNWwfHw+TwDESKyxt4xKbhRgNXy8WGB&#10;pXZX3tOliq1IEA4lKjAxDqWUoTFkMWRuIE7eyXmLMUnfSu3xmuC2l695PpUWO04LBgdaG2rO1Y9V&#10;cDDbbT87Nuvv2n/sNkW9qWJdKDV5Gt/nICKN8R7+b39pBW/FFP7O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dlBxQAAANwAAAAPAAAAAAAAAAAAAAAAAJgCAABkcnMv&#10;ZG93bnJldi54bWxQSwUGAAAAAAQABAD1AAAAigMAAAAA&#10;" path="m,1l18,r,367l,368,,1xe" fillcolor="#797979" stroked="f">
                        <v:path arrowok="t" o:connecttype="custom" o:connectlocs="0,1;9,0;9,367;0,368;0,1" o:connectangles="0,0,0,0,0"/>
                      </v:shape>
                      <v:shape id="Freeform 196" o:spid="_x0000_s1218" style="position:absolute;left:682;top:1446;width:9;height:368;visibility:visible;mso-wrap-style:square;v-text-anchor:top" coordsize="17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E6hsMA&#10;AADcAAAADwAAAGRycy9kb3ducmV2LnhtbESP3WrCQBCF74W+wzKF3ummgrZGV2mDimCx/j3AkB2z&#10;odnZkN2a+PauUOjl4fx8nNmis5W4UuNLxwpeBwkI4tzpkgsF59Oq/w7CB2SNlWNScCMPi/lTb4ap&#10;di0f6HoMhYgj7FNUYEKoUyl9bsiiH7iaOHoX11gMUTaF1A22cdxWcpgkY2mx5EgwWFNmKP85/trI&#10;3VH2PWp3/CU5W5tyf/5st0ulXp67jymIQF34D/+1N1rBaPIGjzPx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E6hsMAAADcAAAADwAAAAAAAAAAAAAAAACYAgAAZHJzL2Rv&#10;d25yZXYueG1sUEsFBgAAAAAEAAQA9QAAAIgDAAAAAA==&#10;" path="m,1l17,r,366l,368,,1xe" fillcolor="#7a7a7a" stroked="f">
                        <v:path arrowok="t" o:connecttype="custom" o:connectlocs="0,1;9,0;9,366;0,368;0,1" o:connectangles="0,0,0,0,0"/>
                      </v:shape>
                      <v:shape id="Freeform 197" o:spid="_x0000_s1219" style="position:absolute;left:691;top:1444;width:16;height:368;visibility:visible;mso-wrap-style:square;v-text-anchor:top" coordsize="33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tXDcMA&#10;AADcAAAADwAAAGRycy9kb3ducmV2LnhtbERP3WrCMBS+F3yHcAberekG6lobRQfSKQy2bg9waI5t&#10;t+akNNHWPb25GHj58f1nm9G04kK9aywreIpiEMSl1Q1XCr6/9o8vIJxH1thaJgVXcrBZTycZptoO&#10;/EmXwlcihLBLUUHtfZdK6cqaDLrIdsSBO9neoA+wr6TucQjhppXPcbyQBhsODTV29FpT+VucjYLD&#10;uc2XP2ahd8U1P34ke/5737FSs4dxuwLhafR38b/7TSuYJ2FtOBOO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tXDcMAAADcAAAADwAAAAAAAAAAAAAAAACYAgAAZHJzL2Rv&#10;d25yZXYueG1sUEsFBgAAAAAEAAQA9QAAAIgDAAAAAA==&#10;" path="m,2l33,r,364l,368,,2xe" fillcolor="#7b7b7b" stroked="f">
                        <v:path arrowok="t" o:connecttype="custom" o:connectlocs="0,2;16,0;16,364;0,368;0,2" o:connectangles="0,0,0,0,0"/>
                      </v:shape>
                      <v:shape id="Freeform 198" o:spid="_x0000_s1220" style="position:absolute;left:691;top:1445;width:5;height:367;visibility:visible;mso-wrap-style:square;v-text-anchor:top" coordsize="12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U8YA&#10;AADcAAAADwAAAGRycy9kb3ducmV2LnhtbESPQWvCQBSE70L/w/IKXqRuKigmzUZKoUWhBJqUen1k&#10;X5Ng9m3Ibk38925B8DjMzDdMuptMJ840uNaygudlBIK4srrlWsF3+f60BeE8ssbOMim4kINd9jBL&#10;MdF25C86F74WAcIuQQWN930ipasaMuiWticO3q8dDPogh1rqAccAN51cRdFGGmw5LDTY01tD1an4&#10;MwrK7eGUjz+LUn8cyX7GPj8e8lyp+eP0+gLC0+Tv4Vt7rxWs4xj+z4Qj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XyU8YAAADcAAAADwAAAAAAAAAAAAAAAACYAgAAZHJz&#10;L2Rvd25yZXYueG1sUEsFBgAAAAAEAAQA9QAAAIsDAAAAAA==&#10;" path="m,1l12,r,365l,367,,1xe" fillcolor="#7b7b7b" stroked="f">
                        <v:path arrowok="t" o:connecttype="custom" o:connectlocs="0,1;5,0;5,365;0,367;0,1" o:connectangles="0,0,0,0,0"/>
                      </v:shape>
                      <v:shape id="Freeform 199" o:spid="_x0000_s1221" style="position:absolute;left:696;top:1444;width:6;height:366;visibility:visible;mso-wrap-style:square;v-text-anchor:top" coordsize="12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UThsEA&#10;AADcAAAADwAAAGRycy9kb3ducmV2LnhtbERPz2vCMBS+D/wfwhO8jJnOQxnVKGM40VurBa+P5q0t&#10;Ni+lSdvsv18Owo4f3+/dIZhOTDS41rKC93UCgriyuuVaQXn7fvsA4Tyyxs4yKfglB4f94mWHmbYz&#10;FzRdfS1iCLsMFTTe95mUrmrIoFvbnjhyP3Yw6CMcaqkHnGO46eQmSVJpsOXY0GBPXw1Vj+toFOj8&#10;ci+Ox0cxVmWB42sexpMLSq2W4XMLwlPw/+Kn+6wVpEmcH8/EIyD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VE4bBAAAA3AAAAA8AAAAAAAAAAAAAAAAAmAIAAGRycy9kb3du&#10;cmV2LnhtbFBLBQYAAAAABAAEAPUAAACGAwAAAAA=&#10;" path="m,1l12,r,365l,366,,1xe" fillcolor="#7b7b7b" stroked="f">
                        <v:path arrowok="t" o:connecttype="custom" o:connectlocs="0,1;6,0;6,365;0,366;0,1" o:connectangles="0,0,0,0,0"/>
                      </v:shape>
                      <v:shape id="Freeform 200" o:spid="_x0000_s1222" style="position:absolute;left:702;top:1444;width:5;height:365;visibility:visible;mso-wrap-style:square;v-text-anchor:top" coordsize="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lhxsYA&#10;AADcAAAADwAAAGRycy9kb3ducmV2LnhtbESP3WoCMRSE7wt9h3AK3hTNKvVva5RWEMW2am0f4LA5&#10;3Q3dnCxJ1PXtm0Khl8PMfMPMFq2txZl8MI4V9HsZCOLCacOlgs+PVXcCIkRkjbVjUnClAIv57c0M&#10;c+0u/E7nYyxFgnDIUUEVY5NLGYqKLIaea4iT9+W8xZikL6X2eElwW8tBlo2kRcNpocKGlhUV38eT&#10;VXC4PhjzisPt/rncTe/Hb36K6xelOnft0yOISG38D/+1N1rBKOvD75l0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lhxsYAAADcAAAADwAAAAAAAAAAAAAAAACYAgAAZHJz&#10;L2Rvd25yZXYueG1sUEsFBgAAAAAEAAQA9QAAAIsDAAAAAA==&#10;" path="m,l9,r,364l,365,,xe" fillcolor="#7c7c7c" stroked="f">
                        <v:path arrowok="t" o:connecttype="custom" o:connectlocs="0,0;5,0;5,364;0,365;0,0" o:connectangles="0,0,0,0,0"/>
                      </v:shape>
                      <v:shape id="Freeform 201" o:spid="_x0000_s1223" style="position:absolute;left:707;top:1440;width:16;height:368;visibility:visible;mso-wrap-style:square;v-text-anchor:top" coordsize="31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WeosAA&#10;AADcAAAADwAAAGRycy9kb3ducmV2LnhtbESPzQrCMBCE74LvEFbwIprqQUo1ioiCCIK/B29Ls7bF&#10;ZlOaqPXtjSB4HGa+GWY6b0wpnlS7wrKC4SACQZxaXXCm4Hxa92MQziNrLC2Tgjc5mM/arSkm2r74&#10;QM+jz0QoYZeggtz7KpHSpTkZdANbEQfvZmuDPsg6k7rGVyg3pRxF0VgaLDgs5FjRMqf0fnwYBfE5&#10;rhabFbrdtbcP/OOit/aiVLfTLCYgPDX+H/7RG61gHI3geyYcATn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7WeosAAAADcAAAADwAAAAAAAAAAAAAAAACYAgAAZHJzL2Rvd25y&#10;ZXYueG1sUEsFBgAAAAAEAAQA9QAAAIUDAAAAAA==&#10;" path="m,4l31,r,364l,368,,4xe" fillcolor="#7e7e7e" stroked="f">
                        <v:path arrowok="t" o:connecttype="custom" o:connectlocs="0,4;16,0;16,364;0,368;0,4" o:connectangles="0,0,0,0,0"/>
                      </v:shape>
                      <v:shape id="Freeform 202" o:spid="_x0000_s1224" style="position:absolute;left:707;top:1441;width:8;height:367;visibility:visible;mso-wrap-style:square;v-text-anchor:top" coordsize="16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ijPsUA&#10;AADcAAAADwAAAGRycy9kb3ducmV2LnhtbESPQWvCQBSE74L/YXmF3nRThdREVxGtWBBEbcHrI/tM&#10;gtm3Ibtq7K93C4LHYWa+YSaz1lTiSo0rLSv46EcgiDOrS84V/P6seiMQziNrrCyTgjs5mE27nQmm&#10;2t54T9eDz0WAsEtRQeF9nUrpsoIMur6tiYN3so1BH2STS93gLcBNJQdRFEuDJYeFAmtaFJSdDxej&#10;QG8TSu71OdnEl+PXYLhbf/4tj0q9v7XzMQhPrX+Fn+1vrSCOhvB/Jhw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2KM+xQAAANwAAAAPAAAAAAAAAAAAAAAAAJgCAABkcnMv&#10;ZG93bnJldi54bWxQSwUGAAAAAAQABAD1AAAAigMAAAAA&#10;" path="m,3l16,r,365l,367,,3xe" fillcolor="#7e7e7e" stroked="f">
                        <v:path arrowok="t" o:connecttype="custom" o:connectlocs="0,3;8,0;8,365;0,367;0,3" o:connectangles="0,0,0,0,0"/>
                      </v:shape>
                      <v:shape id="Freeform 203" o:spid="_x0000_s1225" style="position:absolute;left:715;top:1440;width:8;height:366;visibility:visible;mso-wrap-style:square;v-text-anchor:top" coordsize="15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tbcMA&#10;AADcAAAADwAAAGRycy9kb3ducmV2LnhtbESPQWsCMRSE74L/ITyhNzdrEZGtUVRaWOilant/bJ67&#10;oZuXNUnX9d83guBxmJlvmNVmsK3oyQfjWMEsy0EQV04brhV8nz6mSxAhImtsHZOCGwXYrMejFRba&#10;XflA/THWIkE4FKigibErpAxVQxZD5jri5J2dtxiT9LXUHq8Jblv5mucLadFwWmiwo31D1e/xzyqY&#10;7y6m+touqXz/Kc+996b95JtSL5Nh+wYi0hCf4Ue71AoW+RzuZ9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ltbcMAAADcAAAADwAAAAAAAAAAAAAAAACYAgAAZHJzL2Rv&#10;d25yZXYueG1sUEsFBgAAAAAEAAQA9QAAAIgDAAAAAA==&#10;" path="m,1l15,r,364l,366,,1xe" fillcolor="#7f7f7f" stroked="f">
                        <v:path arrowok="t" o:connecttype="custom" o:connectlocs="0,1;8,0;8,364;0,366;0,1" o:connectangles="0,0,0,0,0"/>
                      </v:shape>
                      <v:shape id="Freeform 204" o:spid="_x0000_s1226" style="position:absolute;left:723;top:1437;width:13;height:367;visibility:visible;mso-wrap-style:square;v-text-anchor:top" coordsize="27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9MH8UA&#10;AADcAAAADwAAAGRycy9kb3ducmV2LnhtbESPzWrDMBCE74W8g9hALyWRXZqQulFCCBh8KjQtgdy2&#10;1tY2sVZGkn/69lUhkOMwM98w2/1kWjGQ841lBekyAUFcWt1wpeDrM19sQPiArLG1TAp+ycN+N3vY&#10;YqbtyB80nEIlIoR9hgrqELpMSl/WZNAvbUccvR/rDIYoXSW1wzHCTSufk2QtDTYcF2rs6FhTeT31&#10;RoF5eS2qVZub7/Pl8O7SpzS4PlfqcT4d3kAEmsI9fGsXWsE6WcH/mXgE5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b0wfxQAAANwAAAAPAAAAAAAAAAAAAAAAAJgCAABkcnMv&#10;ZG93bnJldi54bWxQSwUGAAAAAAQABAD1AAAAigMAAAAA&#10;" path="m,3l27,r,363l,367,,3xe" fillcolor="gray" stroked="f">
                        <v:path arrowok="t" o:connecttype="custom" o:connectlocs="0,3;13,0;13,363;0,367;0,3" o:connectangles="0,0,0,0,0"/>
                      </v:shape>
                      <v:shape id="Freeform 205" o:spid="_x0000_s1227" style="position:absolute;left:736;top:1433;width:12;height:367;visibility:visible;mso-wrap-style:square;v-text-anchor:top" coordsize="24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ocQcYA&#10;AADcAAAADwAAAGRycy9kb3ducmV2LnhtbESPQWvCQBSE70L/w/IKvYhuLBpKmo2UQiDioZgWxNsj&#10;+5qkzb6N2VXjv3cLQo/DzHzDpOvRdOJMg2stK1jMIxDEldUt1wq+PvPZCwjnkTV2lknBlRyss4dJ&#10;iom2F97RufS1CBB2CSpovO8TKV3VkEE3tz1x8L7tYNAHOdRSD3gJcNPJ5yiKpcGWw0KDPb03VP2W&#10;J6Ngt833e/uTlxs8fhyK1bTQdbtU6ulxfHsF4Wn0/+F7u9AK4iiGvzPhCM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ocQcYAAADcAAAADwAAAAAAAAAAAAAAAACYAgAAZHJz&#10;L2Rvd25yZXYueG1sUEsFBgAAAAAEAAQA9QAAAIsDAAAAAA==&#10;" path="m,4l24,r,362l,367,,4xe" fillcolor="#818181" stroked="f">
                        <v:path arrowok="t" o:connecttype="custom" o:connectlocs="0,4;12,0;12,362;0,367;0,4" o:connectangles="0,0,0,0,0"/>
                      </v:shape>
                      <v:shape id="Freeform 206" o:spid="_x0000_s1228" style="position:absolute;left:736;top:1435;width:6;height:365;visibility:visible;mso-wrap-style:square;v-text-anchor:top" coordsize="12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N2NsUA&#10;AADcAAAADwAAAGRycy9kb3ducmV2LnhtbESPQWsCMRSE7wX/Q3hCbzXpUmzZGqUIgmCxaqXn5+a5&#10;u7p5WZJUV399IxQ8DjPzDTOadLYRJ/KhdqzheaBAEBfO1Fxq2H7Pnt5AhIhssHFMGi4UYDLuPYww&#10;N+7MazptYikShEOOGqoY21zKUFRkMQxcS5y8vfMWY5K+lMbjOcFtIzOlhtJizWmhwpamFRXHza/V&#10;sPvxS7W41PvVIcNttnv5vMavQuvHfvfxDiJSF+/h//bcaBiqV7idSUdAj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o3Y2xQAAANwAAAAPAAAAAAAAAAAAAAAAAJgCAABkcnMv&#10;ZG93bnJldi54bWxQSwUGAAAAAAQABAD1AAAAigMAAAAA&#10;" path="m,2l12,r,362l,365,,2xe" fillcolor="#818181" stroked="f">
                        <v:path arrowok="t" o:connecttype="custom" o:connectlocs="0,2;6,0;6,362;0,365;0,2" o:connectangles="0,0,0,0,0"/>
                      </v:shape>
                      <v:shape id="Freeform 207" o:spid="_x0000_s1229" style="position:absolute;left:742;top:1433;width:6;height:364;visibility:visible;mso-wrap-style:square;v-text-anchor:top" coordsize="12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i/8IA&#10;AADcAAAADwAAAGRycy9kb3ducmV2LnhtbERPz2vCMBS+D/wfwht4GTN1B9FqlFIUyg4DO8Hro3k2&#10;Zc1LSTJb//vlMPD48f3eHSbbizv50DlWsFxkIIgbpztuFVy+T+9rECEia+wdk4IHBTjsZy87zLUb&#10;+Uz3OrYihXDIUYGJccilDI0hi2HhBuLE3Zy3GBP0rdQexxRue/mRZStpsePUYHCg0lDzU/9aBZvr&#10;sSiPHuXltOk+6y9zrq5vRqn561RsQUSa4lP87660glWW1qYz6Qj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KL/wgAAANwAAAAPAAAAAAAAAAAAAAAAAJgCAABkcnMvZG93&#10;bnJldi54bWxQSwUGAAAAAAQABAD1AAAAhwMAAAAA&#10;" path="m,2l12,r,362l,364,,2xe" fillcolor="#828282" stroked="f">
                        <v:path arrowok="t" o:connecttype="custom" o:connectlocs="0,2;6,0;6,362;0,364;0,2" o:connectangles="0,0,0,0,0"/>
                      </v:shape>
                      <v:shape id="Freeform 208" o:spid="_x0000_s1230" style="position:absolute;left:748;top:1429;width:10;height:366;visibility:visible;mso-wrap-style:square;v-text-anchor:top" coordsize="19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8Y8cA&#10;AADcAAAADwAAAGRycy9kb3ducmV2LnhtbESPQWvCQBSE7wX/w/KEXkrdpNhQo6uEgNCDB7WKeHtk&#10;n0kw+zZkV0399a5Q6HGYmW+Y2aI3jbhS52rLCuJRBIK4sLrmUsHuZ/n+BcJ5ZI2NZVLwSw4W88HL&#10;DFNtb7yh69aXIkDYpaig8r5NpXRFRQbdyLbEwTvZzqAPsiul7vAW4KaRH1GUSIM1h4UKW8orKs7b&#10;i1Gwjseb/eEYv63y1fFA93GWf9aZUq/DPpuC8NT7//Bf+1srSKIJPM+EI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IPGPHAAAA3AAAAA8AAAAAAAAAAAAAAAAAmAIAAGRy&#10;cy9kb3ducmV2LnhtbFBLBQYAAAAABAAEAPUAAACMAwAAAAA=&#10;" path="m,4l19,r,361l,366,,4xe" fillcolor="#838383" stroked="f">
                        <v:path arrowok="t" o:connecttype="custom" o:connectlocs="0,4;10,0;10,361;0,366;0,4" o:connectangles="0,0,0,0,0"/>
                      </v:shape>
                      <v:shape id="Freeform 209" o:spid="_x0000_s1231" style="position:absolute;left:758;top:1426;width:7;height:364;visibility:visible;mso-wrap-style:square;v-text-anchor:top" coordsize="16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jWocMA&#10;AADcAAAADwAAAGRycy9kb3ducmV2LnhtbERPy2rCQBTdF/yH4Qru6sSCqUZHsYVCwW58QHR3zVyT&#10;YOZOmJlq7Nc7i4LLw3nPl51pxJWcry0rGA0TEMSF1TWXCva7r9cJCB+QNTaWScGdPCwXvZc5Ztre&#10;eEPXbShFDGGfoYIqhDaT0hcVGfRD2xJH7mydwRChK6V2eIvhppFvSZJKgzXHhgpb+qyouGx/jYJm&#10;XHyc2nd3nJZ/Jk/Xh5x+TrlSg363moEI1IWn+N/9rRWkozg/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jWocMAAADcAAAADwAAAAAAAAAAAAAAAACYAgAAZHJzL2Rv&#10;d25yZXYueG1sUEsFBgAAAAAEAAQA9QAAAIgDAAAAAA==&#10;" path="m,3l16,r,359l,364,,3xe" fillcolor="#848484" stroked="f">
                        <v:path arrowok="t" o:connecttype="custom" o:connectlocs="0,3;7,0;7,359;0,364;0,3" o:connectangles="0,0,0,0,0"/>
                      </v:shape>
                      <v:shape id="Freeform 210" o:spid="_x0000_s1232" style="position:absolute;left:765;top:1421;width:7;height:364;visibility:visible;mso-wrap-style:square;v-text-anchor:top" coordsize="13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43GsYA&#10;AADcAAAADwAAAGRycy9kb3ducmV2LnhtbESPQWvCQBSE74X+h+UVvDWbSNA2dRVRpIpoq/bS2yP7&#10;moRm34bs1sR/7wpCj8PMfMNMZr2pxZlaV1lWkEQxCOLc6ooLBV+n1fMLCOeRNdaWScGFHMymjw8T&#10;zLTt+EDnoy9EgLDLUEHpfZNJ6fKSDLrINsTB+7GtQR9kW0jdYhfgppbDOB5JgxWHhRIbWpSU/x7/&#10;jILd5vvw+pGO9+k7pdvTHjuql59KDZ76+RsIT73/D9/ba61glCRwOxOO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43GsYAAADcAAAADwAAAAAAAAAAAAAAAACYAgAAZHJz&#10;L2Rvd25yZXYueG1sUEsFBgAAAAAEAAQA9QAAAIsDAAAAAA==&#10;" path="m,5l13,r,358l,364,,5xe" fillcolor="#848484" stroked="f">
                        <v:path arrowok="t" o:connecttype="custom" o:connectlocs="0,5;7,0;7,358;0,364;0,5" o:connectangles="0,0,0,0,0"/>
                      </v:shape>
                      <v:shape id="Freeform 211" o:spid="_x0000_s1233" style="position:absolute;left:772;top:1418;width:4;height:361;visibility:visible;mso-wrap-style:square;v-text-anchor:top" coordsize="8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gCKMQA&#10;AADcAAAADwAAAGRycy9kb3ducmV2LnhtbESP0YrCMBRE3xf8h3CFfRFN64OUaizisrgiLFj9gEtz&#10;bUubm9LE2v37jSD4OMzMGWaTjaYVA/WutqwgXkQgiAuray4VXC/f8wSE88gaW8uk4I8cZNvJxwZT&#10;bR98piH3pQgQdikqqLzvUildUZFBt7AdcfButjfog+xLqXt8BLhp5TKKVtJgzWGhwo72FRVNfjcK&#10;knL223QnHE7N7Esf6rPLL8dEqc/puFuD8DT6d/jV/tEKVvESnmfCEZ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AijEAAAA3AAAAA8AAAAAAAAAAAAAAAAAmAIAAGRycy9k&#10;b3ducmV2LnhtbFBLBQYAAAAABAAEAPUAAACJAwAAAAA=&#10;" path="m,3l8,r,357l,361,,3xe" fillcolor="#848484" stroked="f">
                        <v:path arrowok="t" o:connecttype="custom" o:connectlocs="0,3;4,0;4,357;0,361;0,3" o:connectangles="0,0,0,0,0"/>
                      </v:shape>
                      <v:shape id="Freeform 212" o:spid="_x0000_s1234" style="position:absolute;left:776;top:1413;width:1;height:362;visibility:visible;mso-wrap-style:square;v-text-anchor:top" coordsize="2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zgbsUA&#10;AADcAAAADwAAAGRycy9kb3ducmV2LnhtbESPQWvCQBSE70L/w/IK3upGBSnRVUQihEIL1UL19sg+&#10;s9Hs25Ddmvjvu4LgcZiZb5jFqre1uFLrK8cKxqMEBHHhdMWlgp/99u0dhA/IGmvHpOBGHlbLl8EC&#10;U+06/qbrLpQiQtinqMCE0KRS+sKQRT9yDXH0Tq61GKJsS6lb7CLc1nKSJDNpseK4YLChjaHisvuz&#10;CvDjdPvMNseD+aUv153LrM/zTKnha7+egwjUh2f40c61gtl4Cvcz8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OBuxQAAANwAAAAPAAAAAAAAAAAAAAAAAJgCAABkcnMv&#10;ZG93bnJldi54bWxQSwUGAAAAAAQABAD1AAAAigMAAAAA&#10;" path="m,5l2,r,356l,362,,5xe" fillcolor="#838383" stroked="f">
                        <v:path arrowok="t" o:connecttype="custom" o:connectlocs="0,5;1,0;1,356;0,362;0,5" o:connectangles="0,0,0,0,0"/>
                      </v:shape>
                      <v:shape id="Freeform 213" o:spid="_x0000_s1235" style="position:absolute;left:336;top:1378;width:441;height:81;visibility:visible;mso-wrap-style:square;v-text-anchor:top" coordsize="883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Oa8QA&#10;AADcAAAADwAAAGRycy9kb3ducmV2LnhtbESPUWvCMBSF3wX/Q7jC3jStDNHOKNvAoQNBqz/g0tw1&#10;Zc1NaTJN//0yGPh4OOd8h7PeRtuKG/W+cawgn2UgiCunG64VXC+76RKED8gaW8ekYCAP2814tMZC&#10;uzuf6VaGWiQI+wIVmBC6QkpfGbLoZ64jTt6X6y2GJPta6h7vCW5bOc+yhbTYcFow2NG7oeq7/LEK&#10;9sOpjR9vZjjmJcfBf64Oh+NKqadJfH0BESiGR/i/vdcKFvkz/J1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UjmvEAAAA3AAAAA8AAAAAAAAAAAAAAAAAmAIAAGRycy9k&#10;b3ducmV2LnhtbFBLBQYAAAAABAAEAPUAAACJAwAAAAA=&#10;" path="m509,l466,1r-45,l381,3,338,4,299,5,260,7r-37,3l188,12r-33,3l124,17,97,20,72,24,51,28,33,31,18,35,8,40,,43r,5l2,51r8,4l22,59r15,3l57,66r23,2l105,70r31,3l169,75r35,3l243,79r42,1l328,80r47,1l421,80r45,l512,79r43,-1l598,75r39,-2l675,70r35,-2l743,66r31,-4l801,59r24,-4l844,51r16,-3l873,43r8,-3l883,35r-2,-4l877,28,867,24,854,20,836,17,815,15,792,12,765,10,736,7,703,5,668,4,631,3,592,1r-41,l509,xe" fillcolor="silver" stroked="f">
                        <v:path arrowok="t" o:connecttype="custom" o:connectlocs="233,1;190,3;149,5;111,10;77,15;48,20;25,28;9,35;0,43;1,51;11,59;28,66;52,70;84,75;121,79;164,80;210,80;256,79;299,75;337,70;371,66;400,59;422,51;436,43;441,35;438,28;427,20;407,15;382,10;351,5;315,3;275,1" o:connectangles="0,0,0,0,0,0,0,0,0,0,0,0,0,0,0,0,0,0,0,0,0,0,0,0,0,0,0,0,0,0,0,0"/>
                      </v:shape>
                    </v:group>
                    <v:rect id="Rectangle 214" o:spid="_x0000_s1236" style="position:absolute;left:720;top:8640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8Uas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/FGrEAAAA3AAAAA8AAAAAAAAAAAAAAAAAmAIAAGRycy9k&#10;b3ducmV2LnhtbFBLBQYAAAAABAAEAPUAAACJAwAAAAA=&#10;" filled="f" stroked="f">
                      <v:textbox inset="0,0,0,0">
                        <w:txbxContent>
                          <w:p w:rsidR="000410EA" w:rsidRDefault="000410EA" w:rsidP="000410EA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00"/>
                              </w:rPr>
                              <w:t xml:space="preserve">DB </w:t>
                            </w:r>
                          </w:p>
                          <w:p w:rsidR="000410EA" w:rsidRDefault="000410EA" w:rsidP="000410EA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00"/>
                              </w:rPr>
                              <w:t>Table 1</w:t>
                            </w:r>
                          </w:p>
                        </w:txbxContent>
                      </v:textbox>
                    </v:rect>
                  </v:group>
                  <v:group id="Group 215" o:spid="_x0000_s1237" style="position:absolute;left:2229;top:6106;width:1011;height:1125" coordorigin="540,8376" coordsize="1103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L8C8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vwLxgAAANwA&#10;AAAPAAAAAAAAAAAAAAAAAKoCAABkcnMvZG93bnJldi54bWxQSwUGAAAAAAQABAD6AAAAnQMAAAAA&#10;">
                    <v:group id="Group 216" o:spid="_x0000_s1238" style="position:absolute;left:540;top:8376;width:1103;height:1125" coordorigin="336,1378" coordsize="441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      <v:shape id="Freeform 217" o:spid="_x0000_s1239" style="position:absolute;left:336;top:1426;width:1;height:364;visibility:visible;mso-wrap-style:square;v-text-anchor:top" coordsize="2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+jf8MA&#10;AADcAAAADwAAAGRycy9kb3ducmV2LnhtbERPS27CMBDdI/UO1lRig4oDiwilOFGpimhZVG3CAYZ4&#10;GgficRS7kN4eLyqxfHr/dTHaTlxo8K1jBYt5AoK4drrlRsGh2j6tQPiArLFzTAr+yEORP0zWmGl3&#10;5W+6lKERMYR9hgpMCH0mpa8NWfRz1xNH7scNFkOEQyP1gNcYbju5TJJUWmw5Nhjs6dVQfS5/rYLq&#10;Yzer6pM3R3s2myp5239+lalS08fx5RlEoDHcxf/ud60gXcS18Uw8Aj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+jf8MAAADcAAAADwAAAAAAAAAAAAAAAACYAgAAZHJzL2Rv&#10;d25yZXYueG1sUEsFBgAAAAAEAAQA9QAAAIgDAAAAAA==&#10;" path="m,l2,3r,361l,359,,xe" fillcolor="#6f6f6f" stroked="f">
                        <v:path arrowok="t" o:connecttype="custom" o:connectlocs="0,0;1,3;1,364;0,359;0,0" o:connectangles="0,0,0,0,0"/>
                      </v:shape>
                      <v:shape id="Freeform 218" o:spid="_x0000_s1240" style="position:absolute;left:337;top:1429;width:3;height:366;visibility:visible;mso-wrap-style:square;v-text-anchor:top" coordsize="8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xSMUA&#10;AADcAAAADwAAAGRycy9kb3ducmV2LnhtbESPT2sCMRTE7wW/Q3hCL6VmLSjb1SiiCNKDpf47P5LX&#10;3aWblyXJ6vrtG6HQ4zAzv2Hmy9424ko+1I4VjEcZCGLtTM2lgtNx+5qDCBHZYOOYFNwpwHIxeJpj&#10;YdyNv+h6iKVIEA4FKqhibAspg67IYhi5ljh5385bjEn6UhqPtwS3jXzLsqm0WHNaqLCldUX659BZ&#10;BZtJ96H3/vPyYtaTPDfNubvorVLPw341AxGpj//hv/bOKJiO3+Fx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XFIxQAAANwAAAAPAAAAAAAAAAAAAAAAAJgCAABkcnMv&#10;ZG93bnJldi54bWxQSwUGAAAAAAQABAD1AAAAigMAAAAA&#10;" path="m,l8,4r,362l,361,,xe" fillcolor="#717171" stroked="f">
                        <v:path arrowok="t" o:connecttype="custom" o:connectlocs="0,0;3,4;3,366;0,361;0,0" o:connectangles="0,0,0,0,0"/>
                      </v:shape>
                      <v:shape id="Freeform 219" o:spid="_x0000_s1241" style="position:absolute;left:340;top:1433;width:6;height:367;visibility:visible;mso-wrap-style:square;v-text-anchor:top" coordsize="12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jZcMA&#10;AADcAAAADwAAAGRycy9kb3ducmV2LnhtbERPy2rCQBTdC/2H4Ra6kTrxgWh0FGsR3FhoTHF7zdwm&#10;oZk7ITONyd87C8Hl4bzX285UoqXGlZYVjEcRCOLM6pJzBen58L4A4TyyxsoyKejJwXbzMlhjrO2N&#10;v6lNfC5CCLsYFRTe17GULivIoBvZmjhwv7Yx6ANscqkbvIVwU8lJFM2lwZJDQ4E17QvK/pJ/o+Dn&#10;lAyXpv2Y9p+z8xct+vRy3adKvb12uxUIT51/ih/uo1Ywn4T54Uw4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ajZcMAAADcAAAADwAAAAAAAAAAAAAAAACYAgAAZHJzL2Rv&#10;d25yZXYueG1sUEsFBgAAAAAEAAQA9QAAAIgDAAAAAA==&#10;" path="m,l12,4r,363l,362,,xe" fillcolor="#727272" stroked="f">
                        <v:path arrowok="t" o:connecttype="custom" o:connectlocs="0,0;6,4;6,367;0,362;0,0" o:connectangles="0,0,0,0,0"/>
                      </v:shape>
                      <v:shape id="Freeform 220" o:spid="_x0000_s1242" style="position:absolute;left:346;top:1437;width:8;height:367;visibility:visible;mso-wrap-style:square;v-text-anchor:top" coordsize="15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fctMYA&#10;AADcAAAADwAAAGRycy9kb3ducmV2LnhtbESPQWvCQBSE74L/YXlCb7pRJJToKiIIttBDrYreHtln&#10;sph9m2a3Sdpf3y0UPA4z8w2zXPe2Ei013jhWMJ0kIIhzpw0XCo4fu/EzCB+QNVaOScE3eVivhoMl&#10;Ztp1/E7tIRQiQthnqKAMoc6k9HlJFv3E1cTRu7nGYoiyKaRusItwW8lZkqTSouG4UGJN25Ly++HL&#10;KujOydvFvNbu01yP7fwn3b+0p7lST6N+swARqA+P8H97rxWksy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1fctMYAAADcAAAADwAAAAAAAAAAAAAAAACYAgAAZHJz&#10;L2Rvd25yZXYueG1sUEsFBgAAAAAEAAQA9QAAAIsDAAAAAA==&#10;" path="m,l15,3r,364l,363,,xe" fillcolor="#737373" stroked="f">
                        <v:path arrowok="t" o:connecttype="custom" o:connectlocs="0,0;8,3;8,367;0,363;0,0" o:connectangles="0,0,0,0,0"/>
                      </v:shape>
                      <v:shape id="Freeform 221" o:spid="_x0000_s1243" style="position:absolute;left:354;top:1440;width:10;height:368;visibility:visible;mso-wrap-style:square;v-text-anchor:top" coordsize="20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/aVMcA&#10;AADcAAAADwAAAGRycy9kb3ducmV2LnhtbESPQWvCQBSE70L/w/KEXqTZGFBs6ipFKFikYJO20Nsj&#10;+0yC2bchu03iv+8KgsdhZr5h1tvRNKKnztWWFcyjGARxYXXNpYKv/O1pBcJ5ZI2NZVJwIQfbzcNk&#10;jam2A39Sn/lSBAi7FBVU3replK6oyKCLbEscvJPtDPogu1LqDocAN41M4ngpDdYcFipsaVdRcc7+&#10;jIIPPebve3tZHZ/L0098mC2+Z/ir1ON0fH0B4Wn09/CtvdcKlkkC1zPhCMj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v2lTHAAAA3AAAAA8AAAAAAAAAAAAAAAAAmAIAAGRy&#10;cy9kb3ducmV2LnhtbFBLBQYAAAAABAAEAPUAAACMAwAAAAA=&#10;" path="m,l20,4r,364l,364,,xe" fillcolor="#747474" stroked="f">
                        <v:path arrowok="t" o:connecttype="custom" o:connectlocs="0,0;10,4;10,368;0,364;0,0" o:connectangles="0,0,0,0,0"/>
                      </v:shape>
                      <v:shape id="Freeform 222" o:spid="_x0000_s1244" style="position:absolute;left:364;top:1444;width:11;height:368;visibility:visible;mso-wrap-style:square;v-text-anchor:top" coordsize="23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BWa8YA&#10;AADcAAAADwAAAGRycy9kb3ducmV2LnhtbESPT2vCQBTE7wW/w/KEXopu/oCE1DUUURBKD9ri+ZF9&#10;TUKzb2N2TaKf3i0Uehxm5jfMuphMKwbqXWNZQbyMQBCXVjdcKfj63C8yEM4ja2wtk4IbOSg2s6c1&#10;5tqOfKTh5CsRIOxyVFB73+VSurImg25pO+LgfdveoA+yr6TucQxw08okilbSYMNhocaOtjWVP6er&#10;UXA+ViY2H/fL+P6SRNmQpbdslyr1PJ/eXkF4mvx/+K990ApWSQq/Z8IRkJ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BWa8YAAADcAAAADwAAAAAAAAAAAAAAAACYAgAAZHJz&#10;L2Rvd25yZXYueG1sUEsFBgAAAAAEAAQA9QAAAIsDAAAAAA==&#10;" path="m,l23,2r,366l,364,,xe" fillcolor="#747474" stroked="f">
                        <v:path arrowok="t" o:connecttype="custom" o:connectlocs="0,0;11,2;11,368;0,364;0,0" o:connectangles="0,0,0,0,0"/>
                      </v:shape>
                      <v:shape id="Freeform 223" o:spid="_x0000_s1245" style="position:absolute;left:375;top:1446;width:13;height:369;visibility:visible;mso-wrap-style:square;v-text-anchor:top" coordsize="25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AQbcQA&#10;AADcAAAADwAAAGRycy9kb3ducmV2LnhtbESP3YrCMBSE7xd8h3AE79ZUEZFqFFEUWRZcfx7g2Bzb&#10;anNSm1i7+/RmQfBymJlvmMmsMYWoqXK5ZQW9bgSCOLE651TB8bD6HIFwHlljYZkU/JKD2bT1McFY&#10;2wfvqN77VAQIuxgVZN6XsZQuycig69qSOHhnWxn0QVap1BU+AtwUsh9FQ2kw57CQYUmLjJLr/m4U&#10;XDZfi7+f5OT19/Ky1vWt3i75rFSn3czHIDw1/h1+tTdawbA/gP8z4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QEG3EAAAA3AAAAA8AAAAAAAAAAAAAAAAAmAIAAGRycy9k&#10;b3ducmV2LnhtbFBLBQYAAAAABAAEAPUAAACJAwAAAAA=&#10;" path="m,l25,2r,367l,366,,xe" fillcolor="#747474" stroked="f">
                        <v:path arrowok="t" o:connecttype="custom" o:connectlocs="0,0;13,2;13,369;0,366;0,0" o:connectangles="0,0,0,0,0"/>
                      </v:shape>
                      <v:shape id="Freeform 224" o:spid="_x0000_s1246" style="position:absolute;left:388;top:1448;width:16;height:371;visibility:visible;mso-wrap-style:square;v-text-anchor:top" coordsize="31,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wT0sMA&#10;AADcAAAADwAAAGRycy9kb3ducmV2LnhtbESPT4vCMBTE78J+h/AW9qbpKop0jSJbhD35p5Y9P5pn&#10;W2xeShO19tMbQfA4zMxvmMWqM7W4Uusqywq+RxEI4tzqigsF2XEznINwHlljbZkU3MnBavkxWGCs&#10;7Y0PdE19IQKEXYwKSu+bWEqXl2TQjWxDHLyTbQ36INtC6hZvAW5qOY6imTRYcVgosaHfkvJzejEK&#10;Jv1/1uFpn9aHCWKfTPtkt02U+vrs1j8gPHX+HX61/7SC2XgK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wT0sMAAADcAAAADwAAAAAAAAAAAAAAAACYAgAAZHJzL2Rv&#10;d25yZXYueG1sUEsFBgAAAAAEAAQA9QAAAIgDAAAAAA==&#10;" path="m,l31,3r,368l,367,,xe" fillcolor="#747474" stroked="f">
                        <v:path arrowok="t" o:connecttype="custom" o:connectlocs="0,0;16,3;16,371;0,367;0,0" o:connectangles="0,0,0,0,0"/>
                      </v:shape>
                      <v:shape id="Freeform 225" o:spid="_x0000_s1247" style="position:absolute;left:404;top:1451;width:16;height:370;visibility:visible;mso-wrap-style:square;v-text-anchor:top" coordsize="3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gsIA&#10;AADcAAAADwAAAGRycy9kb3ducmV2LnhtbESP3YrCMBSE7wXfIRxh7zRVlqLVKLogCoLgzwMcmmNb&#10;TE5Kk23r2xthYS+HmfmGWW16a0RLja8cK5hOEhDEudMVFwrut/14DsIHZI3GMSl4kYfNejhYYaZd&#10;xxdqr6EQEcI+QwVlCHUmpc9LsugnriaO3sM1FkOUTSF1g12EWyNnSZJKixXHhRJr+ikpf15/rQKP&#10;/WHhzkZ3F/M8nW/tcTfHb6W+Rv12CSJQH/7Df+2jVpDOUviciUd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tKCwgAAANwAAAAPAAAAAAAAAAAAAAAAAJgCAABkcnMvZG93&#10;bnJldi54bWxQSwUGAAAAAAQABAD1AAAAhwMAAAAA&#10;" path="m,l33,2r,368l,368,,xe" fillcolor="#747474" stroked="f">
                        <v:path arrowok="t" o:connecttype="custom" o:connectlocs="0,0;16,2;16,370;0,368;0,0" o:connectangles="0,0,0,0,0"/>
                      </v:shape>
                      <v:shape id="Freeform 226" o:spid="_x0000_s1248" style="position:absolute;left:420;top:1453;width:17;height:370;visibility:visible;mso-wrap-style:square;v-text-anchor:top" coordsize="35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GnrMIA&#10;AADcAAAADwAAAGRycy9kb3ducmV2LnhtbESP3YrCMBSE7xd8h3AEbxZNK/hDNYoIW70Tfx7g0Byb&#10;YnNSmqytb28WFrwcZuYbZr3tbS2e1PrKsYJ0koAgLpyuuFRwu/6MlyB8QNZYOyYFL/Kw3Qy+1php&#10;1/GZnpdQighhn6ECE0KTSekLQxb9xDXE0bu71mKIsi2lbrGLcFvLaZLMpcWK44LBhvaGisfl1yrI&#10;v6+B9pgu5Tk9zlxn8tnhlCs1Gva7FYhAffiE/9tHrWA+XcDfmXgE5O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AaeswgAAANwAAAAPAAAAAAAAAAAAAAAAAJgCAABkcnMvZG93&#10;bnJldi54bWxQSwUGAAAAAAQABAD1AAAAhwMAAAAA&#10;" path="m,l35,3r,367l,368,,xe" fillcolor="#737373" stroked="f">
                        <v:path arrowok="t" o:connecttype="custom" o:connectlocs="0,0;17,3;17,370;0,368;0,0" o:connectangles="0,0,0,0,0"/>
                      </v:shape>
                      <v:shape id="Freeform 227" o:spid="_x0000_s1249" style="position:absolute;left:437;top:1456;width:20;height:370;visibility:visible;mso-wrap-style:square;v-text-anchor:top" coordsize="39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dbMIA&#10;AADcAAAADwAAAGRycy9kb3ducmV2LnhtbERPz2vCMBS+C/sfwhvspolOyqimIoOxMU9zjl2fzWtT&#10;bF5KErX7781B2PHj+73ejK4XFwqx86xhPlMgiGtvOm41HL7fpi8gYkI22HsmDX8UYVM9TNZYGn/l&#10;L7rsUytyCMcSNdiUhlLKWFtyGGd+IM5c44PDlGFopQl4zeGulwulCumw49xgcaBXS/Vpf3YawrM9&#10;F7vtp8Lj7rj8bX5O70t10PrpcdyuQCQa07/47v4wGopFXpvP5CMg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B1swgAAANwAAAAPAAAAAAAAAAAAAAAAAJgCAABkcnMvZG93&#10;bnJldi54bWxQSwUGAAAAAAQABAD1AAAAhwMAAAAA&#10;" path="m,l39,1r,369l,367,,xe" fillcolor="#727272" stroked="f">
                        <v:path arrowok="t" o:connecttype="custom" o:connectlocs="0,0;20,1;20,370;0,367;0,0" o:connectangles="0,0,0,0,0"/>
                      </v:shape>
                      <v:shape id="Freeform 228" o:spid="_x0000_s1250" style="position:absolute;left:457;top:1457;width:21;height:370;visibility:visible;mso-wrap-style:square;v-text-anchor:top" coordsize="42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BPfsUA&#10;AADcAAAADwAAAGRycy9kb3ducmV2LnhtbESPT2sCMRTE74V+h/CE3mpWKdKuRhFRkB5a6j88PjfP&#10;TezmZdmkun57Iwg9DjPzG2Y0aV0lztQE61lBr5uBIC68tlwq2KwXr+8gQkTWWHkmBVcKMBk/P40w&#10;1/7CP3RexVIkCIccFZgY61zKUBhyGLq+Jk7e0TcOY5JNKXWDlwR3lexn2UA6tJwWDNY0M1T8rv6c&#10;gjB7+7bb9f50XX6a3SGj6mtut0q9dNrpEESkNv6HH+2lVjDof8D9TDoCcn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8E9+xQAAANwAAAAPAAAAAAAAAAAAAAAAAJgCAABkcnMv&#10;ZG93bnJldi54bWxQSwUGAAAAAAQABAD1AAAAigMAAAAA&#10;" path="m,l42,1r,369l,369,,xe" fillcolor="#727272" stroked="f">
                        <v:path arrowok="t" o:connecttype="custom" o:connectlocs="0,0;21,1;21,370;0,369;0,0" o:connectangles="0,0,0,0,0"/>
                      </v:shape>
                      <v:rect id="Rectangle 229" o:spid="_x0000_s1251" style="position:absolute;left:457;top:1457;width:11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jVsIA&#10;AADcAAAADwAAAGRycy9kb3ducmV2LnhtbERPXWvCMBR9F/Yfwh3szaZzIlJNixPGhozJqgi+XZpr&#10;W2xuSpJp+++Xh8EeD+d7XQymEzdyvrWs4DlJQRBXVrdcKzge3qZLED4ga+wsk4KRPBT5w2SNmbZ3&#10;/qZbGWoRQ9hnqKAJoc+k9FVDBn1ie+LIXawzGCJ0tdQO7zHcdHKWpgtpsOXY0GBP24aqa/ljFJTn&#10;3f71K5z4043zsfJ7rQ/vWqmnx2GzAhFoCP/iP/eHVrB4i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9SNWwgAAANwAAAAPAAAAAAAAAAAAAAAAAJgCAABkcnMvZG93&#10;bnJldi54bWxQSwUGAAAAAAQABAD1AAAAhwMAAAAA&#10;" fillcolor="#727272" stroked="f">
                        <v:textbox inset="0,0,0,0"/>
                      </v:rect>
                      <v:shape id="Freeform 230" o:spid="_x0000_s1252" style="position:absolute;left:468;top:1457;width:10;height:370;visibility:visible;mso-wrap-style:square;v-text-anchor:top" coordsize="21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Mo+8YA&#10;AADcAAAADwAAAGRycy9kb3ducmV2LnhtbESPT2vCQBTE70K/w/IK3nRj/UNM3YgtCEI9tLYHj4/s&#10;axKy+zbNrjH99t2C4HGYmd8wm+1gjeip87VjBbNpAoK4cLrmUsHX536SgvABWaNxTAp+ycM2fxht&#10;MNPuyh/Un0IpIoR9hgqqENpMSl9UZNFPXUscvW/XWQxRdqXUHV4j3Br5lCQrabHmuFBhS68VFc3p&#10;YhUs6nfz8ta7tPxZG7lszn7YHVOlxo/D7hlEoCHcw7f2QStYzWfwfyY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Mo+8YAAADcAAAADwAAAAAAAAAAAAAAAACYAgAAZHJz&#10;L2Rvd25yZXYueG1sUEsFBgAAAAAEAAQA9QAAAIsDAAAAAA==&#10;" path="m,l21,1r,369l,369,,xe" fillcolor="#717171" stroked="f">
                        <v:path arrowok="t" o:connecttype="custom" o:connectlocs="0,0;10,1;10,370;0,369;0,0" o:connectangles="0,0,0,0,0"/>
                      </v:shape>
                      <v:shape id="Freeform 231" o:spid="_x0000_s1253" style="position:absolute;left:478;top:1458;width:22;height:370;visibility:visible;mso-wrap-style:square;v-text-anchor:top" coordsize="4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SA9MYA&#10;AADcAAAADwAAAGRycy9kb3ducmV2LnhtbESPQWvCQBSE74L/YXmFXqRu1CImdROkIpR6Uot4fGRf&#10;k9Ds2zS7XdN/3xUKHoeZ+YZZF4NpRaDeNZYVzKYJCOLS6oYrBR+n3dMKhPPIGlvLpOCXHBT5eLTG&#10;TNsrHygcfSUihF2GCmrvu0xKV9Zk0E1tRxy9T9sb9FH2ldQ9XiPctHKeJEtpsOG4UGNHrzWVX8cf&#10;o8Cm++ftYnsJnL7vQkhnq+/J2Sn1+DBsXkB4Gvw9/N9+0wqWiznczs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SA9MYAAADcAAAADwAAAAAAAAAAAAAAAACYAgAAZHJz&#10;L2Rvd25yZXYueG1sUEsFBgAAAAAEAAQA9QAAAIsDAAAAAA==&#10;" path="m,l43,r,370l,369,,xe" fillcolor="#707070" stroked="f">
                        <v:path arrowok="t" o:connecttype="custom" o:connectlocs="0,0;22,0;22,370;0,369;0,0" o:connectangles="0,0,0,0,0"/>
                      </v:shape>
                      <v:shape id="Freeform 232" o:spid="_x0000_s1254" style="position:absolute;left:500;top:1458;width:23;height:370;visibility:visible;mso-wrap-style:square;v-text-anchor:top" coordsize="47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VacQA&#10;AADcAAAADwAAAGRycy9kb3ducmV2LnhtbESP0WoCMRRE3wv9h3ALvhTNVkHLapTSIupDoU39gMvm&#10;ulnc3CybqNm/bwpCH4eZOcOsNsm14kp9aDwreJkUIIgrbxquFRx/tuNXECEiG2w9k4KBAmzWjw8r&#10;LI2/8TdddaxFhnAoUYGNsSulDJUlh2HiO+LsnXzvMGbZ19L0eMtw18ppUcylw4bzgsWO3i1VZ31x&#10;Cvbb9Mxf+oyLpA8f2trhc7cYlBo9pbcliEgp/ofv7b1RMJ/N4O9MP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/FWnEAAAA3AAAAA8AAAAAAAAAAAAAAAAAmAIAAGRycy9k&#10;b3ducmV2LnhtbFBLBQYAAAAABAAEAPUAAACJAwAAAAA=&#10;" path="m,l47,1r,369l,370,,xe" fillcolor="#6f6f6f" stroked="f">
                        <v:path arrowok="t" o:connecttype="custom" o:connectlocs="0,0;23,1;23,370;0,370;0,0" o:connectangles="0,0,0,0,0"/>
                      </v:shape>
                      <v:rect id="Rectangle 233" o:spid="_x0000_s1255" style="position:absolute;left:500;top:1458;width:11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KqCcMA&#10;AADcAAAADwAAAGRycy9kb3ducmV2LnhtbESP0YrCMBRE34X9h3AFX2RN1hWp1ShSEPZBEKsfcLe5&#10;tsXmpjRRu39vFgQfh5k5w6w2vW3EnTpfO9bwNVEgiAtnai41nE+7zwSED8gGG8ek4Y88bNYfgxWm&#10;xj34SPc8lCJC2KeooQqhTaX0RUUW/cS1xNG7uM5iiLIrpenwEeG2kVOl5tJizXGhwpayioprfrMa&#10;DsleLY4Z8fm2SzL+La9j2iqtR8N+uwQRqA/v8Kv9YzTMv2fwfyYe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KqCcMAAADcAAAADwAAAAAAAAAAAAAAAACYAgAAZHJzL2Rv&#10;d25yZXYueG1sUEsFBgAAAAAEAAQA9QAAAIgDAAAAAA==&#10;" fillcolor="#6f6f6f" stroked="f">
                        <v:textbox inset="0,0,0,0"/>
                      </v:rect>
                      <v:shape id="Freeform 234" o:spid="_x0000_s1256" style="position:absolute;left:511;top:1458;width:12;height:370;visibility:visible;mso-wrap-style:square;v-text-anchor:top" coordsize="24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3iCcIA&#10;AADcAAAADwAAAGRycy9kb3ducmV2LnhtbESPzYoCMRCE78K+Q+iFvWnGFX8YjbIIwuJB/HuAZtJO&#10;BpPOkGR19u2NIHgsquorarHqnBU3CrHxrGA4KEAQV143XCs4nzb9GYiYkDVaz6TgnyKslh+9BZba&#10;3/lAt2OqRYZwLFGBSaktpYyVIYdx4Fvi7F18cJiyDLXUAe8Z7qz8LoqJdNhwXjDY0tpQdT3+OQWj&#10;9a5jmrZhY0/7YXF2ptnag1Jfn93PHESiLr3Dr/avVjAZjeF5Jh8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feIJwgAAANwAAAAPAAAAAAAAAAAAAAAAAJgCAABkcnMvZG93&#10;bnJldi54bWxQSwUGAAAAAAQABAD1AAAAhwMAAAAA&#10;" path="m,l24,1r,369l,370,,xe" fillcolor="#6e6e6e" stroked="f">
                        <v:path arrowok="t" o:connecttype="custom" o:connectlocs="0,0;12,1;12,370;0,370;0,0" o:connectangles="0,0,0,0,0"/>
                      </v:shape>
                      <v:shape id="Freeform 235" o:spid="_x0000_s1257" style="position:absolute;left:523;top:1458;width:23;height:370;visibility:visible;mso-wrap-style:square;v-text-anchor:top" coordsize="46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sTOsQA&#10;AADcAAAADwAAAGRycy9kb3ducmV2LnhtbESPQWvCQBSE7wX/w/IEb3WjYpDoKioIBUGplnp9zb4m&#10;wezbsLuNsb++KxQ8DjPzDbNYdaYWLTlfWVYwGiYgiHOrKy4UfJx3rzMQPiBrrC2Tgjt5WC17LwvM&#10;tL3xO7WnUIgIYZ+hgjKEJpPS5yUZ9EPbEEfv2zqDIUpXSO3wFuGmluMkSaXBiuNCiQ1tS8qvpx+j&#10;YHrZ7J1N5fX3U3Z3Ora0L74OSg363XoOIlAXnuH/9ptWkE5SeJy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LEzrEAAAA3AAAAA8AAAAAAAAAAAAAAAAAmAIAAGRycy9k&#10;b3ducmV2LnhtbFBLBQYAAAAABAAEAPUAAACJAwAAAAA=&#10;" path="m,1l46,r,370l,370,,1xe" fillcolor="#6d6d6d" stroked="f">
                        <v:path arrowok="t" o:connecttype="custom" o:connectlocs="0,1;23,0;23,370;0,370;0,1" o:connectangles="0,0,0,0,0"/>
                      </v:shape>
                      <v:shape id="Freeform 236" o:spid="_x0000_s1258" style="position:absolute;left:546;top:1458;width:22;height:370;visibility:visible;mso-wrap-style:square;v-text-anchor:top" coordsize="45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XLM8UA&#10;AADcAAAADwAAAGRycy9kb3ducmV2LnhtbESPW2vCQBSE3wv+h+UIvunGCkaiq4hSkAqlXh58PGRP&#10;Lpg9G7OrSf313YLQx2FmvmEWq85U4kGNKy0rGI8iEMSp1SXnCs6nj+EMhPPIGivLpOCHHKyWvbcF&#10;Jtq2fKDH0eciQNglqKDwvk6kdGlBBt3I1sTBy2xj0AfZ5FI32Aa4qeR7FE2lwZLDQoE1bQpKr8e7&#10;USC/nmRP2za7XOT2+zPbY+zim1KDfreeg/DU+f/wq73TCqaTGP7Oh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cszxQAAANwAAAAPAAAAAAAAAAAAAAAAAJgCAABkcnMv&#10;ZG93bnJldi54bWxQSwUGAAAAAAQABAD1AAAAigMAAAAA&#10;" path="m,l45,r,369l,370,,xe" fillcolor="#6c6c6c" stroked="f">
                        <v:path arrowok="t" o:connecttype="custom" o:connectlocs="0,0;22,0;22,369;0,370;0,0" o:connectangles="0,0,0,0,0"/>
                      </v:shape>
                      <v:shape id="Freeform 237" o:spid="_x0000_s1259" style="position:absolute;left:546;top:1458;width:12;height:370;visibility:visible;mso-wrap-style:square;v-text-anchor:top" coordsize="24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jrJMQA&#10;AADcAAAADwAAAGRycy9kb3ducmV2LnhtbERPXUvDMBR9F/wP4Qp7GS5VZ5HadIigG2NTnKKvl+Ta&#10;FJubrsm27t8vDwMfD+e7nA2uFXvqQ+NZwc0kA0GsvWm4VvD1+XL9ACJEZIOtZ1JwpACz6vKixML4&#10;A3/QfhNrkUI4FKjAxtgVUgZtyWGY+I44cb++dxgT7GtpejykcNfK2yzLpcOGU4PFjp4t6b/Nzil4&#10;n752yznf/1g9X39v42p81Ms3pUZXw9MjiEhD/Bef3QujIL9La9OZdARkd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46yTEAAAA3AAAAA8AAAAAAAAAAAAAAAAAmAIAAGRycy9k&#10;b3ducmV2LnhtbFBLBQYAAAAABAAEAPUAAACJAwAAAAA=&#10;" path="m,l24,r,369l,370,,xe" fillcolor="#6c6c6c" stroked="f">
                        <v:path arrowok="t" o:connecttype="custom" o:connectlocs="0,0;12,0;12,369;0,370;0,0" o:connectangles="0,0,0,0,0"/>
                      </v:shape>
                      <v:rect id="Rectangle 238" o:spid="_x0000_s1260" style="position:absolute;left:558;top:1458;width:10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wASsYA&#10;AADcAAAADwAAAGRycy9kb3ducmV2LnhtbESPW2vCQBSE34X+h+UU+iK6SQWJ0VVKxQu+aUvp4yF7&#10;csHs2ZBdY/TXdwuCj8PMfMMsVr2pRUetqywriMcRCOLM6ooLBd9fm1ECwnlkjbVlUnAjB6vly2CB&#10;qbZXPlJ38oUIEHYpKii9b1IpXVaSQTe2DXHwctsa9EG2hdQtXgPc1PI9iqbSYMVhocSGPkvKzqeL&#10;UZBPsi5ODsNNHP/mtN/dzTrZ/ij19tp/zEF46v0z/GjvtYLpZAb/Z8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wASsYAAADcAAAADwAAAAAAAAAAAAAAAACYAgAAZHJz&#10;L2Rvd25yZXYueG1sUEsFBgAAAAAEAAQA9QAAAIsDAAAAAA==&#10;" fillcolor="#6b6b6b" stroked="f">
                        <v:textbox inset="0,0,0,0"/>
                      </v:rect>
                      <v:shape id="Freeform 239" o:spid="_x0000_s1261" style="position:absolute;left:568;top:1457;width:24;height:370;visibility:visible;mso-wrap-style:square;v-text-anchor:top" coordsize="46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mcN8AA&#10;AADcAAAADwAAAGRycy9kb3ducmV2LnhtbERPy4rCMBTdD/gP4QruxrTjIKU2FRFGhAHBB7q9NNem&#10;2NyUJmrn781iwOXhvIvlYFvxoN43jhWk0wQEceV0w7WC0/HnMwPhA7LG1jEp+CMPy3L0UWCu3ZP3&#10;9DiEWsQQ9jkqMCF0uZS+MmTRT11HHLmr6y2GCPta6h6fMdy28itJ5tJiw7HBYEdrQ9XtcLcKVhtz&#10;O5/T3WX2a12GM2qTTqZKTcbDagEi0BDe4n/3ViuYf8f58Uw8Ar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WmcN8AAAADcAAAADwAAAAAAAAAAAAAAAACYAgAAZHJzL2Rvd25y&#10;ZXYueG1sUEsFBgAAAAAEAAQA9QAAAIUDAAAAAA==&#10;" path="m,1l46,r,369l,370,,1xe" fillcolor="#6a6a6a" stroked="f">
                        <v:path arrowok="t" o:connecttype="custom" o:connectlocs="0,1;24,0;24,369;0,370;0,1" o:connectangles="0,0,0,0,0"/>
                      </v:shape>
                      <v:shape id="Freeform 240" o:spid="_x0000_s1262" style="position:absolute;left:568;top:1457;width:12;height:370;visibility:visible;mso-wrap-style:square;v-text-anchor:top" coordsize="2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6rkcMA&#10;AADcAAAADwAAAGRycy9kb3ducmV2LnhtbESPQYvCMBSE74L/ITzBm6bVRaRrFBEUQT2oC/b4bN62&#10;ZZuX0kSt/34jCB6HmfmGmS1aU4k7Na60rCAeRiCIM6tLzhX8nNeDKQjnkTVWlknBkxws5t3ODBNt&#10;H3yk+8nnIkDYJaig8L5OpHRZQQbd0NbEwfu1jUEfZJNL3eAjwE0lR1E0kQZLDgsF1rQqKPs73YyC&#10;De3SQ536VRrHenm94Pi6ry5K9Xvt8huEp9Z/wu/2ViuYfMXwOhOO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6rkcMAAADcAAAADwAAAAAAAAAAAAAAAACYAgAAZHJzL2Rv&#10;d25yZXYueG1sUEsFBgAAAAAEAAQA9QAAAIgDAAAAAA==&#10;" path="m,1l23,r,369l,370,,1xe" fillcolor="#6a6a6a" stroked="f">
                        <v:path arrowok="t" o:connecttype="custom" o:connectlocs="0,1;12,0;12,369;0,370;0,1" o:connectangles="0,0,0,0,0"/>
                      </v:shape>
                      <v:rect id="Rectangle 241" o:spid="_x0000_s1263" style="position:absolute;left:580;top:1457;width:12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7hRsYA&#10;AADcAAAADwAAAGRycy9kb3ducmV2LnhtbESPT2vCQBTE74V+h+UVeim6iRYJMRspilW8aYt4fGRf&#10;/tDs25DdxrSfvisUPA4z8xsmW42mFQP1rrGsIJ5GIIgLqxuuFHx+bCcJCOeRNbaWScEPOVjljw8Z&#10;ptpe+UjDyVciQNilqKD2vkuldEVNBt3UdsTBK21v0AfZV1L3eA1w08pZFC2kwYbDQo0drWsqvk7f&#10;RkE5L4Y4Obxs4/hS0n73azbJ+1mp56fxbQnC0+jv4f/2XitYvM7gdiYc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7hRsYAAADcAAAADwAAAAAAAAAAAAAAAACYAgAAZHJz&#10;L2Rvd25yZXYueG1sUEsFBgAAAAAEAAQA9QAAAIsDAAAAAA==&#10;" fillcolor="#6b6b6b" stroked="f">
                        <v:textbox inset="0,0,0,0"/>
                      </v:rect>
                      <v:shape id="Freeform 242" o:spid="_x0000_s1264" style="position:absolute;left:592;top:1456;width:21;height:370;visibility:visible;mso-wrap-style:square;v-text-anchor:top" coordsize="4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2kdsQA&#10;AADcAAAADwAAAGRycy9kb3ducmV2LnhtbESPQYvCMBSE78L+h/AWvGnqKlK6RhFB9OBFV2GPj+bZ&#10;FpOXbhNr+++NIOxxmJlvmMWqs0a01PjKsYLJOAFBnDtdcaHg/LMdpSB8QNZoHJOCnjyslh+DBWba&#10;PfhI7SkUIkLYZ6igDKHOpPR5SRb92NXE0bu6xmKIsimkbvAR4dbIrySZS4sVx4USa9qUlN9Od6vA&#10;HGb9tDWXv1T2W7O7JvvNpP5VavjZrb9BBOrCf/jd3msF89kUXmfi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9pHbEAAAA3AAAAA8AAAAAAAAAAAAAAAAAmAIAAGRycy9k&#10;b3ducmV2LnhtbFBLBQYAAAAABAAEAPUAAACJAwAAAAA=&#10;" path="m,1l43,r,367l,370,,1xe" fillcolor="#6c6c6c" stroked="f">
                        <v:path arrowok="t" o:connecttype="custom" o:connectlocs="0,1;21,0;21,367;0,370;0,1" o:connectangles="0,0,0,0,0"/>
                      </v:shape>
                      <v:shape id="Freeform 243" o:spid="_x0000_s1265" style="position:absolute;left:592;top:1457;width:7;height:369;visibility:visible;mso-wrap-style:square;v-text-anchor:top" coordsize="14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pKMIA&#10;AADcAAAADwAAAGRycy9kb3ducmV2LnhtbESPUWvCQBCE3wv+h2OFvtWLQURSTxEhYp/aan/Akltz&#10;wdxeyK0a/fVeodDHYWa+YZbrwbfqSn1sAhuYTjJQxFWwDdcGfo7l2wJUFGSLbWAycKcI69XoZYmF&#10;DTf+putBapUgHAs04ES6QutYOfIYJ6EjTt4p9B4lyb7WtsdbgvtW51k21x4bTgsOO9o6qs6Hizcw&#10;0Fa+FnkZP3fyyDfVB7nyTMa8jofNOyihQf7Df+29NTCfzeD3TDoC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SkowgAAANwAAAAPAAAAAAAAAAAAAAAAAJgCAABkcnMvZG93&#10;bnJldi54bWxQSwUGAAAAAAQABAD1AAAAhwMAAAAA&#10;" path="m,l14,r,368l,369,,xe" fillcolor="#6c6c6c" stroked="f">
                        <v:path arrowok="t" o:connecttype="custom" o:connectlocs="0,0;7,0;7,368;0,369;0,0" o:connectangles="0,0,0,0,0"/>
                      </v:shape>
                      <v:shape id="Freeform 244" o:spid="_x0000_s1266" style="position:absolute;left:599;top:1456;width:7;height:369;visibility:visible;mso-wrap-style:square;v-text-anchor:top" coordsize="16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QqlMYA&#10;AADcAAAADwAAAGRycy9kb3ducmV2LnhtbESPT2vCQBTE74V+h+UVeqsbbf1DdJXS0lbQixoQb4/s&#10;MwnNvk13tzF+e1cQPA4z8xtmtuhMLVpyvrKsoN9LQBDnVldcKMh2Xy8TED4ga6wtk4IzeVjMHx9m&#10;mGp74g2121CICGGfooIyhCaV0uclGfQ92xBH72idwRClK6R2eIpwU8tBkoykwYrjQokNfZSU/27/&#10;jYLXwc/ENtnhL1t/79vP/OhWksZKPT9171MQgbpwD9/aS61g9DaE65l4BO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QqlMYAAADcAAAADwAAAAAAAAAAAAAAAACYAgAAZHJz&#10;L2Rvd25yZXYueG1sUEsFBgAAAAAEAAQA9QAAAIsDAAAAAA==&#10;" path="m,1l16,r,369l,369,,1xe" fillcolor="#6c6c6c" stroked="f">
                        <v:path arrowok="t" o:connecttype="custom" o:connectlocs="0,1;7,0;7,369;0,369;0,1" o:connectangles="0,0,0,0,0"/>
                      </v:shape>
                      <v:shape id="Freeform 245" o:spid="_x0000_s1267" style="position:absolute;left:606;top:1456;width:7;height:369;visibility:visible;mso-wrap-style:square;v-text-anchor:top" coordsize="13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GMMMA&#10;AADcAAAADwAAAGRycy9kb3ducmV2LnhtbESP3YrCMBSE7xd8h3AEb5Y1VaRI11QWQVAQFv/w9tCc&#10;bUubk9Kktr79RhC8HGbmG2a1Hkwt7tS60rKC2TQCQZxZXXKu4HLefi1BOI+ssbZMCh7kYJ2OPlaY&#10;aNvzke4nn4sAYZeggsL7JpHSZQUZdFPbEAfvz7YGfZBtLnWLfYCbWs6jKJYGSw4LBTa0KSirTp1R&#10;cNsc5G9UnT/Ngnx3Ndzd+n2n1GQ8/HyD8DT4d/jV3mkF8SKG55lwBG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YGMMMAAADcAAAADwAAAAAAAAAAAAAAAACYAgAAZHJzL2Rv&#10;d25yZXYueG1sUEsFBgAAAAAEAAQA9QAAAIgDAAAAAA==&#10;" path="m,l13,r,367l,369,,xe" fillcolor="#6d6d6d" stroked="f">
                        <v:path arrowok="t" o:connecttype="custom" o:connectlocs="0,0;7,0;7,367;0,369;0,0" o:connectangles="0,0,0,0,0"/>
                      </v:shape>
                      <v:shape id="Freeform 246" o:spid="_x0000_s1268" style="position:absolute;left:613;top:1453;width:21;height:370;visibility:visible;mso-wrap-style:square;v-text-anchor:top" coordsize="4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CFGsQA&#10;AADcAAAADwAAAGRycy9kb3ducmV2LnhtbESPQYvCMBSE78L+h/AW9iKaKtqVapRFXBD00roXb4/m&#10;2ZZtXkoTbf33RhA8DjPzDbPa9KYWN2pdZVnBZByBIM6trrhQ8Hf6HS1AOI+ssbZMCu7kYLP+GKww&#10;0bbjlG6ZL0SAsEtQQel9k0jp8pIMurFtiIN3sa1BH2RbSN1iF+CmltMoiqXBisNCiQ1tS8r/s6tR&#10;cDlLvTvIbpdt4/oYpYd5PhnOlfr67H+WIDz1/h1+tfdaQTz7hueZc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ghRrEAAAA3AAAAA8AAAAAAAAAAAAAAAAAmAIAAGRycy9k&#10;b3ducmV2LnhtbFBLBQYAAAAABAAEAPUAAACJAwAAAAA=&#10;" path="m,3l43,r,368l,370,,3xe" fillcolor="#6f6f6f" stroked="f">
                        <v:path arrowok="t" o:connecttype="custom" o:connectlocs="0,3;21,0;21,368;0,370;0,3" o:connectangles="0,0,0,0,0"/>
                      </v:shape>
                      <v:shape id="Freeform 247" o:spid="_x0000_s1269" style="position:absolute;left:613;top:1454;width:6;height:369;visibility:visible;mso-wrap-style:square;v-text-anchor:top" coordsize="12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xTmsQA&#10;AADcAAAADwAAAGRycy9kb3ducmV2LnhtbESPwWrCQBCG7wXfYRnBW91YbCrRVaQg5tJDY9HrkB2T&#10;aHY2ZFeNb985FHoc/vm/mW+1GVyr7tSHxrOB2TQBRVx623Bl4Oewe12AChHZYuuZDDwpwGY9ellh&#10;Zv2Dv+lexEoJhEOGBuoYu0zrUNbkMEx9RyzZ2fcOo4x9pW2PD4G7Vr8lSaodNiwXauzos6byWtyc&#10;UNJb8O/DR57sv06uyI+HuT5ejJmMh+0SVKQh/i//tXNrIJ3LtyIjIq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8U5rEAAAA3AAAAA8AAAAAAAAAAAAAAAAAmAIAAGRycy9k&#10;b3ducmV2LnhtbFBLBQYAAAAABAAEAPUAAACJAwAAAAA=&#10;" path="m,2l12,r,369l,369,,2xe" fillcolor="#6f6f6f" stroked="f">
                        <v:path arrowok="t" o:connecttype="custom" o:connectlocs="0,2;6,0;6,369;0,369;0,2" o:connectangles="0,0,0,0,0"/>
                      </v:shape>
                      <v:shape id="Freeform 248" o:spid="_x0000_s1270" style="position:absolute;left:619;top:1454;width:5;height:369;visibility:visible;mso-wrap-style:square;v-text-anchor:top" coordsize="9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4XYsIA&#10;AADcAAAADwAAAGRycy9kb3ducmV2LnhtbESPQYvCMBSE78L+h/AWvGm6IlKrUURY2L2tVUFvj+bZ&#10;FJuX0kRt//1GEDwOM/MNs1x3thZ3an3lWMHXOAFBXDhdcangsP8epSB8QNZYOyYFPXlYrz4GS8y0&#10;e/CO7nkoRYSwz1CBCaHJpPSFIYt+7Bri6F1cazFE2ZZSt/iIcFvLSZLMpMWK44LBhraGimt+swrS&#10;S6//9udf9Nsu9Ca1x9MpPyo1/Ow2CxCBuvAOv9o/WsFsOofn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HhdiwgAAANwAAAAPAAAAAAAAAAAAAAAAAJgCAABkcnMvZG93&#10;bnJldi54bWxQSwUGAAAAAAQABAD1AAAAhwMAAAAA&#10;" path="m,l9,r,368l,369,,xe" fillcolor="#707070" stroked="f">
                        <v:path arrowok="t" o:connecttype="custom" o:connectlocs="0,0;5,0;5,368;0,369;0,0" o:connectangles="0,0,0,0,0"/>
                      </v:shape>
                      <v:rect id="Rectangle 249" o:spid="_x0000_s1271" style="position:absolute;left:624;top:1454;width:5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S738QA&#10;AADcAAAADwAAAGRycy9kb3ducmV2LnhtbERPTWvCQBC9C/6HZYTemo2FaomuUtIWqxZKUi/exuw0&#10;Cc3OhuxG4793DwWPj/e9XA+mEWfqXG1ZwTSKQRAXVtdcKjj8fDy+gHAeWWNjmRRcycF6NR4tMdH2&#10;whmdc1+KEMIuQQWV920ipSsqMugi2xIH7td2Bn2AXSl1h5cQbhr5FMczabDm0FBhS2lFxV/eGwVz&#10;8lvss1O6+y6b7fR9vzl+vW2UepgMrwsQngZ/F/+7P7WC2XOYH86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Eu9/EAAAA3AAAAA8AAAAAAAAAAAAAAAAAmAIAAGRycy9k&#10;b3ducmV2LnhtbFBLBQYAAAAABAAEAPUAAACJAwAAAAA=&#10;" fillcolor="#717171" stroked="f">
                        <v:textbox inset="0,0,0,0"/>
                      </v:rect>
                      <v:shape id="Freeform 250" o:spid="_x0000_s1272" style="position:absolute;left:629;top:1453;width:5;height:369;visibility:visible;mso-wrap-style:square;v-text-anchor:top" coordsize="12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jol8MA&#10;AADcAAAADwAAAGRycy9kb3ducmV2LnhtbESPQWvCQBSE70L/w/IK3nRjqSKpq5QWqcGT0d4f2ddN&#10;MPs2ZLcx8de7guBxmJlvmNWmt7XoqPWVYwWzaQKCuHC6YqPgdNxOliB8QNZYOyYFA3nYrF9GK0y1&#10;u/CBujwYESHsU1RQhtCkUvqiJIt+6hri6P251mKIsjVSt3iJcFvLtyRZSIsVx4USG/oqqTjn/1bB&#10;t3Hv29Mgq+H8c/3dmyzrMGRKjV/7zw8QgfrwDD/aO61gMZ/B/Uw8An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jol8MAAADcAAAADwAAAAAAAAAAAAAAAACYAgAAZHJzL2Rv&#10;d25yZXYueG1sUEsFBgAAAAAEAAQA9QAAAIgDAAAAAA==&#10;" path="m,1l12,r,368l,369,,1xe" fillcolor="#727272" stroked="f">
                        <v:path arrowok="t" o:connecttype="custom" o:connectlocs="0,1;5,0;5,368;0,369;0,1" o:connectangles="0,0,0,0,0"/>
                      </v:shape>
                      <v:shape id="Freeform 251" o:spid="_x0000_s1273" style="position:absolute;left:634;top:1451;width:20;height:370;visibility:visible;mso-wrap-style:square;v-text-anchor:top" coordsize="39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clcUA&#10;AADcAAAADwAAAGRycy9kb3ducmV2LnhtbESPzYrCQBCE74LvMLSwF9FJAoYlOsoiiAte/Fvx2GTa&#10;JGymJ2RGjT79zoLgsaiur7pmi87U4katqywriMcRCOLc6ooLBcfDavQJwnlkjbVlUvAgB4t5vzfD&#10;TNs77+i294UIEHYZKii9bzIpXV6SQTe2DXHwLrY16INsC6lbvAe4qWUSRak0WHFoKLGhZUn57/5q&#10;whsbXOP2mZzz3TD+qeptfD6lsVIfg+5rCsJT59/Hr/S3VpBOEvgfEwg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NJyVxQAAANwAAAAPAAAAAAAAAAAAAAAAAJgCAABkcnMv&#10;ZG93bnJldi54bWxQSwUGAAAAAAQABAD1AAAAigMAAAAA&#10;" path="m,2l39,r,368l,370,,2xe" fillcolor="#737373" stroked="f">
                        <v:path arrowok="t" o:connecttype="custom" o:connectlocs="0,2;20,0;20,368;0,370;0,2" o:connectangles="0,0,0,0,0"/>
                      </v:shape>
                      <v:shape id="Freeform 252" o:spid="_x0000_s1274" style="position:absolute;left:634;top:1453;width:7;height:368;visibility:visible;mso-wrap-style:square;v-text-anchor:top" coordsize="13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V7cUA&#10;AADcAAAADwAAAGRycy9kb3ducmV2LnhtbESPQWvCQBSE7wX/w/IEb3VTxSipa5DQgIdeGkXw9sg+&#10;k7TZtyG7TeK/7xYKPQ4z8w2zTyfTioF611hW8LKMQBCXVjdcKbic8+cdCOeRNbaWScGDHKSH2dMe&#10;E21H/qCh8JUIEHYJKqi97xIpXVmTQbe0HXHw7rY36IPsK6l7HAPctHIVRbE02HBYqLGjrKbyq/g2&#10;Cixn1/e4LD7dvTXnrcw3b3a4KbWYT8dXEJ4m/x/+a5+0gnizht8z4QjIw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jBXtxQAAANwAAAAPAAAAAAAAAAAAAAAAAJgCAABkcnMv&#10;ZG93bnJldi54bWxQSwUGAAAAAAQABAD1AAAAigMAAAAA&#10;" path="m,l13,r,367l,368,,xe" fillcolor="#737373" stroked="f">
                        <v:path arrowok="t" o:connecttype="custom" o:connectlocs="0,0;7,0;7,367;0,368;0,0" o:connectangles="0,0,0,0,0"/>
                      </v:shape>
                      <v:shape id="Freeform 253" o:spid="_x0000_s1275" style="position:absolute;left:641;top:1452;width:7;height:368;visibility:visible;mso-wrap-style:square;v-text-anchor:top" coordsize="14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CJ6sMA&#10;AADcAAAADwAAAGRycy9kb3ducmV2LnhtbESP0WoCMRRE3wv+Q7hC32pWbaVsjSJCsbQPpdt+wGVz&#10;u4lubpYk3V3/3hQEH4eZOcOst6NrRU8hWs8K5rMCBHHtteVGwc/368MziJiQNbaeScGZImw3k7s1&#10;ltoP/EV9lRqRIRxLVGBS6kopY23IYZz5jjh7vz44TFmGRuqAQ4a7Vi6KYiUdWs4LBjvaG6pP1Z9T&#10;0NLBavNplxW+h34Yjnv+OFml7qfj7gVEojHdwtf2m1awenqE/zP5CMjN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5CJ6sMAAADcAAAADwAAAAAAAAAAAAAAAACYAgAAZHJzL2Rv&#10;d25yZXYueG1sUEsFBgAAAAAEAAQA9QAAAIgDAAAAAA==&#10;" path="m,1l14,r,368l,368,,1xe" fillcolor="#737373" stroked="f">
                        <v:path arrowok="t" o:connecttype="custom" o:connectlocs="0,1;7,0;7,368;0,368;0,1" o:connectangles="0,0,0,0,0"/>
                      </v:shape>
                      <v:shape id="Freeform 254" o:spid="_x0000_s1276" style="position:absolute;left:648;top:1451;width:6;height:369;visibility:visible;mso-wrap-style:square;v-text-anchor:top" coordsize="12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bvccA&#10;AADcAAAADwAAAGRycy9kb3ducmV2LnhtbESPT2vCQBTE70K/w/IKvYhulCqSukorCh4E6z/o8ZF9&#10;JsHs27i7TdJv3xUKPQ4z8xtmvuxMJRpyvrSsYDRMQBBnVpecKzifNoMZCB+QNVaWScEPeVgunnpz&#10;TLVt+UDNMeQiQtinqKAIoU6l9FlBBv3Q1sTRu1pnMETpcqkdthFuKjlOkqk0WHJcKLCmVUHZ7fht&#10;FHy1nx/r5rS9bA79++h173xr9zulXp679zcQgbrwH/5rb7WC6WQCj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Hm73HAAAA3AAAAA8AAAAAAAAAAAAAAAAAmAIAAGRy&#10;cy9kb3ducmV2LnhtbFBLBQYAAAAABAAEAPUAAACMAwAAAAA=&#10;" path="m,1l12,r,368l,369,,1xe" fillcolor="#747474" stroked="f">
                        <v:path arrowok="t" o:connecttype="custom" o:connectlocs="0,1;6,0;6,368;0,369;0,1" o:connectangles="0,0,0,0,0"/>
                      </v:shape>
                      <v:shape id="Freeform 255" o:spid="_x0000_s1277" style="position:absolute;left:654;top:1448;width:19;height:371;visibility:visible;mso-wrap-style:square;v-text-anchor:top" coordsize="38,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7vJsIA&#10;AADcAAAADwAAAGRycy9kb3ducmV2LnhtbESPT2sCMRTE74LfIbxCb5ptoUFWo4iwpcf65+DxsXnu&#10;Lm5eliRq7KdvBMHjMDO/YRarZHtxJR86xxo+pgUI4tqZjhsNh301mYEIEdlg75g03CnAajkeLbA0&#10;7sZbuu5iIzKEQ4ka2hiHUspQt2QxTN1AnL2T8xZjlr6RxuMtw20vP4tCSYsd54UWB9q0VJ93F6sh&#10;HavBm+3+nGj2V8nvu6q7X6X1+1taz0FESvEVfrZ/jAb1peBxJh8B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fu8mwgAAANwAAAAPAAAAAAAAAAAAAAAAAJgCAABkcnMvZG93&#10;bnJldi54bWxQSwUGAAAAAAQABAD1AAAAhwMAAAAA&#10;" path="m,3l38,r,367l,371,,3xe" fillcolor="#767676" stroked="f">
                        <v:path arrowok="t" o:connecttype="custom" o:connectlocs="0,3;19,0;19,367;0,371;0,3" o:connectangles="0,0,0,0,0"/>
                      </v:shape>
                      <v:shape id="Freeform 256" o:spid="_x0000_s1278" style="position:absolute;left:654;top:1451;width:7;height:368;visibility:visible;mso-wrap-style:square;v-text-anchor:top" coordsize="13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56iccA&#10;AADcAAAADwAAAGRycy9kb3ducmV2LnhtbESPW2vCQBSE34X+h+UUfNNNK9qauglV8IJI8dLS10P2&#10;NAlmz4bsatJ/7wqFPg4z8w0zSztTiSs1rrSs4GkYgSDOrC45V/B5Wg5eQTiPrLGyTAp+yUGaPPRm&#10;GGvb8oGuR5+LAGEXo4LC+zqW0mUFGXRDWxMH78c2Bn2QTS51g22Am0o+R9FEGiw5LBRY06Kg7Hy8&#10;GAWjj7abnlZnNx9fvnb77Wa9N/NvpfqP3fsbCE+d/w//tTdawWT8Avcz4QjI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ueonHAAAA3AAAAA8AAAAAAAAAAAAAAAAAmAIAAGRy&#10;cy9kb3ducmV2LnhtbFBLBQYAAAAABAAEAPUAAACMAwAAAAA=&#10;" path="m,l13,r,366l,368,,xe" fillcolor="#767676" stroked="f">
                        <v:path arrowok="t" o:connecttype="custom" o:connectlocs="0,0;7,0;7,366;0,368;0,0" o:connectangles="0,0,0,0,0"/>
                      </v:shape>
                      <v:shape id="Freeform 257" o:spid="_x0000_s1279" style="position:absolute;left:661;top:1450;width:6;height:367;visibility:visible;mso-wrap-style:square;v-text-anchor:top" coordsize="14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7mr8IA&#10;AADcAAAADwAAAGRycy9kb3ducmV2LnhtbERPTWsCMRC9F/ofwhS81aTSSlmNIqUt0ltXKXobN+Nm&#10;dTNZkrhu/31zKHh8vO/5cnCt6CnExrOGp7ECQVx503CtYbv5eHwFEROywdYzafilCMvF/d0cC+Ov&#10;/E19mWqRQzgWqMGm1BVSxsqSwzj2HXHmjj44TBmGWpqA1xzuWjlRaiodNpwbLHb0Zqk6lxenYW1V&#10;uw+fP7TbvH8dyslzfz6po9ajh2E1A5FoSDfxv3ttNExf8tp8Jh8B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uavwgAAANwAAAAPAAAAAAAAAAAAAAAAAJgCAABkcnMvZG93&#10;bnJldi54bWxQSwUGAAAAAAQABAD1AAAAhwMAAAAA&#10;" path="m,1l14,r,366l,367,,1xe" fillcolor="#767676" stroked="f">
                        <v:path arrowok="t" o:connecttype="custom" o:connectlocs="0,1;6,0;6,366;0,367;0,1" o:connectangles="0,0,0,0,0"/>
                      </v:shape>
                      <v:shape id="Freeform 258" o:spid="_x0000_s1280" style="position:absolute;left:667;top:1448;width:6;height:368;visibility:visible;mso-wrap-style:square;v-text-anchor:top" coordsize="11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ZJ1MMA&#10;AADcAAAADwAAAGRycy9kb3ducmV2LnhtbESPzYrCMBSF98K8Q7gDbmRMFRSnY5RBEBRRsXXh7C7N&#10;tS3T3JQman17IwguD+fn40znranElRpXWlYw6EcgiDOrS84VHNPl1wSE88gaK8uk4E4O5rOPzhRj&#10;bW98oGvicxFG2MWooPC+jqV0WUEGXd/WxME728agD7LJpW7wFsZNJYdRNJYGSw6EAmtaFJT9JxcT&#10;uKvznqLT3a/TrWXcbXr8l1yU6n62vz8gPLX+HX61V1rBePQNzzPh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ZJ1MMAAADcAAAADwAAAAAAAAAAAAAAAACYAgAAZHJzL2Rv&#10;d25yZXYueG1sUEsFBgAAAAAEAAQA9QAAAIgDAAAAAA==&#10;" path="m,2l11,r,367l,368,,2xe" fillcolor="#777" stroked="f">
                        <v:path arrowok="t" o:connecttype="custom" o:connectlocs="0,2;6,0;6,367;0,368;0,2" o:connectangles="0,0,0,0,0"/>
                      </v:shape>
                      <v:shape id="Freeform 259" o:spid="_x0000_s1281" style="position:absolute;left:673;top:1446;width:18;height:369;visibility:visible;mso-wrap-style:square;v-text-anchor:top" coordsize="35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FNDMUA&#10;AADcAAAADwAAAGRycy9kb3ducmV2LnhtbERPz2vCMBS+D/Y/hDfwMjRRpLhqlG0y2C6KzsG8PZtn&#10;W9a8lCZrq3+9OQx2/Ph+L1a9rURLjS8daxiPFAjizJmScw2Hz7fhDIQPyAYrx6ThQh5Wy/u7BabG&#10;dbyjdh9yEUPYp6ihCKFOpfRZQRb9yNXEkTu7xmKIsMmlabCL4baSE6USabHk2FBgTa8FZT/7X6th&#10;OlX98fGpO00+2q8tjdX1ZfO91nrw0D/PQQTqw7/4z/1uNCRJnB/Px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U0MxQAAANwAAAAPAAAAAAAAAAAAAAAAAJgCAABkcnMv&#10;ZG93bnJldi54bWxQSwUGAAAAAAQABAD1AAAAigMAAAAA&#10;" path="m,2l35,r,366l,369,,2xe" fillcolor="#797979" stroked="f">
                        <v:path arrowok="t" o:connecttype="custom" o:connectlocs="0,2;18,0;18,366;0,369;0,2" o:connectangles="0,0,0,0,0"/>
                      </v:shape>
                      <v:shape id="Freeform 260" o:spid="_x0000_s1282" style="position:absolute;left:673;top:1447;width:9;height:368;visibility:visible;mso-wrap-style:square;v-text-anchor:top" coordsize="18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QbsUA&#10;AADcAAAADwAAAGRycy9kb3ducmV2LnhtbESPwWrDMBBE74H+g9hCb4mcHkziRDYhpdBLmtbJB6yt&#10;jWVirYykJu7fV4VCj8PMvGG21WQHcSMfescKlosMBHHrdM+dgvPpdb4CESKyxsExKfimAFX5MNti&#10;od2dP+lWx04kCIcCFZgYx0LK0BqyGBZuJE7exXmLMUnfSe3xnuB2kM9ZlkuLPacFgyPtDbXX+ssq&#10;OJnjcVid2/17418+DuvmUMdmrdTT47TbgIg0xf/wX/tNK8jzJfyeSUdAl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FBuxQAAANwAAAAPAAAAAAAAAAAAAAAAAJgCAABkcnMv&#10;ZG93bnJldi54bWxQSwUGAAAAAAQABAD1AAAAigMAAAAA&#10;" path="m,1l18,r,367l,368,,1xe" fillcolor="#797979" stroked="f">
                        <v:path arrowok="t" o:connecttype="custom" o:connectlocs="0,1;9,0;9,367;0,368;0,1" o:connectangles="0,0,0,0,0"/>
                      </v:shape>
                      <v:shape id="Freeform 261" o:spid="_x0000_s1283" style="position:absolute;left:682;top:1446;width:9;height:368;visibility:visible;mso-wrap-style:square;v-text-anchor:top" coordsize="17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aIRcMA&#10;AADcAAAADwAAAGRycy9kb3ducmV2LnhtbESP32rCMBTG7we+QzjC7maqsDKqUVzRMVB0Ux/g0Byb&#10;suakNNHWtzeCsMuP78+Pb7bobS2u1PrKsYLxKAFBXDhdcangdFy/fYDwAVlj7ZgU3MjDYj54mWGm&#10;Xce/dD2EUsQR9hkqMCE0mZS+MGTRj1xDHL2zay2GKNtS6ha7OG5rOUmSVFqsOBIMNpQbKv4OFxu5&#10;O8r3792Ot5LzL1P9nD67zUqp12G/nIII1If/8LP9rRWk6QQeZ+IR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aIRcMAAADcAAAADwAAAAAAAAAAAAAAAACYAgAAZHJzL2Rv&#10;d25yZXYueG1sUEsFBgAAAAAEAAQA9QAAAIgDAAAAAA==&#10;" path="m,1l17,r,366l,368,,1xe" fillcolor="#7a7a7a" stroked="f">
                        <v:path arrowok="t" o:connecttype="custom" o:connectlocs="0,1;9,0;9,366;0,368;0,1" o:connectangles="0,0,0,0,0"/>
                      </v:shape>
                      <v:shape id="Freeform 262" o:spid="_x0000_s1284" style="position:absolute;left:691;top:1444;width:16;height:368;visibility:visible;mso-wrap-style:square;v-text-anchor:top" coordsize="33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/UJ8QA&#10;AADcAAAADwAAAGRycy9kb3ducmV2LnhtbESP0WrCQBRE3wv+w3IF3+pGhVSjq6gg2oKg0Q+4ZK9J&#10;NHs3ZFeN/fpuodDHYWbOMLNFayrxoMaVlhUM+hEI4szqknMF59PmfQzCeWSNlWVS8CIHi3nnbYaJ&#10;tk8+0iP1uQgQdgkqKLyvEyldVpBB17c1cfAutjHog2xyqRt8Brip5DCKYmmw5LBQYE3rgrJbejcK&#10;Pu/V9uNqYr1KX9uvw2TD3/sVK9XrtsspCE+t/w//tXdaQRyP4PdMOAJ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/1CfEAAAA3AAAAA8AAAAAAAAAAAAAAAAAmAIAAGRycy9k&#10;b3ducmV2LnhtbFBLBQYAAAAABAAEAPUAAACJAwAAAAA=&#10;" path="m,2l33,r,364l,368,,2xe" fillcolor="#7b7b7b" stroked="f">
                        <v:path arrowok="t" o:connecttype="custom" o:connectlocs="0,2;16,0;16,364;0,368;0,2" o:connectangles="0,0,0,0,0"/>
                      </v:shape>
                      <v:shape id="Freeform 263" o:spid="_x0000_s1285" style="position:absolute;left:691;top:1445;width:5;height:367;visibility:visible;mso-wrap-style:square;v-text-anchor:top" coordsize="12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RMlsYA&#10;AADcAAAADwAAAGRycy9kb3ducmV2LnhtbESPQWvCQBSE70L/w/IKXkQ3LSVodJVSsBgogSZFr4/s&#10;axLMvg3ZNUn/fbdQ8DjMzDfM7jCZVgzUu8aygqdVBIK4tLrhSsFXcVyuQTiPrLG1TAp+yMFh/zDb&#10;YaLtyJ805L4SAcIuQQW1910ipStrMuhWtiMO3rftDfog+0rqHscAN618jqJYGmw4LNTY0VtN5TW/&#10;GQXFOr1m43lR6PcL2Y+Nzy5plik1f5xetyA8Tf4e/m+ftII4foG/M+EIyP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RMlsYAAADcAAAADwAAAAAAAAAAAAAAAACYAgAAZHJz&#10;L2Rvd25yZXYueG1sUEsFBgAAAAAEAAQA9QAAAIsDAAAAAA==&#10;" path="m,1l12,r,365l,367,,1xe" fillcolor="#7b7b7b" stroked="f">
                        <v:path arrowok="t" o:connecttype="custom" o:connectlocs="0,1;5,0;5,365;0,367;0,1" o:connectangles="0,0,0,0,0"/>
                      </v:shape>
                      <v:shape id="Freeform 264" o:spid="_x0000_s1286" style="position:absolute;left:696;top:1444;width:6;height:366;visibility:visible;mso-wrap-style:square;v-text-anchor:top" coordsize="12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1VvsMA&#10;AADcAAAADwAAAGRycy9kb3ducmV2LnhtbESPQYvCMBSE7wv+h/AEL4umChapRhFxl92bVcHro3m2&#10;xealNKlm//1GEDwOM/MNs9oE04g7da62rGA6SUAQF1bXXCo4n77GCxDOI2tsLJOCP3KwWQ8+Vphp&#10;++Cc7kdfighhl6GCyvs2k9IVFRl0E9sSR+9qO4M+yq6UusNHhJtGzpIklQZrjgsVtrSrqLgde6NA&#10;H34v+X5/y/vinGP/eQj9twtKjYZhuwThKfh3+NX+0QrSdA7PM/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1VvsMAAADcAAAADwAAAAAAAAAAAAAAAACYAgAAZHJzL2Rv&#10;d25yZXYueG1sUEsFBgAAAAAEAAQA9QAAAIgDAAAAAA==&#10;" path="m,1l12,r,365l,366,,1xe" fillcolor="#7b7b7b" stroked="f">
                        <v:path arrowok="t" o:connecttype="custom" o:connectlocs="0,1;6,0;6,365;0,366;0,1" o:connectangles="0,0,0,0,0"/>
                      </v:shape>
                      <v:shape id="Freeform 265" o:spid="_x0000_s1287" style="position:absolute;left:702;top:1444;width:5;height:365;visibility:visible;mso-wrap-style:square;v-text-anchor:top" coordsize="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cEsYA&#10;AADcAAAADwAAAGRycy9kb3ducmV2LnhtbESP3UoDMRSE74W+QziF3kibtei23TYtKohi/7T6AIfN&#10;6W5wc7Iksd2+vREEL4eZ+YZZrDrbiBP5YBwruBllIIhLpw1XCj4/noZTECEia2wck4ILBVgte1cL&#10;LLQ78zudDrESCcKhQAV1jG0hZShrshhGriVO3tF5izFJX0nt8ZzgtpHjLMulRcNpocaWHmsqvw7f&#10;VsHb5daYDd697h+q3ex6svUzfF4rNeh393MQkbr4H/5rv2gFeZ7D75l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8cEsYAAADcAAAADwAAAAAAAAAAAAAAAACYAgAAZHJz&#10;L2Rvd25yZXYueG1sUEsFBgAAAAAEAAQA9QAAAIsDAAAAAA==&#10;" path="m,l9,r,364l,365,,xe" fillcolor="#7c7c7c" stroked="f">
                        <v:path arrowok="t" o:connecttype="custom" o:connectlocs="0,0;5,0;5,364;0,365;0,0" o:connectangles="0,0,0,0,0"/>
                      </v:shape>
                      <v:shape id="Freeform 266" o:spid="_x0000_s1288" style="position:absolute;left:707;top:1440;width:16;height:368;visibility:visible;mso-wrap-style:square;v-text-anchor:top" coordsize="31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3YmsMA&#10;AADcAAAADwAAAGRycy9kb3ducmV2LnhtbESPzarCMBSE94LvEI7gRjTVRW+pRhFREOGC15+Fu0Nz&#10;bIvNSWmi1re/EQSXw8w3w8wWranEgxpXWlYwHkUgiDOrS84VnI6bYQLCeWSNlWVS8CIHi3m3M8NU&#10;2yf/0ePgcxFK2KWooPC+TqV0WUEG3cjWxMG72sagD7LJpW7wGcpNJSdRFEuDJYeFAmtaFZTdDnej&#10;IDkl9XK7Rvd7GewDfz/rnT0r1e+1yykIT63/hj/0ViuI4x94nw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3YmsMAAADcAAAADwAAAAAAAAAAAAAAAACYAgAAZHJzL2Rv&#10;d25yZXYueG1sUEsFBgAAAAAEAAQA9QAAAIgDAAAAAA==&#10;" path="m,4l31,r,364l,368,,4xe" fillcolor="#7e7e7e" stroked="f">
                        <v:path arrowok="t" o:connecttype="custom" o:connectlocs="0,4;16,0;16,364;0,368;0,4" o:connectangles="0,0,0,0,0"/>
                      </v:shape>
                      <v:shape id="Freeform 267" o:spid="_x0000_s1289" style="position:absolute;left:707;top:1441;width:8;height:367;visibility:visible;mso-wrap-style:square;v-text-anchor:top" coordsize="16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PU78IA&#10;AADcAAAADwAAAGRycy9kb3ducmV2LnhtbERPTYvCMBC9C/6HMAveNF0X6rYaRXRlBUFcFbwOzdgW&#10;m0lpotb99eYgeHy878msNZW4UeNKywo+BxEI4szqknMFx8Oq/w3CeWSNlWVS8CAHs2m3M8FU2zv/&#10;0W3vcxFC2KWooPC+TqV0WUEG3cDWxIE728agD7DJpW7wHsJNJYdRFEuDJYeGAmtaFJRd9lejQG8T&#10;Sh71JdnE19PP8Gv3O/pfnpTqfbTzMQhPrX+LX+61VhDHYW04E46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o9TvwgAAANwAAAAPAAAAAAAAAAAAAAAAAJgCAABkcnMvZG93&#10;bnJldi54bWxQSwUGAAAAAAQABAD1AAAAhwMAAAAA&#10;" path="m,3l16,r,365l,367,,3xe" fillcolor="#7e7e7e" stroked="f">
                        <v:path arrowok="t" o:connecttype="custom" o:connectlocs="0,3;8,0;8,365;0,367;0,3" o:connectangles="0,0,0,0,0"/>
                      </v:shape>
                      <v:shape id="Freeform 268" o:spid="_x0000_s1290" style="position:absolute;left:715;top:1440;width:8;height:366;visibility:visible;mso-wrap-style:square;v-text-anchor:top" coordsize="15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cnU8MA&#10;AADcAAAADwAAAGRycy9kb3ducmV2LnhtbESPQWsCMRSE7wX/Q3hCbzVbKYtujaJiYcFLq/b+2Dx3&#10;QzcvaxLX9d83QqHHYWa+YRarwbaiJx+MYwWvkwwEceW04VrB6fjxMgMRIrLG1jEpuFOA1XL0tMBC&#10;uxt/UX+ItUgQDgUqaGLsCilD1ZDFMHEdcfLOzluMSfpaao+3BLetnGZZLi0aTgsNdrRtqPo5XK2C&#10;t83FVJ/rGZW77/Lce2/aPd+Veh4P63cQkYb4H/5rl1pBns/hcSYd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cnU8MAAADcAAAADwAAAAAAAAAAAAAAAACYAgAAZHJzL2Rv&#10;d25yZXYueG1sUEsFBgAAAAAEAAQA9QAAAIgDAAAAAA==&#10;" path="m,1l15,r,364l,366,,1xe" fillcolor="#7f7f7f" stroked="f">
                        <v:path arrowok="t" o:connecttype="custom" o:connectlocs="0,1;8,0;8,364;0,366;0,1" o:connectangles="0,0,0,0,0"/>
                      </v:shape>
                      <v:shape id="Freeform 269" o:spid="_x0000_s1291" style="position:absolute;left:723;top:1437;width:13;height:367;visibility:visible;mso-wrap-style:square;v-text-anchor:top" coordsize="27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6c+sEA&#10;AADcAAAADwAAAGRycy9kb3ducmV2LnhtbERPy4rCMBTdC/MP4Q64EU0rPjtGkYGCqwEfCO6uzZ22&#10;THNTkqj17ycLweXhvFebzjTiTs7XlhWkowQEcWF1zaWC0zEfLkD4gKyxsUwKnuRhs/7orTDT9sF7&#10;uh9CKWII+wwVVCG0mZS+qMigH9mWOHK/1hkMEbpSaoePGG4aOU6SmTRYc2yosKXvioq/w80oMJPl&#10;rpw2ubmeL9sflw7S4G65Uv3PbvsFIlAX3uKXe6cVzOZxfj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enPrBAAAA3AAAAA8AAAAAAAAAAAAAAAAAmAIAAGRycy9kb3du&#10;cmV2LnhtbFBLBQYAAAAABAAEAPUAAACGAwAAAAA=&#10;" path="m,3l27,r,363l,367,,3xe" fillcolor="gray" stroked="f">
                        <v:path arrowok="t" o:connecttype="custom" o:connectlocs="0,3;13,0;13,363;0,367;0,3" o:connectangles="0,0,0,0,0"/>
                      </v:shape>
                      <v:shape id="Freeform 270" o:spid="_x0000_s1292" style="position:absolute;left:736;top:1433;width:12;height:367;visibility:visible;mso-wrap-style:square;v-text-anchor:top" coordsize="24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X3SMcA&#10;AADcAAAADwAAAGRycy9kb3ducmV2LnhtbESPQWvCQBSE74L/YXlCL6IbS9WSuooUAikeJFGQ3h7Z&#10;1yRt9m3Mbk38991CocdhZr5hNrvBNOJGnastK1jMIxDEhdU1lwrOp2T2DMJ5ZI2NZVJwJwe77Xi0&#10;wVjbnjO65b4UAcIuRgWV920spSsqMujmtiUO3oftDPogu1LqDvsAN418jKKVNFhzWKiwpdeKiq/8&#10;2yjIDsnlYj+T/A2vx/d0OU11WT8p9TAZ9i8gPA3+P/zXTrWC1XoBv2fCEZD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V90jHAAAA3AAAAA8AAAAAAAAAAAAAAAAAmAIAAGRy&#10;cy9kb3ducmV2LnhtbFBLBQYAAAAABAAEAPUAAACMAwAAAAA=&#10;" path="m,4l24,r,362l,367,,4xe" fillcolor="#818181" stroked="f">
                        <v:path arrowok="t" o:connecttype="custom" o:connectlocs="0,4;12,0;12,362;0,367;0,4" o:connectangles="0,0,0,0,0"/>
                      </v:shape>
                      <v:shape id="Freeform 271" o:spid="_x0000_s1293" style="position:absolute;left:736;top:1435;width:6;height:365;visibility:visible;mso-wrap-style:square;v-text-anchor:top" coordsize="12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m08UA&#10;AADcAAAADwAAAGRycy9kb3ducmV2LnhtbESPQWvCQBSE70L/w/IKvemmoWhJXUMpFASLVSs9P7PP&#10;JJp9G3a3Mfrru4LgcZiZb5hp3ptGdOR8bVnB8ygBQVxYXXOpYPvzOXwF4QOyxsYyKTiTh3z2MJhi&#10;pu2J19RtQikihH2GCqoQ2kxKX1Rk0I9sSxy9vXUGQ5SulNrhKcJNI9MkGUuDNceFClv6qKg4bv6M&#10;gt2vWyaLc71fHVLcpruXr0v4LpR6euzf30AE6sM9fGvPtYLxJIXrmXg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0qbTxQAAANwAAAAPAAAAAAAAAAAAAAAAAJgCAABkcnMv&#10;ZG93bnJldi54bWxQSwUGAAAAAAQABAD1AAAAigMAAAAA&#10;" path="m,2l12,r,362l,365,,2xe" fillcolor="#818181" stroked="f">
                        <v:path arrowok="t" o:connecttype="custom" o:connectlocs="0,2;6,0;6,362;0,365;0,2" o:connectangles="0,0,0,0,0"/>
                      </v:shape>
                      <v:shape id="Freeform 272" o:spid="_x0000_s1294" style="position:absolute;left:742;top:1433;width:6;height:364;visibility:visible;mso-wrap-style:square;v-text-anchor:top" coordsize="12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pD88UA&#10;AADcAAAADwAAAGRycy9kb3ducmV2LnhtbESPT2sCMRTE7wW/Q3iCl6JZLfhnaxQRBfFQcBW8PjbP&#10;zdLNy5JE3X77piD0OMzMb5jlurONeJAPtWMF41EGgrh0uuZKweW8H85BhIissXFMCn4owHrVe1ti&#10;rt2TT/QoYiUShEOOCkyMbS5lKA1ZDCPXEifv5rzFmKSvpPb4THDbyEmWTaXFmtOCwZa2hsrv4m4V&#10;LK67zXbnUV72i/pYfJnT4fpulBr0u80niEhd/A+/2getYDr7gL8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ikPzxQAAANwAAAAPAAAAAAAAAAAAAAAAAJgCAABkcnMv&#10;ZG93bnJldi54bWxQSwUGAAAAAAQABAD1AAAAigMAAAAA&#10;" path="m,2l12,r,362l,364,,2xe" fillcolor="#828282" stroked="f">
                        <v:path arrowok="t" o:connecttype="custom" o:connectlocs="0,2;6,0;6,362;0,364;0,2" o:connectangles="0,0,0,0,0"/>
                      </v:shape>
                      <v:shape id="Freeform 273" o:spid="_x0000_s1295" style="position:absolute;left:748;top:1429;width:10;height:366;visibility:visible;mso-wrap-style:square;v-text-anchor:top" coordsize="19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/ggMcA&#10;AADcAAAADwAAAGRycy9kb3ducmV2LnhtbESPT2vCQBTE74V+h+UVvBTdROIfoquEQKEHD2oV8fbI&#10;PpNg9m3IbjXtp+8KQo/DzPyGWa5704gbda62rCAeRSCIC6trLhUcvj6GcxDOI2tsLJOCH3KwXr2+&#10;LDHV9s47uu19KQKEXYoKKu/bVEpXVGTQjWxLHLyL7Qz6ILtS6g7vAW4aOY6iqTRYc1iosKW8ouK6&#10;/zYKtnGyO57O8fsm35xP9Jtk+aTOlBq89dkChKfe/4ef7U+tYDpL4HEmHA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P4IDHAAAA3AAAAA8AAAAAAAAAAAAAAAAAmAIAAGRy&#10;cy9kb3ducmV2LnhtbFBLBQYAAAAABAAEAPUAAACMAwAAAAA=&#10;" path="m,4l19,r,361l,366,,4xe" fillcolor="#838383" stroked="f">
                        <v:path arrowok="t" o:connecttype="custom" o:connectlocs="0,4;10,0;10,361;0,366;0,4" o:connectangles="0,0,0,0,0"/>
                      </v:shape>
                      <v:shape id="Freeform 274" o:spid="_x0000_s1296" style="position:absolute;left:758;top:1426;width:7;height:364;visibility:visible;mso-wrap-style:square;v-text-anchor:top" coordsize="16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CQmcYA&#10;AADcAAAADwAAAGRycy9kb3ducmV2LnhtbESPQWvCQBSE70L/w/IK3nRTwWhTV2kFQdCLWkh7e2Zf&#10;k9Ds27C7avTXdwuCx2FmvmFmi8404kzO15YVvAwTEMSF1TWXCj4Pq8EUhA/IGhvLpOBKHhbzp94M&#10;M20vvKPzPpQiQthnqKAKoc2k9EVFBv3QtsTR+7HOYIjSlVI7vES4aeQoSVJpsOa4UGFLy4qK3/3J&#10;KGjGxcexnbjv1/Jm8nTzldP2mCvVf+7e30AE6sIjfG+vtYJ0Mob/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CQmcYAAADcAAAADwAAAAAAAAAAAAAAAACYAgAAZHJz&#10;L2Rvd25yZXYueG1sUEsFBgAAAAAEAAQA9QAAAIsDAAAAAA==&#10;" path="m,3l16,r,359l,364,,3xe" fillcolor="#848484" stroked="f">
                        <v:path arrowok="t" o:connecttype="custom" o:connectlocs="0,3;7,0;7,359;0,364;0,3" o:connectangles="0,0,0,0,0"/>
                      </v:shape>
                      <v:shape id="Freeform 275" o:spid="_x0000_s1297" style="position:absolute;left:765;top:1421;width:7;height:364;visibility:visible;mso-wrap-style:square;v-text-anchor:top" coordsize="13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KzsUA&#10;AADcAAAADwAAAGRycy9kb3ducmV2LnhtbESPT2vCQBTE74LfYXmCN91YQmxTV5GWokX830tvj+wz&#10;CWbfhuxq0m/fLQg9DjPzG2a26Ewl7tS40rKCyTgCQZxZXXKu4Ov8MXoG4TyyxsoyKfghB4t5vzfD&#10;VNuWj3Q/+VwECLsUFRTe16mULivIoBvbmjh4F9sY9EE2udQNtgFuKvkURYk0WHJYKLCmt4Ky6+lm&#10;FGw/v48v+3i6i1cUb847bKl6Pyg1HHTLVxCeOv8ffrTXWkEyTeDvTDg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ErOxQAAANwAAAAPAAAAAAAAAAAAAAAAAJgCAABkcnMv&#10;ZG93bnJldi54bWxQSwUGAAAAAAQABAD1AAAAigMAAAAA&#10;" path="m,5l13,r,358l,364,,5xe" fillcolor="#848484" stroked="f">
                        <v:path arrowok="t" o:connecttype="custom" o:connectlocs="0,5;7,0;7,358;0,364;0,5" o:connectangles="0,0,0,0,0"/>
                      </v:shape>
                      <v:shape id="Freeform 276" o:spid="_x0000_s1298" style="position:absolute;left:772;top:1418;width:4;height:361;visibility:visible;mso-wrap-style:square;v-text-anchor:top" coordsize="8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BEEMQA&#10;AADcAAAADwAAAGRycy9kb3ducmV2LnhtbESP0YrCMBRE34X9h3AFX0RT90FL1yiyIusiCK1+wKW5&#10;25Y2N6WJtf69WRB8HGbmDLPeDqYRPXWusqxgMY9AEOdWV1wouF4OsxiE88gaG8uk4EEOtpuP0RoT&#10;be+cUp/5QgQIuwQVlN63iZQuL8mgm9uWOHh/tjPog+wKqTu8B7hp5GcULaXBisNCiS19l5TX2c0o&#10;iIvpuW5P2J/q6V7/VKnLLr+xUpPxsPsC4Wnw7/CrfdQKlqsV/J8JR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ARBDEAAAA3AAAAA8AAAAAAAAAAAAAAAAAmAIAAGRycy9k&#10;b3ducmV2LnhtbFBLBQYAAAAABAAEAPUAAACJAwAAAAA=&#10;" path="m,3l8,r,357l,361,,3xe" fillcolor="#848484" stroked="f">
                        <v:path arrowok="t" o:connecttype="custom" o:connectlocs="0,3;4,0;4,357;0,361;0,3" o:connectangles="0,0,0,0,0"/>
                      </v:shape>
                      <v:shape id="Freeform 277" o:spid="_x0000_s1299" style="position:absolute;left:776;top:1413;width:1;height:362;visibility:visible;mso-wrap-style:square;v-text-anchor:top" coordsize="2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Xv8IA&#10;AADcAAAADwAAAGRycy9kb3ducmV2LnhtbERPy4rCMBTdC/5DuAOz03RcOFKNMkiFMqDgA3R2l+ba&#10;dKa5KU209e8nC8Hl4bwXq97W4k6trxwr+BgnIIgLpysuFZyOm9EMhA/IGmvHpOBBHlbL4WCBqXYd&#10;7+l+CKWIIexTVGBCaFIpfWHIoh+7hjhyV9daDBG2pdQtdjHc1nKSJFNpseLYYLChtaHi73CzCvD7&#10;+thm65+LOdPOdb9l1ud5ptT7W/81BxGoDy/x051rBdPPuDaeiUd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5e/wgAAANwAAAAPAAAAAAAAAAAAAAAAAJgCAABkcnMvZG93&#10;bnJldi54bWxQSwUGAAAAAAQABAD1AAAAhwMAAAAA&#10;" path="m,5l2,r,356l,362,,5xe" fillcolor="#838383" stroked="f">
                        <v:path arrowok="t" o:connecttype="custom" o:connectlocs="0,5;1,0;1,356;0,362;0,5" o:connectangles="0,0,0,0,0"/>
                      </v:shape>
                      <v:shape id="Freeform 278" o:spid="_x0000_s1300" style="position:absolute;left:336;top:1378;width:441;height:81;visibility:visible;mso-wrap-style:square;v-text-anchor:top" coordsize="883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EVcQA&#10;AADcAAAADwAAAGRycy9kb3ducmV2LnhtbESPUWvCMBSF3wX/Q7jC3jTVB7d2RtkGDhUErf6AS3PX&#10;lDU3pck0/ffLQNjj4ZzzHc5qE20rbtT7xrGC+SwDQVw53XCt4HrZTl9A+ICssXVMCgbysFmPRyss&#10;tLvzmW5lqEWCsC9QgQmhK6T0lSGLfuY64uR9ud5iSLKvpe7xnuC2lYssW0qLDacFgx19GKq+yx+r&#10;YDec2vj5bobjvOQ4+EO+3x9zpZ4m8e0VRKAY/sOP9k4rWD7n8Hc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KxFXEAAAA3AAAAA8AAAAAAAAAAAAAAAAAmAIAAGRycy9k&#10;b3ducmV2LnhtbFBLBQYAAAAABAAEAPUAAACJAwAAAAA=&#10;" path="m509,l466,1r-45,l381,3,338,4,299,5,260,7r-37,3l188,12r-33,3l124,17,97,20,72,24,51,28,33,31,18,35,8,40,,43r,5l2,51r8,4l22,59r15,3l57,66r23,2l105,70r31,3l169,75r35,3l243,79r42,1l328,80r47,1l421,80r45,l512,79r43,-1l598,75r39,-2l675,70r35,-2l743,66r31,-4l801,59r24,-4l844,51r16,-3l873,43r8,-3l883,35r-2,-4l877,28,867,24,854,20,836,17,815,15,792,12,765,10,736,7,703,5,668,4,631,3,592,1r-41,l509,xe" fillcolor="silver" stroked="f">
                        <v:path arrowok="t" o:connecttype="custom" o:connectlocs="233,1;190,3;149,5;111,10;77,15;48,20;25,28;9,35;0,43;1,51;11,59;28,66;52,70;84,75;121,79;164,80;210,80;256,79;299,75;337,70;371,66;400,59;422,51;436,43;441,35;438,28;427,20;407,15;382,10;351,5;315,3;275,1" o:connectangles="0,0,0,0,0,0,0,0,0,0,0,0,0,0,0,0,0,0,0,0,0,0,0,0,0,0,0,0,0,0,0,0"/>
                      </v:shape>
                    </v:group>
                    <v:rect id="Rectangle 279" o:spid="_x0000_s1301" style="position:absolute;left:720;top:8640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Iidc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IidcAAAADcAAAADwAAAAAAAAAAAAAAAACYAgAAZHJzL2Rvd25y&#10;ZXYueG1sUEsFBgAAAAAEAAQA9QAAAIUDAAAAAA==&#10;" filled="f" stroked="f">
                      <v:textbox inset="0,0,0,0">
                        <w:txbxContent>
                          <w:p w:rsidR="000410EA" w:rsidRDefault="000410EA" w:rsidP="000410EA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00"/>
                              </w:rPr>
                              <w:t>DB</w:t>
                            </w:r>
                          </w:p>
                          <w:p w:rsidR="000410EA" w:rsidRDefault="000410EA" w:rsidP="000410EA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00"/>
                              </w:rPr>
                              <w:t>Table</w:t>
                            </w:r>
                            <w:r>
                              <w:rPr>
                                <w:rFonts w:hint="eastAsia"/>
                                <w:b/>
                                <w:color w:val="FFFF00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</v:group>
                  <v:shapetype id="_x0000_t93" coordsize="21600,21600" o:spt="93" adj="16200,5400" path="m@0,l@0@1,3375@1,3375@2@0@2@0,21600,21600,10800xem1350@1l1350@2,2700@2,2700@1xem0@1l0@2,675@2,675@1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3375,@1,@6,@2"/>
                    <v:handles>
                      <v:h position="#0,#1" xrange="3375,21600" yrange="0,10800"/>
                    </v:handles>
                  </v:shapetype>
                  <v:shape id="AutoShape 280" o:spid="_x0000_s1302" type="#_x0000_t93" style="position:absolute;left:3189;top:7740;width:768;height: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U2cMA&#10;AADcAAAADwAAAGRycy9kb3ducmV2LnhtbESP3WoCMRSE7wu+QzgF72pWL+y6NUpZUASh4M8DnCbH&#10;zeLmZN3EdX37plDo5TAz3zDL9eAa0VMXas8KppMMBLH2puZKwfm0ectBhIhssPFMCp4UYL0avSyx&#10;MP7BB+qPsRIJwqFABTbGtpAyaEsOw8S3xMm7+M5hTLKrpOnwkeCukbMsm0uHNacFiy2VlvT1eHcK&#10;eK+1zfmc8aGX5aJ8/9revkmp8evw+QEi0hD/w3/tnVEwz6fweyYdAb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gU2cMAAADcAAAADwAAAAAAAAAAAAAAAACYAgAAZHJzL2Rv&#10;d25yZXYueG1sUEsFBgAAAAAEAAQA9QAAAIgDAAAAAA==&#10;" fillcolor="silver" strokecolor="silver">
                    <v:textbox inset="0,0,0,0">
                      <w:txbxContent>
                        <w:p w:rsidR="000410EA" w:rsidRDefault="000410EA" w:rsidP="000410EA">
                          <w:r>
                            <w:rPr>
                              <w:rFonts w:hint="eastAsia"/>
                            </w:rPr>
                            <w:t>JDBC</w:t>
                          </w:r>
                        </w:p>
                      </w:txbxContent>
                    </v:textbox>
                  </v:shape>
                  <v:group id="Group 281" o:spid="_x0000_s1303" style="position:absolute;left:2229;top:7425;width:1011;height:1125" coordorigin="540,8376" coordsize="1103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Nvj8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Id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SNvj8QAAADcAAAA&#10;DwAAAAAAAAAAAAAAAACqAgAAZHJzL2Rvd25yZXYueG1sUEsFBgAAAAAEAAQA+gAAAJsDAAAAAA==&#10;">
                    <v:group id="Group 282" o:spid="_x0000_s1304" style="position:absolute;left:540;top:8376;width:1103;height:1125" coordorigin="336,1378" coordsize="441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    <v:shape id="Freeform 283" o:spid="_x0000_s1305" style="position:absolute;left:336;top:1426;width:1;height:364;visibility:visible;mso-wrap-style:square;v-text-anchor:top" coordsize="2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8/cYA&#10;AADcAAAADwAAAGRycy9kb3ducmV2LnhtbESP0WrCQBRE34X+w3KFvkjdWCRI6ipWlKoP0ib9gNvs&#10;bTY1ezdktxr/vlsQfBxm5gwzX/a2EWfqfO1YwWScgCAuna65UvBZbJ9mIHxA1tg4JgVX8rBcPAzm&#10;mGl34Q8656ESEcI+QwUmhDaT0peGLPqxa4mj9+06iyHKrpK6w0uE20Y+J0kqLdYcFwy2tDZUnvJf&#10;q6DYv42K8sebL3syr0WyORzf81Spx2G/egERqA/38K290wrS2RT+z8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6g8/cYAAADcAAAADwAAAAAAAAAAAAAAAACYAgAAZHJz&#10;L2Rvd25yZXYueG1sUEsFBgAAAAAEAAQA9QAAAIsDAAAAAA==&#10;" path="m,l2,3r,361l,359,,xe" fillcolor="#6f6f6f" stroked="f">
                        <v:path arrowok="t" o:connecttype="custom" o:connectlocs="0,0;1,3;1,364;0,359;0,0" o:connectangles="0,0,0,0,0"/>
                      </v:shape>
                      <v:shape id="Freeform 284" o:spid="_x0000_s1306" style="position:absolute;left:337;top:1429;width:3;height:366;visibility:visible;mso-wrap-style:square;v-text-anchor:top" coordsize="8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7uysUA&#10;AADcAAAADwAAAGRycy9kb3ducmV2LnhtbESPQWvCQBSE74X+h+UVvJS6UYiE1FWKIoiHlkbr+bH7&#10;moRm34bdjcZ/7xYKPQ4z8w2zXI+2ExfyoXWsYDbNQBBrZ1quFZyOu5cCRIjIBjvHpOBGAdarx4cl&#10;lsZd+ZMuVaxFgnAoUUETY19KGXRDFsPU9cTJ+3beYkzS19J4vCa47eQ8yxbSYstpocGeNg3pn2qw&#10;Crb5cNDv/uP8bDZ5UZjuazjrnVKTp/HtFUSkMf6H/9p7o2BR5PB7Jh0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3u7KxQAAANwAAAAPAAAAAAAAAAAAAAAAAJgCAABkcnMv&#10;ZG93bnJldi54bWxQSwUGAAAAAAQABAD1AAAAigMAAAAA&#10;" path="m,l8,4r,362l,361,,xe" fillcolor="#717171" stroked="f">
                        <v:path arrowok="t" o:connecttype="custom" o:connectlocs="0,0;3,4;3,366;0,361;0,0" o:connectangles="0,0,0,0,0"/>
                      </v:shape>
                      <v:shape id="Freeform 285" o:spid="_x0000_s1307" style="position:absolute;left:340;top:1433;width:6;height:367;visibility:visible;mso-wrap-style:square;v-text-anchor:top" coordsize="12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XBsMcA&#10;AADcAAAADwAAAGRycy9kb3ducmV2LnhtbESPT0vDQBTE70K/w/IKXsRuqhJi7Lb0D0IvFUwjXp/Z&#10;ZxKafRuy2zT59t2C4HGYmd8wi9VgGtFT52rLCuazCARxYXXNpYL8+P6YgHAeWWNjmRSM5GC1nNwt&#10;MNX2wp/UZ74UAcIuRQWV920qpSsqMuhmtiUO3q/tDPogu1LqDi8Bbhr5FEWxNFhzWKiwpW1FxSk7&#10;GwVfh+zh1fSb53H3cvygZMy/f7a5UvfTYf0GwtPg/8N/7b1WECcx3M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lwbDHAAAA3AAAAA8AAAAAAAAAAAAAAAAAmAIAAGRy&#10;cy9kb3ducmV2LnhtbFBLBQYAAAAABAAEAPUAAACMAwAAAAA=&#10;" path="m,l12,4r,363l,362,,xe" fillcolor="#727272" stroked="f">
                        <v:path arrowok="t" o:connecttype="custom" o:connectlocs="0,0;6,4;6,367;0,362;0,0" o:connectangles="0,0,0,0,0"/>
                      </v:shape>
                      <v:shape id="Freeform 286" o:spid="_x0000_s1308" style="position:absolute;left:346;top:1437;width:8;height:367;visibility:visible;mso-wrap-style:square;v-text-anchor:top" coordsize="15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S+YccA&#10;AADcAAAADwAAAGRycy9kb3ducmV2LnhtbESPT2vCQBTE74V+h+UVvNWNRaJEV5FCQYUe/Ffq7ZF9&#10;TZZm36bZNUn99N2C4HGYmd8w82VvK9FS441jBaNhAoI4d9pwoeB4eHuegvABWWPlmBT8kofl4vFh&#10;jpl2He+o3YdCRAj7DBWUIdSZlD4vyaIfupo4el+usRiibAqpG+wi3FbyJUlSadFwXCixpteS8u/9&#10;xSroPpL3T7Ot3Y85H9vxNV1v2tNYqcFTv5qBCNSHe/jWXmsF6XQC/2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UvmHHAAAA3AAAAA8AAAAAAAAAAAAAAAAAmAIAAGRy&#10;cy9kb3ducmV2LnhtbFBLBQYAAAAABAAEAPUAAACMAwAAAAA=&#10;" path="m,l15,3r,364l,363,,xe" fillcolor="#737373" stroked="f">
                        <v:path arrowok="t" o:connecttype="custom" o:connectlocs="0,0;8,3;8,367;0,363;0,0" o:connectangles="0,0,0,0,0"/>
                      </v:shape>
                      <v:shape id="Freeform 287" o:spid="_x0000_s1309" style="position:absolute;left:354;top:1440;width:10;height:368;visibility:visible;mso-wrap-style:square;v-text-anchor:top" coordsize="20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GyhMMA&#10;AADcAAAADwAAAGRycy9kb3ducmV2LnhtbERPTWvCQBC9F/wPywi9iG5aqMToKlIoWIpQExW8Ddkx&#10;CWZnQ3abxH/fPQgeH+97tRlMLTpqXWVZwdssAkGcW11xoeCYfU1jEM4ja6wtk4I7OdisRy8rTLTt&#10;+UBd6gsRQtglqKD0vkmkdHlJBt3MNsSBu9rWoA+wLaRusQ/hppbvUTSXBisODSU29FlSfkv/jIK9&#10;HrLvnb3Hv4vieo5+Jh+nCV6Ueh0P2yUIT4N/ih/unVYwj8PacCYc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GyhMMAAADcAAAADwAAAAAAAAAAAAAAAACYAgAAZHJzL2Rv&#10;d25yZXYueG1sUEsFBgAAAAAEAAQA9QAAAIgDAAAAAA==&#10;" path="m,l20,4r,364l,364,,xe" fillcolor="#747474" stroked="f">
                        <v:path arrowok="t" o:connecttype="custom" o:connectlocs="0,0;10,4;10,368;0,364;0,0" o:connectangles="0,0,0,0,0"/>
                      </v:shape>
                      <v:shape id="Freeform 288" o:spid="_x0000_s1310" style="position:absolute;left:364;top:1444;width:11;height:368;visibility:visible;mso-wrap-style:square;v-text-anchor:top" coordsize="23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4+u8YA&#10;AADcAAAADwAAAGRycy9kb3ducmV2LnhtbESPT2vCQBTE74V+h+UVeim6UUG20VWkVCiIB//Q8yP7&#10;TILZtzG7JtFP7xYKHoeZ+Q0zX/a2Ei01vnSsYTRMQBBnzpScazge1gMFwgdkg5Vj0nAjD8vF68sc&#10;U+M63lG7D7mIEPYpaihCqFMpfVaQRT90NXH0Tq6xGKJscmka7CLcVnKcJFNpseS4UGBNXwVl5/3V&#10;avjd5XZkt/dLt/kYJ6pVk5v6nmj9/tavZiAC9eEZ/m//GA1T9Ql/Z+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4+u8YAAADcAAAADwAAAAAAAAAAAAAAAACYAgAAZHJz&#10;L2Rvd25yZXYueG1sUEsFBgAAAAAEAAQA9QAAAIsDAAAAAA==&#10;" path="m,l23,2r,366l,364,,xe" fillcolor="#747474" stroked="f">
                        <v:path arrowok="t" o:connecttype="custom" o:connectlocs="0,0;11,2;11,368;0,364;0,0" o:connectangles="0,0,0,0,0"/>
                      </v:shape>
                      <v:shape id="Freeform 289" o:spid="_x0000_s1311" style="position:absolute;left:375;top:1446;width:13;height:369;visibility:visible;mso-wrap-style:square;v-text-anchor:top" coordsize="25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TficMA&#10;AADcAAAADwAAAGRycy9kb3ducmV2LnhtbERPzWrCQBC+C32HZQq9mU09SE2ziiRYRITatA8wZsck&#10;NjubZrcx7dO7B8Hjx/efrkbTioF611hW8BzFIIhLqxuuFHx9bqYvIJxH1thaJgV/5GC1fJikmGh7&#10;4Q8aCl+JEMIuQQW1910ipStrMugi2xEH7mR7gz7AvpK6x0sIN62cxfFcGmw4NNTYUVZT+V38GgXn&#10;7S77P5RHr/f5+U0PP8N7zielnh7H9SsIT6O/i2/urVYwX4T54Uw4An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TficMAAADcAAAADwAAAAAAAAAAAAAAAACYAgAAZHJzL2Rv&#10;d25yZXYueG1sUEsFBgAAAAAEAAQA9QAAAIgDAAAAAA==&#10;" path="m,l25,2r,367l,366,,xe" fillcolor="#747474" stroked="f">
                        <v:path arrowok="t" o:connecttype="custom" o:connectlocs="0,0;13,2;13,369;0,366;0,0" o:connectangles="0,0,0,0,0"/>
                      </v:shape>
                      <v:shape id="Freeform 290" o:spid="_x0000_s1312" style="position:absolute;left:388;top:1448;width:16;height:371;visibility:visible;mso-wrap-style:square;v-text-anchor:top" coordsize="31,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cNsUA&#10;AADcAAAADwAAAGRycy9kb3ducmV2LnhtbESPQWvCQBSE70L/w/IKvekmSoONbqQYCj21JhXPj+wz&#10;Cc2+Ddmtpvn13YLgcZiZb5jtbjSduNDgWssK4kUEgriyuuVawfHrbb4G4Tyyxs4yKfglB7vsYbbF&#10;VNsrF3QpfS0ChF2KChrv+1RKVzVk0C1sTxy8sx0M+iCHWuoBrwFuOrmMokQabDksNNjTvqHqu/wx&#10;ClbT6Tji+VB2xQpxyp+n/PMjV+rpcXzdgPA0+nv41n7XCpKXGP7PhCM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SNw2xQAAANwAAAAPAAAAAAAAAAAAAAAAAJgCAABkcnMv&#10;ZG93bnJldi54bWxQSwUGAAAAAAQABAD1AAAAigMAAAAA&#10;" path="m,l31,3r,368l,367,,xe" fillcolor="#747474" stroked="f">
                        <v:path arrowok="t" o:connecttype="custom" o:connectlocs="0,0;16,3;16,371;0,367;0,0" o:connectangles="0,0,0,0,0"/>
                      </v:shape>
                      <v:shape id="Freeform 291" o:spid="_x0000_s1313" style="position:absolute;left:404;top:1451;width:16;height:370;visibility:visible;mso-wrap-style:square;v-text-anchor:top" coordsize="3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odZsEA&#10;AADcAAAADwAAAGRycy9kb3ducmV2LnhtbESP3YrCMBSE7wXfIRzBO00VEa1G0QVRWBD8eYBDc2yL&#10;yUlpsm19e7MgeDnMzDfMettZIxqqfelYwWScgCDOnC45V3C/HUYLED4gazSOScGLPGw3/d4aU+1a&#10;vlBzDbmIEPYpKihCqFIpfVaQRT92FXH0Hq62GKKsc6lrbCPcGjlNkrm0WHJcKLCin4Ky5/XPKvDY&#10;HZfubHR7Mc/f86057Rc4U2o46HYrEIG68A1/2ietYL6cwv+ZeAT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6HWbBAAAA3AAAAA8AAAAAAAAAAAAAAAAAmAIAAGRycy9kb3du&#10;cmV2LnhtbFBLBQYAAAAABAAEAPUAAACGAwAAAAA=&#10;" path="m,l33,2r,368l,368,,xe" fillcolor="#747474" stroked="f">
                        <v:path arrowok="t" o:connecttype="custom" o:connectlocs="0,0;16,2;16,370;0,368;0,0" o:connectangles="0,0,0,0,0"/>
                      </v:shape>
                      <v:shape id="Freeform 292" o:spid="_x0000_s1314" style="position:absolute;left:420;top:1453;width:17;height:370;visibility:visible;mso-wrap-style:square;v-text-anchor:top" coordsize="35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VoSMMA&#10;AADcAAAADwAAAGRycy9kb3ducmV2LnhtbESP3YrCMBSE7xd8h3AEbxZN66JoNYoI2/Vu8ecBDs2x&#10;KTYnpcna+vZGEPZymJlvmPW2t7W4U+srxwrSSQKCuHC64lLB5fw9XoDwAVlj7ZgUPMjDdjP4WGOm&#10;XcdHup9CKSKEfYYKTAhNJqUvDFn0E9cQR+/qWoshyraUusUuwm0tp0kylxYrjgsGG9obKm6nP6sg&#10;/zwH2mO6kMf0MHOdyWc/v7lSo2G/W4EI1If/8Lt90Armyy94nYlH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VoSMMAAADcAAAADwAAAAAAAAAAAAAAAACYAgAAZHJzL2Rv&#10;d25yZXYueG1sUEsFBgAAAAAEAAQA9QAAAIgDAAAAAA==&#10;" path="m,l35,3r,367l,368,,xe" fillcolor="#737373" stroked="f">
                        <v:path arrowok="t" o:connecttype="custom" o:connectlocs="0,0;17,3;17,370;0,368;0,0" o:connectangles="0,0,0,0,0"/>
                      </v:shape>
                      <v:shape id="Freeform 293" o:spid="_x0000_s1315" style="position:absolute;left:437;top:1456;width:20;height:370;visibility:visible;mso-wrap-style:square;v-text-anchor:top" coordsize="39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bejsUA&#10;AADcAAAADwAAAGRycy9kb3ducmV2LnhtbESPQWsCMRSE74X+h/AKvdWk7bLY1ShSKC31VLV4fW6e&#10;m8XNy5JE3f57IxQ8DjPzDTOdD64TJwqx9azheaRAENfetNxo2Kw/nsYgYkI22HkmDX8UYT67v5ti&#10;ZfyZf+i0So3IEI4VarAp9ZWUsbbkMI58T5y9vQ8OU5ahkSbgOcNdJ1+UKqXDlvOCxZ7eLdWH1dFp&#10;CK/2WC4X3wp3y12x3f8ePgu10frxYVhMQCQa0i383/4yGsq3Aq5n8hG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9t6OxQAAANwAAAAPAAAAAAAAAAAAAAAAAJgCAABkcnMv&#10;ZG93bnJldi54bWxQSwUGAAAAAAQABAD1AAAAigMAAAAA&#10;" path="m,l39,1r,369l,367,,xe" fillcolor="#727272" stroked="f">
                        <v:path arrowok="t" o:connecttype="custom" o:connectlocs="0,0;20,1;20,370;0,367;0,0" o:connectangles="0,0,0,0,0"/>
                      </v:shape>
                      <v:shape id="Freeform 294" o:spid="_x0000_s1316" style="position:absolute;left:457;top:1457;width:21;height:370;visibility:visible;mso-wrap-style:square;v-text-anchor:top" coordsize="42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KMnMUA&#10;AADcAAAADwAAAGRycy9kb3ducmV2LnhtbESPQWsCMRSE74L/ITyhN80qrbRbo4i0IB5a1CoeXzfP&#10;TdrNy7KJuv57IxR6HGbmG2Yya10lztQE61nBcJCBIC68tlwq+Nq+959BhIissfJMCq4UYDbtdiaY&#10;a3/hNZ03sRQJwiFHBSbGOpcyFIYchoGviZN39I3DmGRTSt3gJcFdJUdZNpYOLacFgzUtDBW/m5NT&#10;EBaPn3a3Pfxclyuz/86o+nizO6Ueeu38FUSkNv6H/9pLrWD88gT3M+kI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oycxQAAANwAAAAPAAAAAAAAAAAAAAAAAJgCAABkcnMv&#10;ZG93bnJldi54bWxQSwUGAAAAAAQABAD1AAAAigMAAAAA&#10;" path="m,l42,1r,369l,369,,xe" fillcolor="#727272" stroked="f">
                        <v:path arrowok="t" o:connecttype="custom" o:connectlocs="0,0;21,1;21,370;0,369;0,0" o:connectangles="0,0,0,0,0"/>
                      </v:shape>
                      <v:rect id="Rectangle 295" o:spid="_x0000_s1317" style="position:absolute;left:457;top:1457;width:11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ZBg8UA&#10;AADcAAAADwAAAGRycy9kb3ducmV2LnhtbESPQWvCQBSE7wX/w/IEb3VjkVBTV1GhKFIqxlLo7ZF9&#10;JsHs27C7avLvu4WCx2FmvmHmy8404kbO15YVTMYJCOLC6ppLBV+n9+dXED4ga2wsk4KePCwXg6c5&#10;Ztre+Ui3PJQiQthnqKAKoc2k9EVFBv3YtsTRO1tnMETpSqkd3iPcNPIlSVJpsOa4UGFLm4qKS341&#10;CvKf/WH9Gb75w/XTvvAHrU9brdRo2K3eQATqwiP8395pBekshb8z8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GDxQAAANwAAAAPAAAAAAAAAAAAAAAAAJgCAABkcnMv&#10;ZG93bnJldi54bWxQSwUGAAAAAAQABAD1AAAAigMAAAAA&#10;" fillcolor="#727272" stroked="f">
                        <v:textbox inset="0,0,0,0"/>
                      </v:rect>
                      <v:shape id="Freeform 296" o:spid="_x0000_s1318" style="position:absolute;left:468;top:1457;width:10;height:370;visibility:visible;mso-wrap-style:square;v-text-anchor:top" coordsize="21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BKLsUA&#10;AADcAAAADwAAAGRycy9kb3ducmV2LnhtbESPQWvCQBSE74L/YXlCb3WjVI3RVbRQKNRDqx48PrLP&#10;JLj7Nma3Mf77rlDwOMzMN8xy3VkjWmp85VjBaJiAIM6drrhQcDx8vKYgfEDWaByTgjt5WK/6vSVm&#10;2t34h9p9KESEsM9QQRlCnUnp85Is+qGriaN3do3FEGVTSN3gLcKtkeMkmUqLFceFEmt6Lym/7H+t&#10;grfq22y/WpcW17mRk8vJd5tdqtTLoNssQATqwjP83/7UCqbzGTzOx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AEouxQAAANwAAAAPAAAAAAAAAAAAAAAAAJgCAABkcnMv&#10;ZG93bnJldi54bWxQSwUGAAAAAAQABAD1AAAAigMAAAAA&#10;" path="m,l21,1r,369l,369,,xe" fillcolor="#717171" stroked="f">
                        <v:path arrowok="t" o:connecttype="custom" o:connectlocs="0,0;10,1;10,370;0,369;0,0" o:connectangles="0,0,0,0,0"/>
                      </v:shape>
                      <v:shape id="Freeform 297" o:spid="_x0000_s1319" style="position:absolute;left:478;top:1458;width:22;height:370;visibility:visible;mso-wrap-style:square;v-text-anchor:top" coordsize="4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roJMIA&#10;AADcAAAADwAAAGRycy9kb3ducmV2LnhtbERPz2vCMBS+D/wfwhO8DE2dQ2zXVGQiiDtNRXZ8NG9t&#10;WfNSmxi7/345CDt+fL/z9WBaEah3jWUF81kCgri0uuFKwfm0m65AOI+ssbVMCn7JwboYPeWYaXvn&#10;TwpHX4kYwi5DBbX3XSalK2sy6Ga2I47ct+0N+gj7Suoe7zHctPIlSZbSYMOxocaO3msqf443o8Cm&#10;H6/bxfYrcHrYhZDOV9fni1NqMh42byA8Df5f/HDvtYJlGtfGM/EI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+ugkwgAAANwAAAAPAAAAAAAAAAAAAAAAAJgCAABkcnMvZG93&#10;bnJldi54bWxQSwUGAAAAAAQABAD1AAAAhwMAAAAA&#10;" path="m,l43,r,370l,369,,xe" fillcolor="#707070" stroked="f">
                        <v:path arrowok="t" o:connecttype="custom" o:connectlocs="0,0;22,0;22,370;0,369;0,0" o:connectangles="0,0,0,0,0"/>
                      </v:shape>
                      <v:shape id="Freeform 298" o:spid="_x0000_s1320" style="position:absolute;left:500;top:1458;width:23;height:370;visibility:visible;mso-wrap-style:square;v-text-anchor:top" coordsize="47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F9ucQA&#10;AADcAAAADwAAAGRycy9kb3ducmV2LnhtbESPQWsCMRSE74X+h/AKXopm60HrapTSIuqh0Kb+gMfm&#10;uVncvCybqNl/3xSEHoeZ+YZZbZJrxZX60HhW8DIpQBBX3jRcKzj+bMevIEJENth6JgUDBdisHx9W&#10;WBp/42+66liLDOFQogIbY1dKGSpLDsPEd8TZO/neYcyyr6Xp8ZbhrpXTophJhw3nBYsdvVuqzvri&#10;FOy36Zm/9BnnSR8+tLXD524+KDV6Sm9LEJFS/A/f23ujYLZYwN+Zf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fbnEAAAA3AAAAA8AAAAAAAAAAAAAAAAAmAIAAGRycy9k&#10;b3ducmV2LnhtbFBLBQYAAAAABAAEAPUAAACJAwAAAAA=&#10;" path="m,l47,1r,369l,370,,xe" fillcolor="#6f6f6f" stroked="f">
                        <v:path arrowok="t" o:connecttype="custom" o:connectlocs="0,0;23,1;23,370;0,370;0,0" o:connectangles="0,0,0,0,0"/>
                      </v:shape>
                      <v:rect id="Rectangle 299" o:spid="_x0000_s1321" style="position:absolute;left:500;top:1458;width:11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RpKsEA&#10;AADcAAAADwAAAGRycy9kb3ducmV2LnhtbERPzWrCQBC+F3yHZYReSt21hzaNrhICAQ+FouYBxuyY&#10;BLOzIbsm8e3dQ6HHj+9/u59tJ0YafOtYw3qlQBBXzrRcayjPxXsCwgdkg51j0vAgD/vd4mWLqXET&#10;H2k8hVrEEPYpamhC6FMpfdWQRb9yPXHkrm6wGCIcamkGnGK47eSHUp/SYsuxocGe8oaq2+luNfwm&#10;P+r7mBOX9yLJ+VLf3ihTWr8u52wDItAc/sV/7oPR8KXi/HgmHgG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kaSrBAAAA3AAAAA8AAAAAAAAAAAAAAAAAmAIAAGRycy9kb3du&#10;cmV2LnhtbFBLBQYAAAAABAAEAPUAAACGAwAAAAA=&#10;" fillcolor="#6f6f6f" stroked="f">
                        <v:textbox inset="0,0,0,0"/>
                      </v:rect>
                      <v:shape id="Freeform 300" o:spid="_x0000_s1322" style="position:absolute;left:511;top:1458;width:12;height:370;visibility:visible;mso-wrap-style:square;v-text-anchor:top" coordsize="24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shKsIA&#10;AADcAAAADwAAAGRycy9kb3ducmV2LnhtbESP3WoCMRSE7wXfIRyhd5qsBZWtUUQQSi9K/XmAw+Z0&#10;s5icLEnU7ds3hYKXw8x8w6y3g3fiTjF1gTVUMwWCuAmm41bD5XyYrkCkjGzQBSYNP5RguxmP1lib&#10;8OAj3U+5FQXCqUYNNue+ljI1ljymWeiJi/cdosdcZGylifgocO/kXKmF9NhxWbDY095Scz3dvIbX&#10;/efAtOzjwZ2/KnXxtvtwR61fJsPuDUSmIT/D/+13o2GpKvg7U46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yEqwgAAANwAAAAPAAAAAAAAAAAAAAAAAJgCAABkcnMvZG93&#10;bnJldi54bWxQSwUGAAAAAAQABAD1AAAAhwMAAAAA&#10;" path="m,l24,1r,369l,370,,xe" fillcolor="#6e6e6e" stroked="f">
                        <v:path arrowok="t" o:connecttype="custom" o:connectlocs="0,0;12,1;12,370;0,370;0,0" o:connectangles="0,0,0,0,0"/>
                      </v:shape>
                      <v:shape id="Freeform 301" o:spid="_x0000_s1323" style="position:absolute;left:523;top:1458;width:23;height:370;visibility:visible;mso-wrap-style:square;v-text-anchor:top" coordsize="46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3QGcQA&#10;AADcAAAADwAAAGRycy9kb3ducmV2LnhtbESPQWvCQBSE7wX/w/IEb81GQVuiq1RBKAhKtej1mX1N&#10;gtm3YXcbo7/eLRQ8DjPzDTNbdKYWLTlfWVYwTFIQxLnVFRcKvg/r13cQPiBrrC2Tght5WMx7LzPM&#10;tL3yF7X7UIgIYZ+hgjKEJpPS5yUZ9IltiKP3Y53BEKUrpHZ4jXBTy1GaTqTBiuNCiQ2tSsov+1+j&#10;YHxabpydyMv9KLsb7VraFOetUoN+9zEFEagLz/B/+1MreEtH8Hc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90BnEAAAA3AAAAA8AAAAAAAAAAAAAAAAAmAIAAGRycy9k&#10;b3ducmV2LnhtbFBLBQYAAAAABAAEAPUAAACJAwAAAAA=&#10;" path="m,1l46,r,370l,370,,1xe" fillcolor="#6d6d6d" stroked="f">
                        <v:path arrowok="t" o:connecttype="custom" o:connectlocs="0,1;23,0;23,370;0,370;0,1" o:connectangles="0,0,0,0,0"/>
                      </v:shape>
                      <v:shape id="Freeform 302" o:spid="_x0000_s1324" style="position:absolute;left:546;top:1458;width:22;height:370;visibility:visible;mso-wrap-style:square;v-text-anchor:top" coordsize="45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MIEMUA&#10;AADcAAAADwAAAGRycy9kb3ducmV2LnhtbESPT2vCQBTE74LfYXlCb3WjhabErCJKobRQbPSQ4yP7&#10;8gezb2N2a9J++q5Q8DjMzG+YdDOaVlypd41lBYt5BIK4sLrhSsHp+Pr4AsJ5ZI2tZVLwQw426+kk&#10;xUTbgb/omvlKBAi7BBXU3neJlK6oyaCb2444eKXtDfog+0rqHocAN61cRtGzNNhwWKixo11NxTn7&#10;Ngrk5y/Z434o81zuD+/lB8Yuvij1MBu3KxCeRn8P/7fftII4eoLb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owgQxQAAANwAAAAPAAAAAAAAAAAAAAAAAJgCAABkcnMv&#10;ZG93bnJldi54bWxQSwUGAAAAAAQABAD1AAAAigMAAAAA&#10;" path="m,l45,r,369l,370,,xe" fillcolor="#6c6c6c" stroked="f">
                        <v:path arrowok="t" o:connecttype="custom" o:connectlocs="0,0;22,0;22,369;0,370;0,0" o:connectangles="0,0,0,0,0"/>
                      </v:shape>
                      <v:shape id="Freeform 303" o:spid="_x0000_s1325" style="position:absolute;left:546;top:1458;width:12;height:370;visibility:visible;mso-wrap-style:square;v-text-anchor:top" coordsize="24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gkAccA&#10;AADcAAAADwAAAGRycy9kb3ducmV2LnhtbESP3WoCMRSE7wt9h3AKvRHNtmiV1Sil0FrEKv7Q3h6S&#10;42bp5mS7SXV9+0YQejnMzDfMZNa6ShypCaVnBQ+9DASx9qbkQsF+99odgQgR2WDlmRScKcBsensz&#10;wdz4E2/ouI2FSBAOOSqwMda5lEFbchh6viZO3sE3DmOSTSFNg6cEd5V8zLIn6bDktGCxphdL+nv7&#10;6xSs+2/1Ys6DL6vnH58/cdk568VKqfu79nkMIlIb/8PX9rtRMMz6cDmTjoC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4JAHHAAAA3AAAAA8AAAAAAAAAAAAAAAAAmAIAAGRy&#10;cy9kb3ducmV2LnhtbFBLBQYAAAAABAAEAPUAAACMAwAAAAA=&#10;" path="m,l24,r,369l,370,,xe" fillcolor="#6c6c6c" stroked="f">
                        <v:path arrowok="t" o:connecttype="custom" o:connectlocs="0,0;12,0;12,369;0,370;0,0" o:connectangles="0,0,0,0,0"/>
                      </v:shape>
                      <v:rect id="Rectangle 304" o:spid="_x0000_s1326" style="position:absolute;left:558;top:1458;width:10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zPb8YA&#10;AADcAAAADwAAAGRycy9kb3ducmV2LnhtbESPT2vCQBTE70K/w/IKXopu0tIaoquUFqt4axTx+Mi+&#10;/MHs25BdY9pP7xYKHoeZ+Q2zWA2mET11rrasIJ5GIIhzq2suFRz260kCwnlkjY1lUvBDDlbLh9EC&#10;U22v/E195ksRIOxSVFB536ZSurwig25qW+LgFbYz6IPsSqk7vAa4aeRzFL1JgzWHhQpb+qgoP2cX&#10;o6B4yfs42T2t4/hU0Hbzaz6Tr6NS48fhfQ7C0+Dv4f/2ViuYRa/wdy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zPb8YAAADcAAAADwAAAAAAAAAAAAAAAACYAgAAZHJz&#10;L2Rvd25yZXYueG1sUEsFBgAAAAAEAAQA9QAAAIsDAAAAAA==&#10;" fillcolor="#6b6b6b" stroked="f">
                        <v:textbox inset="0,0,0,0"/>
                      </v:rect>
                      <v:shape id="Freeform 305" o:spid="_x0000_s1327" style="position:absolute;left:568;top:1457;width:24;height:370;visibility:visible;mso-wrap-style:square;v-text-anchor:top" coordsize="46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cXhcQA&#10;AADcAAAADwAAAGRycy9kb3ducmV2LnhtbESPUWvCMBSF3wf7D+EOfJtJV+hKZxQRFGEwmEp9vTR3&#10;TbG5KU2m9d8vg8EeD+ec73AWq8n14kpj6DxryOYKBHHjTcethtNx+1yCCBHZYO+ZNNwpwGr5+LDA&#10;yvgbf9L1EFuRIBwq1GBjHCopQ2PJYZj7gTh5X350GJMcW2lGvCW46+WLUoV02HFasDjQxlJzOXw7&#10;DeudvdR19nHO350vMadeDTLTevY0rd9ARJrif/ivvTcaXlUBv2fSE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HF4XEAAAA3AAAAA8AAAAAAAAAAAAAAAAAmAIAAGRycy9k&#10;b3ducmV2LnhtbFBLBQYAAAAABAAEAPUAAACJAwAAAAA=&#10;" path="m,1l46,r,369l,370,,1xe" fillcolor="#6a6a6a" stroked="f">
                        <v:path arrowok="t" o:connecttype="custom" o:connectlocs="0,1;24,0;24,369;0,370;0,1" o:connectangles="0,0,0,0,0"/>
                      </v:shape>
                      <v:shape id="Freeform 306" o:spid="_x0000_s1328" style="position:absolute;left:568;top:1457;width:12;height:370;visibility:visible;mso-wrap-style:square;v-text-anchor:top" coordsize="2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AgI8MA&#10;AADcAAAADwAAAGRycy9kb3ducmV2LnhtbESPQYvCMBSE74L/ITzBm6ZVWKVrFBEUQT2oC/b4bN62&#10;ZZuX0kSt/34jCB6HmfmGmS1aU4k7Na60rCAeRiCIM6tLzhX8nNeDKQjnkTVWlknBkxws5t3ODBNt&#10;H3yk+8nnIkDYJaig8L5OpHRZQQbd0NbEwfu1jUEfZJNL3eAjwE0lR1H0JQ2WHBYKrGlVUPZ3uhkF&#10;G9qlhzr1qzSO9fJ6wfF1X12U6vfa5TcIT63/hN/trVYwiSbwOhOO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AgI8MAAADcAAAADwAAAAAAAAAAAAAAAACYAgAAZHJzL2Rv&#10;d25yZXYueG1sUEsFBgAAAAAEAAQA9QAAAIgDAAAAAA==&#10;" path="m,1l23,r,369l,370,,1xe" fillcolor="#6a6a6a" stroked="f">
                        <v:path arrowok="t" o:connecttype="custom" o:connectlocs="0,1;12,0;12,369;0,370;0,1" o:connectangles="0,0,0,0,0"/>
                      </v:shape>
                      <v:rect id="Rectangle 307" o:spid="_x0000_s1329" style="position:absolute;left:580;top:1457;width:12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g8cIA&#10;AADcAAAADwAAAGRycy9kb3ducmV2LnhtbERPy2rCQBTdC/7DcIVupE5SwYbUUcRiFXemRVxeMjcP&#10;mrkTMtOY+vXOQnB5OO/lejCN6KlztWUF8SwCQZxbXXOp4Od795qAcB5ZY2OZFPyTg/VqPFpiqu2V&#10;T9RnvhQhhF2KCirv21RKl1dk0M1sSxy4wnYGfYBdKXWH1xBuGvkWRQtpsObQUGFL24ry3+zPKCjm&#10;eR8nx+kuji8FHfY385l8nZV6mQybDxCeBv8UP9wHreA9CmvDmXAE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zWDxwgAAANwAAAAPAAAAAAAAAAAAAAAAAJgCAABkcnMvZG93&#10;bnJldi54bWxQSwUGAAAAAAQABAD1AAAAhwMAAAAA&#10;" fillcolor="#6b6b6b" stroked="f">
                        <v:textbox inset="0,0,0,0"/>
                      </v:rect>
                      <v:shape id="Freeform 308" o:spid="_x0000_s1330" style="position:absolute;left:592;top:1456;width:21;height:370;visibility:visible;mso-wrap-style:square;v-text-anchor:top" coordsize="4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lwcUA&#10;AADcAAAADwAAAGRycy9kb3ducmV2LnhtbESPQWsCMRSE70L/Q3iF3jSxFbVbo4ggeuhFbaHHx+a5&#10;uzR5WTfpuvvvG0HwOMzMN8xi1TkrWmpC5VnDeKRAEOfeVFxo+Dpth3MQISIbtJ5JQ08BVsunwQIz&#10;4698oPYYC5EgHDLUUMZYZ1KGvCSHYeRr4uSdfeMwJtkU0jR4TXBn5atSU+mw4rRQYk2bkvLf45/T&#10;YD8n/Vtrvy9z2W/t7qz2m3H9o/XLc7f+ABGpi4/wvb03GmbqHW5n0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iXBxQAAANwAAAAPAAAAAAAAAAAAAAAAAJgCAABkcnMv&#10;ZG93bnJldi54bWxQSwUGAAAAAAQABAD1AAAAigMAAAAA&#10;" path="m,1l43,r,367l,370,,1xe" fillcolor="#6c6c6c" stroked="f">
                        <v:path arrowok="t" o:connecttype="custom" o:connectlocs="0,1;21,0;21,367;0,370;0,1" o:connectangles="0,0,0,0,0"/>
                      </v:shape>
                      <v:shape id="Freeform 309" o:spid="_x0000_s1331" style="position:absolute;left:592;top:1457;width:7;height:369;visibility:visible;mso-wrap-style:square;v-text-anchor:top" coordsize="14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Pq8AA&#10;AADcAAAADwAAAGRycy9kb3ducmV2LnhtbERPzWrCQBC+F3yHZYTemo05tBJdRYSIntqqDzBkx2ww&#10;Oxuyo8Y+ffdQ6PHj+1+uR9+pOw2xDWxgluWgiOtgW24MnE/V2xxUFGSLXWAy8KQI69XkZYmlDQ/+&#10;pvtRGpVCOJZowIn0pdaxduQxZqEnTtwlDB4lwaHRdsBHCvedLvL8XXtsOTU47GnrqL4eb97ASFv5&#10;mhdV/NzJT7GpD+SqKxnzOh03C1BCo/yL/9x7a+BjluanM+kI6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APq8AAAADcAAAADwAAAAAAAAAAAAAAAACYAgAAZHJzL2Rvd25y&#10;ZXYueG1sUEsFBgAAAAAEAAQA9QAAAIUDAAAAAA==&#10;" path="m,l14,r,368l,369,,xe" fillcolor="#6c6c6c" stroked="f">
                        <v:path arrowok="t" o:connecttype="custom" o:connectlocs="0,0;7,0;7,368;0,369;0,0" o:connectangles="0,0,0,0,0"/>
                      </v:shape>
                      <v:shape id="Freeform 310" o:spid="_x0000_s1332" style="position:absolute;left:599;top:1456;width:7;height:369;visibility:visible;mso-wrap-style:square;v-text-anchor:top" coordsize="16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0MF8UA&#10;AADcAAAADwAAAGRycy9kb3ducmV2LnhtbESPQWvCQBSE74L/YXkFb7qJQpXoKsXSWmgvaqD09sg+&#10;k2D2bbq7xvjv3ULB4zAz3zCrTW8a0ZHztWUF6SQBQVxYXXOpID++jRcgfEDW2FgmBTfysFkPByvM&#10;tL3ynrpDKEWEsM9QQRVCm0npi4oM+oltiaN3ss5giNKVUju8Rrhp5DRJnqXBmuNChS1tKyrOh4tR&#10;MJvuFrbNf37zr/fv7rU4uU9Jc6VGT/3LEkSgPjzC/+0PrWCepvB3Jh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/QwXxQAAANwAAAAPAAAAAAAAAAAAAAAAAJgCAABkcnMv&#10;ZG93bnJldi54bWxQSwUGAAAAAAQABAD1AAAAigMAAAAA&#10;" path="m,1l16,r,369l,369,,1xe" fillcolor="#6c6c6c" stroked="f">
                        <v:path arrowok="t" o:connecttype="custom" o:connectlocs="0,1;7,0;7,369;0,369;0,1" o:connectangles="0,0,0,0,0"/>
                      </v:shape>
                      <v:shape id="Freeform 311" o:spid="_x0000_s1333" style="position:absolute;left:606;top:1456;width:7;height:369;visibility:visible;mso-wrap-style:square;v-text-anchor:top" coordsize="13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8gs8QA&#10;AADcAAAADwAAAGRycy9kb3ducmV2LnhtbESP3WrCQBSE7wu+w3IK3hTdJEgt0VUkUKggSNXi7SF7&#10;mgSzZ0N28+Pbu0Khl8PMfMOst6OpRU+tqywriOcRCOLc6ooLBZfz5+wDhPPIGmvLpOBODrabycsa&#10;U20H/qb+5AsRIOxSVFB636RSurwkg25uG+Lg/drWoA+yLaRucQhwU8skit6lwYrDQokNZSXlt1Nn&#10;FFyzgzxGt/ObWZDvfgx312HfKTV9HXcrEJ5G/x/+a39pBcs4geeZc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PILPEAAAA3AAAAA8AAAAAAAAAAAAAAAAAmAIAAGRycy9k&#10;b3ducmV2LnhtbFBLBQYAAAAABAAEAPUAAACJAwAAAAA=&#10;" path="m,l13,r,367l,369,,xe" fillcolor="#6d6d6d" stroked="f">
                        <v:path arrowok="t" o:connecttype="custom" o:connectlocs="0,0;7,0;7,367;0,369;0,0" o:connectangles="0,0,0,0,0"/>
                      </v:shape>
                      <v:shape id="Freeform 312" o:spid="_x0000_s1334" style="position:absolute;left:613;top:1453;width:21;height:370;visibility:visible;mso-wrap-style:square;v-text-anchor:top" coordsize="4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mjmcYA&#10;AADcAAAADwAAAGRycy9kb3ducmV2LnhtbESPQWvCQBSE7wX/w/IEL8Vs0mIsqauIKBTSi9GLt0f2&#10;mQSzb0N2m6T/vlso9DjMzDfMZjeZVgzUu8aygiSKQRCXVjdcKbheTss3EM4ja2wtk4JvcrDbzp42&#10;mGk78pmGwlciQNhlqKD2vsukdGVNBl1kO+Lg3W1v0AfZV1L3OAa4aeVLHKfSYMNhocaODjWVj+LL&#10;KLjfpD7mcjwWh7T9jM/5qkyeV0ot5tP+HYSnyf+H/9ofWsE6eYXfM+EI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mjmcYAAADcAAAADwAAAAAAAAAAAAAAAACYAgAAZHJz&#10;L2Rvd25yZXYueG1sUEsFBgAAAAAEAAQA9QAAAIsDAAAAAA==&#10;" path="m,3l43,r,368l,370,,3xe" fillcolor="#6f6f6f" stroked="f">
                        <v:path arrowok="t" o:connecttype="custom" o:connectlocs="0,3;21,0;21,368;0,370;0,3" o:connectangles="0,0,0,0,0"/>
                      </v:shape>
                      <v:shape id="Freeform 313" o:spid="_x0000_s1335" style="position:absolute;left:613;top:1454;width:6;height:369;visibility:visible;mso-wrap-style:square;v-text-anchor:top" coordsize="12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N5H8MA&#10;AADcAAAADwAAAGRycy9kb3ducmV2LnhtbESPQYvCMBSE7wv+h/AEb2tacVW6jSKC2MserKLXR/O2&#10;7W7zUpqo9d8bQfA4zMw3TLrqTSOu1LnasoJ4HIEgLqyuuVRwPGw/FyCcR9bYWCYFd3KwWg4+Uky0&#10;vfGerrkvRYCwS1BB5X2bSOmKigy6sW2Jg/drO4M+yK6UusNbgJtGTqJoJg3WHBYqbGlTUfGfX0yg&#10;zC7OfvXzLNr9nE2enQ5TefpTajTs198gPPX+HX61M61gHk/heSYc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N5H8MAAADcAAAADwAAAAAAAAAAAAAAAACYAgAAZHJzL2Rv&#10;d25yZXYueG1sUEsFBgAAAAAEAAQA9QAAAIgDAAAAAA==&#10;" path="m,2l12,r,369l,369,,2xe" fillcolor="#6f6f6f" stroked="f">
                        <v:path arrowok="t" o:connecttype="custom" o:connectlocs="0,2;6,0;6,369;0,369;0,2" o:connectangles="0,0,0,0,0"/>
                      </v:shape>
                      <v:shape id="Freeform 314" o:spid="_x0000_s1336" style="position:absolute;left:619;top:1454;width:5;height:369;visibility:visible;mso-wrap-style:square;v-text-anchor:top" coordsize="9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958QA&#10;AADcAAAADwAAAGRycy9kb3ducmV2LnhtbESPwWrDMBBE74H+g9hAb4nsQhvjRDHBUGhvrdNAelus&#10;jWVirYylOvbfV4VCjsPMvGF2xWQ7MdLgW8cK0nUCgrh2uuVGwdfxdZWB8AFZY+eYFMzkodg/LHaY&#10;a3fjTxqr0IgIYZ+jAhNCn0vpa0MW/dr1xNG7uMFiiHJopB7wFuG2k09J8iItthwXDPZUGqqv1Y9V&#10;kF1m/XH8fkdfTmE2mT2dz9VJqcfldNiCCDSFe/i//aYVbNJn+DsTj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BPefEAAAA3AAAAA8AAAAAAAAAAAAAAAAAmAIAAGRycy9k&#10;b3ducmV2LnhtbFBLBQYAAAAABAAEAPUAAACJAwAAAAA=&#10;" path="m,l9,r,368l,369,,xe" fillcolor="#707070" stroked="f">
                        <v:path arrowok="t" o:connecttype="custom" o:connectlocs="0,0;5,0;5,368;0,369;0,0" o:connectangles="0,0,0,0,0"/>
                      </v:shape>
                      <v:rect id="Rectangle 315" o:spid="_x0000_s1337" style="position:absolute;left:624;top:1454;width:5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wbcYA&#10;AADcAAAADwAAAGRycy9kb3ducmV2LnhtbESPQWvCQBSE74L/YXmCN92kB1uiq4htibZCSfTi7TX7&#10;mgSzb0N2o+m/7xYKPQ4z3wyz2gymETfqXG1ZQTyPQBAXVtdcKjifXmdPIJxH1thYJgXf5GCzHo9W&#10;mGh754xuuS9FKGGXoILK+zaR0hUVGXRz2xIH78t2Bn2QXSl1h/dQbhr5EEULabDmsFBhS7uKimve&#10;GwWP5A/YZ5+7t4+yOcQv7+nl+JwqNZ0M2yUIT4P/D//Rex24eAG/Z8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owbcYAAADcAAAADwAAAAAAAAAAAAAAAACYAgAAZHJz&#10;L2Rvd25yZXYueG1sUEsFBgAAAAAEAAQA9QAAAIsDAAAAAA==&#10;" fillcolor="#717171" stroked="f">
                        <v:textbox inset="0,0,0,0"/>
                      </v:rect>
                      <v:shape id="Freeform 316" o:spid="_x0000_s1338" style="position:absolute;left:629;top:1453;width:5;height:369;visibility:visible;mso-wrap-style:square;v-text-anchor:top" coordsize="12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ZjJcMA&#10;AADcAAAADwAAAGRycy9kb3ducmV2LnhtbESPQWvCQBSE70L/w/IK3nRjKSqpq5QWqcGT0d4f2ddN&#10;MPs2ZLcx8de7guBxmJlvmNWmt7XoqPWVYwWzaQKCuHC6YqPgdNxOliB8QNZYOyYFA3nYrF9GK0y1&#10;u/CBujwYESHsU1RQhtCkUvqiJIt+6hri6P251mKIsjVSt3iJcFvLtySZS4sVx4USG/oqqTjn/1bB&#10;t3Hv29Mgq+H8c/3dmyzrMGRKjV/7zw8QgfrwDD/aO61gMVvA/Uw8An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ZjJcMAAADcAAAADwAAAAAAAAAAAAAAAACYAgAAZHJzL2Rv&#10;d25yZXYueG1sUEsFBgAAAAAEAAQA9QAAAIgDAAAAAA==&#10;" path="m,1l12,r,368l,369,,1xe" fillcolor="#727272" stroked="f">
                        <v:path arrowok="t" o:connecttype="custom" o:connectlocs="0,1;5,0;5,368;0,369;0,1" o:connectangles="0,0,0,0,0"/>
                      </v:shape>
                      <v:shape id="Freeform 317" o:spid="_x0000_s1339" style="position:absolute;left:634;top:1451;width:20;height:370;visibility:visible;mso-wrap-style:square;v-text-anchor:top" coordsize="39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cdIsUA&#10;AADcAAAADwAAAGRycy9kb3ducmV2LnhtbESPTWvCQBCG74L/YZlCL1I360EldZUilAq9+NXicchO&#10;k9DsbMiuGv31nUPB4/DO+8wzi1XvG3WhLtaBLZhxBoq4CK7m0sLx8P4yBxUTssMmMFm4UYTVcjhY&#10;YO7ClXd02adSCYRjjhaqlNpc61hU5DGOQ0ss2U/oPCYZu1K7Dq8C942eZNlUe6xZLlTY0rqi4nd/&#10;9qLxiR+4vU9OxW5kvupma07fU2Pt81P/9goqUZ8ey//tjbMwM2IrzwgB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Vx0ixQAAANwAAAAPAAAAAAAAAAAAAAAAAJgCAABkcnMv&#10;ZG93bnJldi54bWxQSwUGAAAAAAQABAD1AAAAigMAAAAA&#10;" path="m,2l39,r,368l,370,,2xe" fillcolor="#737373" stroked="f">
                        <v:path arrowok="t" o:connecttype="custom" o:connectlocs="0,2;20,0;20,368;0,370;0,2" o:connectangles="0,0,0,0,0"/>
                      </v:shape>
                      <v:shape id="Freeform 318" o:spid="_x0000_s1340" style="position:absolute;left:634;top:1453;width:7;height:368;visibility:visible;mso-wrap-style:square;v-text-anchor:top" coordsize="13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+UWsUA&#10;AADcAAAADwAAAGRycy9kb3ducmV2LnhtbESPzWrDMBCE74G+g9hCbrGcQpLGsRJKqCGHXGqXQm+L&#10;tf5prZWxVNt5+6hQ6HGYmW+Y9DSbTow0uNaygnUUgyAurW65VvBeZKtnEM4ja+wsk4IbOTgdHxYp&#10;JtpO/EZj7msRIOwSVNB43ydSurIhgy6yPXHwKjsY9EEOtdQDTgFuOvkUx1tpsOWw0GBP54bK7/zH&#10;KLB8/rhuy/zLVZ0pdjLbvNrxU6nl4/xyAOFp9v/hv/ZFK9it9/B7JhwBe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75RaxQAAANwAAAAPAAAAAAAAAAAAAAAAAJgCAABkcnMv&#10;ZG93bnJldi54bWxQSwUGAAAAAAQABAD1AAAAigMAAAAA&#10;" path="m,l13,r,367l,368,,xe" fillcolor="#737373" stroked="f">
                        <v:path arrowok="t" o:connecttype="custom" o:connectlocs="0,0;7,0;7,367;0,368;0,0" o:connectangles="0,0,0,0,0"/>
                      </v:shape>
                      <v:shape id="Freeform 319" o:spid="_x0000_s1341" style="position:absolute;left:641;top:1452;width:7;height:368;visibility:visible;mso-wrap-style:square;v-text-anchor:top" coordsize="14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zCcAA&#10;AADcAAAADwAAAGRycy9kb3ducmV2LnhtbERP3WrCMBS+H/gO4Qi7m6kOtlGNIoIo7mKs8wEOzbGJ&#10;NicliW19++VisMuP73+1GV0regrRelYwnxUgiGuvLTcKzj/7lw8QMSFrbD2TggdF2KwnTysstR/4&#10;m/oqNSKHcCxRgUmpK6WMtSGHceY74sxdfHCYMgyN1AGHHO5auSiKN+nQcm4w2NHOUH2r7k5BSwer&#10;zZd9rfAU+mG47vjzZpV6no7bJYhEY/oX/7mPWsH7Is/PZ/IRk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zCcAAAADcAAAADwAAAAAAAAAAAAAAAACYAgAAZHJzL2Rvd25y&#10;ZXYueG1sUEsFBgAAAAAEAAQA9QAAAIUDAAAAAA==&#10;" path="m,1l14,r,368l,368,,1xe" fillcolor="#737373" stroked="f">
                        <v:path arrowok="t" o:connecttype="custom" o:connectlocs="0,1;7,0;7,368;0,368;0,1" o:connectangles="0,0,0,0,0"/>
                      </v:shape>
                      <v:shape id="Freeform 320" o:spid="_x0000_s1342" style="position:absolute;left:648;top:1451;width:6;height:369;visibility:visible;mso-wrap-style:square;v-text-anchor:top" coordsize="12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hXscA&#10;AADcAAAADwAAAGRycy9kb3ducmV2LnhtbESPT2vCQBTE7wW/w/IEL6VuImJL6iptUfAg+K+FHh/Z&#10;ZxLMvk131yR++25B6HGYmd8w82VvatGS85VlBek4AUGcW11xoeDztH56AeEDssbaMim4kYflYvAw&#10;x0zbjg/UHkMhIoR9hgrKEJpMSp+XZNCPbUMcvbN1BkOUrpDaYRfhppaTJJlJgxXHhRIb+igpvxyv&#10;RsF3t39ftafN1/rw+JNOd853drdVajTs315BBOrDf/je3mgFz5MU/s7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b4V7HAAAA3AAAAA8AAAAAAAAAAAAAAAAAmAIAAGRy&#10;cy9kb3ducmV2LnhtbFBLBQYAAAAABAAEAPUAAACMAwAAAAA=&#10;" path="m,1l12,r,368l,369,,1xe" fillcolor="#747474" stroked="f">
                        <v:path arrowok="t" o:connecttype="custom" o:connectlocs="0,1;6,0;6,368;0,369;0,1" o:connectangles="0,0,0,0,0"/>
                      </v:shape>
                      <v:shape id="Freeform 321" o:spid="_x0000_s1343" style="position:absolute;left:654;top:1448;width:19;height:371;visibility:visible;mso-wrap-style:square;v-text-anchor:top" coordsize="38,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KVxcIA&#10;AADcAAAADwAAAGRycy9kb3ducmV2LnhtbESPT4vCMBTE7wt+h/AEb2tqD13pGkWEikf/7GGPj+bZ&#10;FpuXkkSNfnojLOxxmJnfMItVNL24kfOdZQWzaQaCuLa640bBz6n6nIPwAVljb5kUPMjDajn6WGCp&#10;7Z0PdDuGRiQI+xIVtCEMpZS+bsmgn9qBOHln6wyGJF0jtcN7gpte5llWSIMdp4UWB9q0VF+OV6Mg&#10;/laD04fTJdL8Wcnto6i7faHUZBzX3yACxfAf/mvvtIKvPIf3mXQ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opXFwgAAANwAAAAPAAAAAAAAAAAAAAAAAJgCAABkcnMvZG93&#10;bnJldi54bWxQSwUGAAAAAAQABAD1AAAAhwMAAAAA&#10;" path="m,3l38,r,367l,371,,3xe" fillcolor="#767676" stroked="f">
                        <v:path arrowok="t" o:connecttype="custom" o:connectlocs="0,3;19,0;19,367;0,371;0,3" o:connectangles="0,0,0,0,0"/>
                      </v:shape>
                      <v:shape id="Freeform 322" o:spid="_x0000_s1344" style="position:absolute;left:654;top:1451;width:7;height:368;visibility:visible;mso-wrap-style:square;v-text-anchor:top" coordsize="13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IAascA&#10;AADcAAAADwAAAGRycy9kb3ducmV2LnhtbESPQWvCQBSE70L/w/IKvemmiramWaUWqiJS1LT0+si+&#10;JsHs25BdTfz3riD0OMzMN0wy70wlztS40rKC50EEgjizuuRcwXf62X8F4TyyxsoyKbiQg/nsoZdg&#10;rG3LezoffC4ChF2MCgrv61hKlxVk0A1sTRy8P9sY9EE2udQNtgFuKjmMook0WHJYKLCmj4Ky4+Fk&#10;FIy+2m6aLo9uMT79bHeb9WpnFr9KPT12728gPHX+P3xvr7WCl+EIbmfC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yAGrHAAAA3AAAAA8AAAAAAAAAAAAAAAAAmAIAAGRy&#10;cy9kb3ducmV2LnhtbFBLBQYAAAAABAAEAPUAAACMAwAAAAA=&#10;" path="m,l13,r,366l,368,,xe" fillcolor="#767676" stroked="f">
                        <v:path arrowok="t" o:connecttype="custom" o:connectlocs="0,0;7,0;7,366;0,368;0,0" o:connectangles="0,0,0,0,0"/>
                      </v:shape>
                      <v:shape id="Freeform 323" o:spid="_x0000_s1345" style="position:absolute;left:661;top:1450;width:6;height:367;visibility:visible;mso-wrap-style:square;v-text-anchor:top" coordsize="14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QSsUA&#10;AADcAAAADwAAAGRycy9kb3ducmV2LnhtbESPQUsDMRSE74L/ITzBm026FJVt01JKleLNrYi9PTev&#10;m7WblyWJ2/XfG0HocZiZb5jFanSdGCjE1rOG6USBIK69abnR8LZ/unsEEROywc4zafihCKvl9dUC&#10;S+PP/EpDlRqRIRxL1GBT6kspY23JYZz4njh7Rx8cpixDI03Ac4a7ThZK3UuHLecFiz1tLNWn6ttp&#10;2FnVHcLzO33sty+fVTEbTl/qqPXtzbieg0g0pkv4v70zGh6KGfydy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xJBKxQAAANwAAAAPAAAAAAAAAAAAAAAAAJgCAABkcnMv&#10;ZG93bnJldi54bWxQSwUGAAAAAAQABAD1AAAAigMAAAAA&#10;" path="m,1l14,r,366l,367,,1xe" fillcolor="#767676" stroked="f">
                        <v:path arrowok="t" o:connecttype="custom" o:connectlocs="0,1;6,0;6,366;0,367;0,1" o:connectangles="0,0,0,0,0"/>
                      </v:shape>
                      <v:shape id="Freeform 324" o:spid="_x0000_s1346" style="position:absolute;left:667;top:1448;width:6;height:368;visibility:visible;mso-wrap-style:square;v-text-anchor:top" coordsize="11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w/McUA&#10;AADcAAAADwAAAGRycy9kb3ducmV2LnhtbESPzWrCQBSF9wXfYbgFN9JMKtiWNKNIQbAUK01c2N0l&#10;c01CM3dCZkzi2zuC0OXh/HycdDWaRvTUudqygucoBkFcWF1zqeCQb57eQDiPrLGxTAou5GC1nDyk&#10;mGg78A/1mS9FGGGXoILK+zaR0hUVGXSRbYmDd7KdQR9kV0rd4RDGTSPncfwiDdYcCBW29FFR8Zed&#10;TeBuT3uKjxf/me8s4/fXjH+zs1LTx3H9DsLT6P/D9/ZWK3idL+B2Jhw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D8xxQAAANwAAAAPAAAAAAAAAAAAAAAAAJgCAABkcnMv&#10;ZG93bnJldi54bWxQSwUGAAAAAAQABAD1AAAAigMAAAAA&#10;" path="m,2l11,r,367l,368,,2xe" fillcolor="#777" stroked="f">
                        <v:path arrowok="t" o:connecttype="custom" o:connectlocs="0,2;6,0;6,367;0,368;0,2" o:connectangles="0,0,0,0,0"/>
                      </v:shape>
                      <v:shape id="Freeform 325" o:spid="_x0000_s1347" style="position:absolute;left:673;top:1446;width:18;height:369;visibility:visible;mso-wrap-style:square;v-text-anchor:top" coordsize="35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/GvsgA&#10;AADcAAAADwAAAGRycy9kb3ducmV2LnhtbESPQUvDQBSE70L/w/IKXsTuNpSqsdtiK0J7qVgt1Ntr&#10;9jUJZt+G7Jqk/nq3IHgcZuYbZrbobSVaanzpWMN4pEAQZ86UnGv4eH+5vQfhA7LByjFpOJOHxXxw&#10;NcPUuI7fqN2FXEQI+xQ1FCHUqZQ+K8iiH7maOHon11gMUTa5NA12EW4rmSg1lRZLjgsF1rQqKPva&#10;fVsNk4nqP28eumOyafevNFY/y+3hWevrYf/0CCJQH/7Df+210XCXTOFyJh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L8a+yAAAANwAAAAPAAAAAAAAAAAAAAAAAJgCAABk&#10;cnMvZG93bnJldi54bWxQSwUGAAAAAAQABAD1AAAAjQMAAAAA&#10;" path="m,2l35,r,366l,369,,2xe" fillcolor="#797979" stroked="f">
                        <v:path arrowok="t" o:connecttype="custom" o:connectlocs="0,2;18,0;18,366;0,369;0,2" o:connectangles="0,0,0,0,0"/>
                      </v:shape>
                      <v:shape id="Freeform 326" o:spid="_x0000_s1348" style="position:absolute;left:673;top:1447;width:9;height:368;visibility:visible;mso-wrap-style:square;v-text-anchor:top" coordsize="18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Lb3MQA&#10;AADcAAAADwAAAGRycy9kb3ducmV2LnhtbESPwW7CMBBE70j8g7VIvYEDhwIpBiFQpV4oEPiATbyN&#10;I+J1ZLuQ/n1dqRLH0cy80aw2vW3FnXxoHCuYTjIQxJXTDdcKrpf38QJEiMgaW8ek4IcCbNbDwQpz&#10;7R58pnsRa5EgHHJUYGLscilDZchimLiOOHlfzluMSfpaao+PBLetnGXZq7TYcFow2NHOUHUrvq2C&#10;izke28W12n2Wfn86LMtDEculUi+jfvsGIlIfn+H/9odWMJ/N4e9MO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S29zEAAAA3AAAAA8AAAAAAAAAAAAAAAAAmAIAAGRycy9k&#10;b3ducmV2LnhtbFBLBQYAAAAABAAEAPUAAACJAwAAAAA=&#10;" path="m,1l18,r,367l,368,,1xe" fillcolor="#797979" stroked="f">
                        <v:path arrowok="t" o:connecttype="custom" o:connectlocs="0,1;9,0;9,367;0,368;0,1" o:connectangles="0,0,0,0,0"/>
                      </v:shape>
                      <v:shape id="Freeform 327" o:spid="_x0000_s1349" style="position:absolute;left:682;top:1446;width:9;height:368;visibility:visible;mso-wrap-style:square;v-text-anchor:top" coordsize="17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UJ8sEA&#10;AADcAAAADwAAAGRycy9kb3ducmV2LnhtbERP22rCQBB9F/oPywh9041CL0RXaYOWgsXWywcM2TEb&#10;mp0N2a1J/77zIPTxcO7L9eAbdaUu1oENzKYZKOIy2JorA+fTdvIMKiZki01gMvBLEdaru9EScxt6&#10;PtD1mColIRxzNOBSanOtY+nIY5yGlli4S+g8JoFdpW2HvYT7Rs+z7FF7rFkaHLZUOCq/jz9eevdU&#10;fD70e/7QXLy5+uv82u82xtyPh5cFqERD+hff3O/WwNNc1soZOQJ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1CfLBAAAA3AAAAA8AAAAAAAAAAAAAAAAAmAIAAGRycy9kb3du&#10;cmV2LnhtbFBLBQYAAAAABAAEAPUAAACGAwAAAAA=&#10;" path="m,1l17,r,366l,368,,1xe" fillcolor="#7a7a7a" stroked="f">
                        <v:path arrowok="t" o:connecttype="custom" o:connectlocs="0,1;9,0;9,366;0,368;0,1" o:connectangles="0,0,0,0,0"/>
                      </v:shape>
                      <v:shape id="Freeform 328" o:spid="_x0000_s1350" style="position:absolute;left:691;top:1444;width:16;height:368;visibility:visible;mso-wrap-style:square;v-text-anchor:top" coordsize="33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xVkMYA&#10;AADcAAAADwAAAGRycy9kb3ducmV2LnhtbESP0WrCQBRE3wX/YblC3+pGH6JJXUULIW1BaNN+wCV7&#10;m6TN3g3ZjUa/3i0UfBxm5gyz2Y2mFSfqXWNZwWIegSAurW64UvD1mT2uQTiPrLG1TAou5GC3nU42&#10;mGp75g86Fb4SAcIuRQW1910qpStrMujmtiMO3rftDfog+0rqHs8Bblq5jKJYGmw4LNTY0XNN5W8x&#10;GAWvQ5uvfkysD8Ulf3tPMr4eD6zUw2zcP4HwNPp7+L/9ohWslgn8nQlHQG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xVkMYAAADcAAAADwAAAAAAAAAAAAAAAACYAgAAZHJz&#10;L2Rvd25yZXYueG1sUEsFBgAAAAAEAAQA9QAAAIsDAAAAAA==&#10;" path="m,2l33,r,364l,368,,2xe" fillcolor="#7b7b7b" stroked="f">
                        <v:path arrowok="t" o:connecttype="custom" o:connectlocs="0,2;16,0;16,364;0,368;0,2" o:connectangles="0,0,0,0,0"/>
                      </v:shape>
                      <v:shape id="Freeform 329" o:spid="_x0000_s1351" style="position:absolute;left:691;top:1445;width:5;height:367;visibility:visible;mso-wrap-style:square;v-text-anchor:top" coordsize="12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1qFcMA&#10;AADcAAAADwAAAGRycy9kb3ducmV2LnhtbERPTWvCQBC9F/wPywi9FN3UQrWpmyAFxUAJ1JR6HbJj&#10;EszOhuw2Sf+9exB6fLzvbTqZVgzUu8aygudlBIK4tLrhSsF3sV9sQDiPrLG1TAr+yEGazB62GGs7&#10;8hcNJ1+JEMIuRgW1910spStrMuiWtiMO3MX2Bn2AfSV1j2MIN61cRdGrNNhwaKixo4+ayuvp1ygo&#10;Ntk1H3+eCn04k/188/k5y3OlHufT7h2Ep8n/i+/uo1awfgnzw5lwBGR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1qFcMAAADcAAAADwAAAAAAAAAAAAAAAACYAgAAZHJzL2Rv&#10;d25yZXYueG1sUEsFBgAAAAAEAAQA9QAAAIgDAAAAAA==&#10;" path="m,1l12,r,365l,367,,1xe" fillcolor="#7b7b7b" stroked="f">
                        <v:path arrowok="t" o:connecttype="custom" o:connectlocs="0,1;5,0;5,365;0,367;0,1" o:connectangles="0,0,0,0,0"/>
                      </v:shape>
                      <v:shape id="Freeform 330" o:spid="_x0000_s1352" style="position:absolute;left:696;top:1444;width:6;height:366;visibility:visible;mso-wrap-style:square;v-text-anchor:top" coordsize="12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RzPcUA&#10;AADcAAAADwAAAGRycy9kb3ducmV2LnhtbESPQWvCQBSE7wX/w/IEL0U3sdBKdA1SbGlviRW8PrLP&#10;JJh9G7Ibs/333UKhx2FmvmF2eTCduNPgWssK0lUCgriyuuVawfnrbbkB4Tyyxs4yKfgmB/l+9rDD&#10;TNuJS7qffC0ihF2GChrv+0xKVzVk0K1sTxy9qx0M+iiHWuoBpwg3nVwnybM02HJcaLCn14aq22k0&#10;CnTxeSmPx1s5VucSx8cijO8uKLWYh8MWhKfg/8N/7Q+t4OUphd8z8Qj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VHM9xQAAANwAAAAPAAAAAAAAAAAAAAAAAJgCAABkcnMv&#10;ZG93bnJldi54bWxQSwUGAAAAAAQABAD1AAAAigMAAAAA&#10;" path="m,1l12,r,365l,366,,1xe" fillcolor="#7b7b7b" stroked="f">
                        <v:path arrowok="t" o:connecttype="custom" o:connectlocs="0,1;6,0;6,365;0,366;0,1" o:connectangles="0,0,0,0,0"/>
                      </v:shape>
                      <v:shape id="Freeform 331" o:spid="_x0000_s1353" style="position:absolute;left:702;top:1444;width:5;height:365;visibility:visible;mso-wrap-style:square;v-text-anchor:top" coordsize="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Y6kccA&#10;AADcAAAADwAAAGRycy9kb3ducmV2LnhtbESP3UoDMRSE74W+QziF3kibtWp/tk2LFUTR/ln7AIfN&#10;cTe4OVmS2G7f3giCl8PMfMPMl62txYl8MI4V3AwyEMSF04ZLBcePp/4ERIjIGmvHpOBCAZaLztUc&#10;c+3O/E6nQyxFgnDIUUEVY5NLGYqKLIaBa4iT9+m8xZikL6X2eE5wW8thlo2kRcNpocKGHisqvg7f&#10;VsH+cmfMGu9fd6tyO70eb/wUn9+U6nXbhxmISG38D/+1X7SC8e0Qfs+k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GOpHHAAAA3AAAAA8AAAAAAAAAAAAAAAAAmAIAAGRy&#10;cy9kb3ducmV2LnhtbFBLBQYAAAAABAAEAPUAAACMAwAAAAA=&#10;" path="m,l9,r,364l,365,,xe" fillcolor="#7c7c7c" stroked="f">
                        <v:path arrowok="t" o:connecttype="custom" o:connectlocs="0,0;5,0;5,364;0,365;0,0" o:connectangles="0,0,0,0,0"/>
                      </v:shape>
                      <v:shape id="Freeform 332" o:spid="_x0000_s1354" style="position:absolute;left:707;top:1440;width:16;height:368;visibility:visible;mso-wrap-style:square;v-text-anchor:top" coordsize="31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T+GcQA&#10;AADcAAAADwAAAGRycy9kb3ducmV2LnhtbESPT4vCMBTE74LfITxhL4umKqylNhURBVlY8O/B26N5&#10;tsXmpTRRu99+syB4HGZ+M0y66EwtHtS6yrKC8SgCQZxbXXGh4HTcDGMQziNrrC2Tgl9ysMj6vRQT&#10;bZ+8p8fBFyKUsEtQQel9k0jp8pIMupFtiIN3ta1BH2RbSN3iM5SbWk6i6EsarDgslNjQqqT8drgb&#10;BfEpbpbbNbqfy+cu8Pez/rZnpT4G3XIOwlPn3+EXvdUKZtMp/J8JR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0/hnEAAAA3AAAAA8AAAAAAAAAAAAAAAAAmAIAAGRycy9k&#10;b3ducmV2LnhtbFBLBQYAAAAABAAEAPUAAACJAwAAAAA=&#10;" path="m,4l31,r,364l,368,,4xe" fillcolor="#7e7e7e" stroked="f">
                        <v:path arrowok="t" o:connecttype="custom" o:connectlocs="0,4;16,0;16,364;0,368;0,4" o:connectangles="0,0,0,0,0"/>
                      </v:shape>
                      <v:shape id="Freeform 333" o:spid="_x0000_s1355" style="position:absolute;left:707;top:1441;width:8;height:367;visibility:visible;mso-wrap-style:square;v-text-anchor:top" coordsize="16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z+ascA&#10;AADcAAAADwAAAGRycy9kb3ducmV2LnhtbESPQWvCQBSE70L/w/IKvZlNVbRJs5GilQpCaVXw+si+&#10;JsHs25BdNfbXdwuCx2FmvmGyeW8acabO1ZYVPEcxCOLC6ppLBfvdavgCwnlkjY1lUnAlB/P8YZBh&#10;qu2Fv+m89aUIEHYpKqi8b1MpXVGRQRfZljh4P7Yz6IPsSqk7vAS4aeQojqfSYM1hocKWFhUVx+3J&#10;KNCfCSXX9phspqfD+2j89TH7XR6Uenrs315BeOr9PXxrr7WC2XgC/2fCEZD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8/mrHAAAA3AAAAA8AAAAAAAAAAAAAAAAAmAIAAGRy&#10;cy9kb3ducmV2LnhtbFBLBQYAAAAABAAEAPUAAACMAwAAAAA=&#10;" path="m,3l16,r,365l,367,,3xe" fillcolor="#7e7e7e" stroked="f">
                        <v:path arrowok="t" o:connecttype="custom" o:connectlocs="0,3;8,0;8,365;0,367;0,3" o:connectangles="0,0,0,0,0"/>
                      </v:shape>
                      <v:shape id="Freeform 334" o:spid="_x0000_s1356" style="position:absolute;left:715;top:1440;width:8;height:366;visibility:visible;mso-wrap-style:square;v-text-anchor:top" coordsize="15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gN1sQA&#10;AADcAAAADwAAAGRycy9kb3ducmV2LnhtbESPT2sCMRTE7wW/Q3hCbzXbVq2sRrGlwoIX/9T7Y/Pc&#10;Dd28bJN0Xb+9EQo9DjPzG2ax6m0jOvLBOFbwPMpAEJdOG64UfB03TzMQISJrbByTgisFWC0HDwvM&#10;tbvwnrpDrESCcMhRQR1jm0sZyposhpFriZN3dt5iTNJXUnu8JLht5EuWTaVFw2mhxpY+aiq/D79W&#10;wfj9x5S79YyKz1Nx7rw3zZavSj0O+/UcRKQ+/of/2oVW8PY6gfuZd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YDdbEAAAA3AAAAA8AAAAAAAAAAAAAAAAAmAIAAGRycy9k&#10;b3ducmV2LnhtbFBLBQYAAAAABAAEAPUAAACJAwAAAAA=&#10;" path="m,1l15,r,364l,366,,1xe" fillcolor="#7f7f7f" stroked="f">
                        <v:path arrowok="t" o:connecttype="custom" o:connectlocs="0,1;8,0;8,364;0,366;0,1" o:connectangles="0,0,0,0,0"/>
                      </v:shape>
                      <v:shape id="Freeform 335" o:spid="_x0000_s1357" style="position:absolute;left:723;top:1437;width:13;height:367;visibility:visible;mso-wrap-style:square;v-text-anchor:top" coordsize="27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AXSMYA&#10;AADcAAAADwAAAGRycy9kb3ducmV2LnhtbESPW2vCQBSE34X+h+UUfBHdpF7apq4iQsAnwQuFvp1m&#10;T5PQ7Nmwu2r8964g+DjMzDfMfNmZRpzJ+dqygnSUgCAurK65VHA85MMPED4ga2wsk4IreVguXnpz&#10;zLS98I7O+1CKCGGfoYIqhDaT0hcVGfQj2xJH7886gyFKV0rt8BLhppFvSTKTBmuOCxW2tK6o+N+f&#10;jAIz+dyU0yY3v98/q61LB2lwp1yp/mu3+gIRqAvP8KO90QrexzO4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AXSMYAAADcAAAADwAAAAAAAAAAAAAAAACYAgAAZHJz&#10;L2Rvd25yZXYueG1sUEsFBgAAAAAEAAQA9QAAAIsDAAAAAA==&#10;" path="m,3l27,r,363l,367,,3xe" fillcolor="gray" stroked="f">
                        <v:path arrowok="t" o:connecttype="custom" o:connectlocs="0,3;13,0;13,363;0,367;0,3" o:connectangles="0,0,0,0,0"/>
                      </v:shape>
                      <v:shape id="Freeform 336" o:spid="_x0000_s1358" style="position:absolute;left:736;top:1433;width:12;height:367;visibility:visible;mso-wrap-style:square;v-text-anchor:top" coordsize="24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t8+scA&#10;AADcAAAADwAAAGRycy9kb3ducmV2LnhtbESPQWvCQBSE74X+h+UVeim6qbVGUlcRIZDiQUwF8fbI&#10;PpO02bcxu9X033cFweMwM98ws0VvGnGmztWWFbwOIxDEhdU1lwp2X+lgCsJ5ZI2NZVLwRw4W88eH&#10;GSbaXnhL59yXIkDYJaig8r5NpHRFRQbd0LbEwTvazqAPsiul7vAS4KaRoyiaSIM1h4UKW1pVVPzk&#10;v0bBdp3u9/Y7zT/xtDlk7y+ZLuuxUs9P/fIDhKfe38O3dqYVxG8xXM+EIyD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7fPrHAAAA3AAAAA8AAAAAAAAAAAAAAAAAmAIAAGRy&#10;cy9kb3ducmV2LnhtbFBLBQYAAAAABAAEAPUAAACMAwAAAAA=&#10;" path="m,4l24,r,362l,367,,4xe" fillcolor="#818181" stroked="f">
                        <v:path arrowok="t" o:connecttype="custom" o:connectlocs="0,4;12,0;12,362;0,367;0,4" o:connectangles="0,0,0,0,0"/>
                      </v:shape>
                      <v:shape id="Freeform 337" o:spid="_x0000_s1359" style="position:absolute;left:736;top:1435;width:6;height:365;visibility:visible;mso-wrap-style:square;v-text-anchor:top" coordsize="12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nZMMA&#10;AADcAAAADwAAAGRycy9kb3ducmV2LnhtbERPXWvCMBR9H/gfwhX2pqndcFKNIoPBYGM6FZ+vzbWt&#10;Njclydq6X788CHs8nO/Fqje1aMn5yrKCyTgBQZxbXXGh4LB/G81A+ICssbZMCm7kYbUcPCww07bj&#10;b2p3oRAxhH2GCsoQmkxKn5dk0I9tQxy5s3UGQ4SukNphF8NNLdMkmUqDFceGEht6LSm/7n6MgtPR&#10;fSUft+q8vaR4SE/Pn79hkyv1OOzXcxCB+vAvvrvftYKXp7g2no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EnZMMAAADcAAAADwAAAAAAAAAAAAAAAACYAgAAZHJzL2Rv&#10;d25yZXYueG1sUEsFBgAAAAAEAAQA9QAAAIgDAAAAAA==&#10;" path="m,2l12,r,362l,365,,2xe" fillcolor="#818181" stroked="f">
                        <v:path arrowok="t" o:connecttype="custom" o:connectlocs="0,2;6,0;6,362;0,365;0,2" o:connectangles="0,0,0,0,0"/>
                      </v:shape>
                      <v:shape id="Freeform 338" o:spid="_x0000_s1360" style="position:absolute;left:742;top:1433;width:6;height:364;visibility:visible;mso-wrap-style:square;v-text-anchor:top" coordsize="12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CRMQA&#10;AADcAAAADwAAAGRycy9kb3ducmV2LnhtbESPQWsCMRSE7wX/Q3iCl6JZW6ju1igiCuKh4Cp4fWxe&#10;N4ublyVJdf33jVDocZiZb5jFqretuJEPjWMF00kGgrhyuuFawfm0G89BhIissXVMCh4UYLUcvCyw&#10;0O7OR7qVsRYJwqFABSbGrpAyVIYshonriJP37bzFmKSvpfZ4T3Dbyrcs+5AWG04LBjvaGKqu5Y9V&#10;kF+2683Wozzv8uZQfpnj/vJqlBoN+/UniEh9/A//tfdawew9h+e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pwkTEAAAA3AAAAA8AAAAAAAAAAAAAAAAAmAIAAGRycy9k&#10;b3ducmV2LnhtbFBLBQYAAAAABAAEAPUAAACJAwAAAAA=&#10;" path="m,2l12,r,362l,364,,2xe" fillcolor="#828282" stroked="f">
                        <v:path arrowok="t" o:connecttype="custom" o:connectlocs="0,2;6,0;6,362;0,364;0,2" o:connectangles="0,0,0,0,0"/>
                      </v:shape>
                      <v:shape id="Freeform 339" o:spid="_x0000_s1361" style="position:absolute;left:748;top:1429;width:10;height:366;visibility:visible;mso-wrap-style:square;v-text-anchor:top" coordsize="19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jo8QA&#10;AADcAAAADwAAAGRycy9kb3ducmV2LnhtbERPTWvCQBC9C/6HZYRepNmkRFtiVgmBQg8eqrWItyE7&#10;JsHsbMiumvbXdw9Cj4/3nW9G04kbDa61rCCJYhDEldUt1woOX+/PbyCcR9bYWSYFP+Rgs55Ocsy0&#10;vfOObntfixDCLkMFjfd9JqWrGjLoItsTB+5sB4M+wKGWesB7CDedfInjpTTYcmhosKeyoeqyvxoF&#10;n0m6+z6ekvm23J6O9JsW5aItlHqajcUKhKfR/4sf7g+t4DUN88OZc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5I6PEAAAA3AAAAA8AAAAAAAAAAAAAAAAAmAIAAGRycy9k&#10;b3ducmV2LnhtbFBLBQYAAAAABAAEAPUAAACJAwAAAAA=&#10;" path="m,4l19,r,361l,366,,4xe" fillcolor="#838383" stroked="f">
                        <v:path arrowok="t" o:connecttype="custom" o:connectlocs="0,4;10,0;10,361;0,366;0,4" o:connectangles="0,0,0,0,0"/>
                      </v:shape>
                      <v:shape id="Freeform 340" o:spid="_x0000_s1362" style="position:absolute;left:758;top:1426;width:7;height:364;visibility:visible;mso-wrap-style:square;v-text-anchor:top" coordsize="16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ZTusYA&#10;AADcAAAADwAAAGRycy9kb3ducmV2LnhtbESPQWsCMRSE74L/ITyhN80qVevWKLZQEPRSLay9PTfP&#10;3cXNy5KkuvbXm0LB4zAz3zDzZWtqcSHnK8sKhoMEBHFudcWFgq/9R/8FhA/IGmvLpOBGHpaLbmeO&#10;qbZX/qTLLhQiQtinqKAMoUml9HlJBv3ANsTRO1lnMETpCqkdXiPc1HKUJBNpsOK4UGJD7yXl592P&#10;UVCP87djM3Xfs+LXZJPNIaPtMVPqqdeuXkEEasMj/N9eawXT5yH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eZTusYAAADcAAAADwAAAAAAAAAAAAAAAACYAgAAZHJz&#10;L2Rvd25yZXYueG1sUEsFBgAAAAAEAAQA9QAAAIsDAAAAAA==&#10;" path="m,3l16,r,359l,364,,3xe" fillcolor="#848484" stroked="f">
                        <v:path arrowok="t" o:connecttype="custom" o:connectlocs="0,3;7,0;7,359;0,364;0,3" o:connectangles="0,0,0,0,0"/>
                      </v:shape>
                      <v:shape id="Freeform 341" o:spid="_x0000_s1363" style="position:absolute;left:765;top:1421;width:7;height:364;visibility:visible;mso-wrap-style:square;v-text-anchor:top" coordsize="13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6J7cYA&#10;AADcAAAADwAAAGRycy9kb3ducmV2LnhtbESPT2vCQBTE70K/w/IK3nRTCf5JXaW0SBXR1sRLb4/s&#10;axKafRuyWxO/fbcgeBxm5jfMct2bWlyodZVlBU/jCARxbnXFhYJzthnNQTiPrLG2TAqu5GC9ehgs&#10;MdG24xNdUl+IAGGXoILS+yaR0uUlGXRj2xAH79u2Bn2QbSF1i12Am1pOomgqDVYcFkps6LWk/Cf9&#10;NQoOu6/T4iOeHeN3ivfZETuq3z6VGj72L88gPPX+Hr61t1rBLJ7A/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6J7cYAAADcAAAADwAAAAAAAAAAAAAAAACYAgAAZHJz&#10;L2Rvd25yZXYueG1sUEsFBgAAAAAEAAQA9QAAAIsDAAAAAA==&#10;" path="m,5l13,r,358l,364,,5xe" fillcolor="#848484" stroked="f">
                        <v:path arrowok="t" o:connecttype="custom" o:connectlocs="0,5;7,0;7,358;0,364;0,5" o:connectangles="0,0,0,0,0"/>
                      </v:shape>
                      <v:shape id="Freeform 342" o:spid="_x0000_s1364" style="position:absolute;left:772;top:1418;width:4;height:361;visibility:visible;mso-wrap-style:square;v-text-anchor:top" coordsize="8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HM8QA&#10;AADcAAAADwAAAGRycy9kb3ducmV2LnhtbESP0WrCQBRE3wv+w3KFvohu1KIhuooopRahYPQDLtlr&#10;EpK9G7JrTP/eFQp9HGbmDLPe9qYWHbWutKxgOolAEGdWl5wruF4+xzEI55E11pZJwS852G4Gb2tM&#10;tH3wmbrU5yJA2CWooPC+SaR0WUEG3cQ2xMG72dagD7LNpW7xEeCmlrMoWkiDJYeFAhvaF5RV6d0o&#10;iPPRT9WcsDtVo4P+Ks8uvXzHSr0P+90KhKfe/4f/2ketYPkxh9e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2hzPEAAAA3AAAAA8AAAAAAAAAAAAAAAAAmAIAAGRycy9k&#10;b3ducmV2LnhtbFBLBQYAAAAABAAEAPUAAACJAwAAAAA=&#10;" path="m,3l8,r,357l,361,,3xe" fillcolor="#848484" stroked="f">
                        <v:path arrowok="t" o:connecttype="custom" o:connectlocs="0,3;4,0;4,357;0,361;0,3" o:connectangles="0,0,0,0,0"/>
                      </v:shape>
                      <v:shape id="Freeform 343" o:spid="_x0000_s1365" style="position:absolute;left:776;top:1413;width:1;height:362;visibility:visible;mso-wrap-style:square;v-text-anchor:top" coordsize="2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dYmsYA&#10;AADcAAAADwAAAGRycy9kb3ducmV2LnhtbESP3WrCQBSE7wt9h+UUelc3LWIluopICqFgwR9Q7w7Z&#10;YzaaPRuyWxPfvisUvBxm5htmOu9tLa7U+sqxgvdBAoK4cLriUsFu+/U2BuEDssbaMSm4kYf57Plp&#10;iql2Ha/pugmliBD2KSowITSplL4wZNEPXEMcvZNrLYYo21LqFrsIt7X8SJKRtFhxXDDY0NJQcdn8&#10;WgX4fbqtsuXxYPb047pzmfV5nin1+tIvJiAC9eER/m/nWsHncAj3M/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dYmsYAAADcAAAADwAAAAAAAAAAAAAAAACYAgAAZHJz&#10;L2Rvd25yZXYueG1sUEsFBgAAAAAEAAQA9QAAAIsDAAAAAA==&#10;" path="m,5l2,r,356l,362,,5xe" fillcolor="#838383" stroked="f">
                        <v:path arrowok="t" o:connecttype="custom" o:connectlocs="0,5;1,0;1,356;0,362;0,5" o:connectangles="0,0,0,0,0"/>
                      </v:shape>
                      <v:shape id="Freeform 344" o:spid="_x0000_s1366" style="position:absolute;left:336;top:1378;width:441;height:81;visibility:visible;mso-wrap-style:square;v-text-anchor:top" coordsize="883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oLcMUA&#10;AADcAAAADwAAAGRycy9kb3ducmV2LnhtbESP0WoCMRRE34X+Q7iCbzVrqbZujdIWFBWEdtsPuGxu&#10;N4ubm2UTNfv3Rij4OMzMGWaxirYRZ+p87VjBZJyBIC6drrlS8PuzfnwF4QOyxsYxKejJw2r5MFhg&#10;rt2Fv+lchEokCPscFZgQ2lxKXxqy6MeuJU7en+sshiS7SuoOLwluG/mUZTNpsea0YLClT0PlsThZ&#10;Bdv+q4mbD9MfJgXH3u/nu91hrtRoGN/fQASK4R7+b2+1gpfnKdzOpCM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ygtwxQAAANwAAAAPAAAAAAAAAAAAAAAAAJgCAABkcnMv&#10;ZG93bnJldi54bWxQSwUGAAAAAAQABAD1AAAAigMAAAAA&#10;" path="m509,l466,1r-45,l381,3,338,4,299,5,260,7r-37,3l188,12r-33,3l124,17,97,20,72,24,51,28,33,31,18,35,8,40,,43r,5l2,51r8,4l22,59r15,3l57,66r23,2l105,70r31,3l169,75r35,3l243,79r42,1l328,80r47,1l421,80r45,l512,79r43,-1l598,75r39,-2l675,70r35,-2l743,66r31,-4l801,59r24,-4l844,51r16,-3l873,43r8,-3l883,35r-2,-4l877,28,867,24,854,20,836,17,815,15,792,12,765,10,736,7,703,5,668,4,631,3,592,1r-41,l509,xe" fillcolor="silver" stroked="f">
                        <v:path arrowok="t" o:connecttype="custom" o:connectlocs="233,1;190,3;149,5;111,10;77,15;48,20;25,28;9,35;0,43;1,51;11,59;28,66;52,70;84,75;121,79;164,80;210,80;256,79;299,75;337,70;371,66;400,59;422,51;436,43;441,35;438,28;427,20;407,15;382,10;351,5;315,3;275,1" o:connectangles="0,0,0,0,0,0,0,0,0,0,0,0,0,0,0,0,0,0,0,0,0,0,0,0,0,0,0,0,0,0,0,0"/>
                      </v:shape>
                    </v:group>
                    <v:rect id="Rectangle 345" o:spid="_x0000_s1367" style="position:absolute;left:720;top:8640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qn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qdxQAAANwAAAAPAAAAAAAAAAAAAAAAAJgCAABkcnMv&#10;ZG93bnJldi54bWxQSwUGAAAAAAQABAD1AAAAigMAAAAA&#10;" filled="f" stroked="f">
                      <v:textbox inset="0,0,0,0">
                        <w:txbxContent>
                          <w:p w:rsidR="000410EA" w:rsidRDefault="000410EA" w:rsidP="000410EA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00"/>
                              </w:rPr>
                              <w:t>DB</w:t>
                            </w:r>
                          </w:p>
                          <w:p w:rsidR="000410EA" w:rsidRDefault="000410EA" w:rsidP="000410EA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00"/>
                              </w:rPr>
                              <w:t>Table N</w:t>
                            </w:r>
                          </w:p>
                        </w:txbxContent>
                      </v:textbox>
                    </v:rect>
                  </v:group>
                  <v:shape id="AutoShape 346" o:spid="_x0000_s1368" type="#_x0000_t93" style="position:absolute;left:3192;top:6384;width:768;height: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WcMcMA&#10;AADcAAAADwAAAGRycy9kb3ducmV2LnhtbESPUWvCMBSF3wf+h3CFvc3UIdZVo0hhMhAGOn/ANbk2&#10;xeama7Ja/70ZDPZ4OOd8h7PaDK4RPXWh9qxgOslAEGtvaq4UnL7eXxYgQkQ22HgmBXcKsFmPnlZY&#10;GH/jA/XHWIkE4VCgAhtjW0gZtCWHYeJb4uRdfOcwJtlV0nR4S3DXyNcsm0uHNacFiy2VlvT1+OMU&#10;8F5ru+BTxodelm9l/rn7PpNSz+NhuwQRaYj/4b/2h1GQz3L4PZOO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WcMcMAAADcAAAADwAAAAAAAAAAAAAAAACYAgAAZHJzL2Rv&#10;d25yZXYueG1sUEsFBgAAAAAEAAQA9QAAAIgDAAAAAA==&#10;" fillcolor="silver" strokecolor="silver">
                    <v:textbox inset="0,0,0,0">
                      <w:txbxContent>
                        <w:p w:rsidR="000410EA" w:rsidRDefault="000410EA" w:rsidP="000410EA">
                          <w:r>
                            <w:rPr>
                              <w:rFonts w:hint="eastAsia"/>
                            </w:rPr>
                            <w:t>JDBC</w:t>
                          </w:r>
                        </w:p>
                      </w:txbxContent>
                    </v:textbox>
                  </v:shape>
                  <v:shape id="AutoShape 347" o:spid="_x0000_s1369" type="#_x0000_t93" style="position:absolute;left:3192;top:5136;width:768;height: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IQ8AA&#10;AADcAAAADwAAAGRycy9kb3ducmV2LnhtbERP3WrCMBS+F/YO4Qx2p6ky1FWjjIJjIAhWH+AsOTbF&#10;5qRrstq9vbkQvPz4/tfbwTWipy7UnhVMJxkIYu1NzZWC82k3XoIIEdlg45kU/FOA7eZltMbc+Bsf&#10;qS9jJVIIhxwV2BjbXMqgLTkME98SJ+7iO4cxwa6SpsNbCneNnGXZXDqsOTVYbKmwpK/ln1PAe63t&#10;ks8ZH3tZfBSLw9fvDyn19jp8rkBEGuJT/HB/GwWL97Q2nUlHQG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oIQ8AAAADcAAAADwAAAAAAAAAAAAAAAACYAgAAZHJzL2Rvd25y&#10;ZXYueG1sUEsFBgAAAAAEAAQA9QAAAIUDAAAAAA==&#10;" fillcolor="silver" strokecolor="silver">
                    <v:textbox inset="0,0,0,0">
                      <w:txbxContent>
                        <w:p w:rsidR="000410EA" w:rsidRDefault="000410EA" w:rsidP="000410EA">
                          <w:r>
                            <w:rPr>
                              <w:rFonts w:hint="eastAsia"/>
                            </w:rPr>
                            <w:t>JDBC</w:t>
                          </w:r>
                        </w:p>
                      </w:txbxContent>
                    </v:textbox>
                  </v:shape>
                  <v:shape id="AutoShape 348" o:spid="_x0000_s1370" type="#_x0000_t93" style="position:absolute;left:3192;top:3888;width:768;height: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at2MMA&#10;AADcAAAADwAAAGRycy9kb3ducmV2LnhtbESP3WoCMRSE7wu+QzhC72rWIv6sRpGFSkEo+PMAx+S4&#10;WdycbDfpur69KRR6OczMN8xq07tadNSGyrOC8SgDQay9qbhUcD59vM1BhIhssPZMCh4UYLMevKww&#10;N/7OB+qOsRQJwiFHBTbGJpcyaEsOw8g3xMm7+tZhTLItpWnxnuCulu9ZNpUOK04LFhsqLOnb8ccp&#10;4L3Wds7njA+dLBbF7Gv3fSGlXof9dgkiUh//w3/tT6NgNlnA75l0BO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at2MMAAADcAAAADwAAAAAAAAAAAAAAAACYAgAAZHJzL2Rv&#10;d25yZXYueG1sUEsFBgAAAAAEAAQA9QAAAIgDAAAAAA==&#10;" fillcolor="silver" strokecolor="silver">
                    <v:textbox inset="0,0,0,0">
                      <w:txbxContent>
                        <w:p w:rsidR="000410EA" w:rsidRDefault="000410EA" w:rsidP="000410EA">
                          <w:r>
                            <w:rPr>
                              <w:rFonts w:hint="eastAsia"/>
                            </w:rPr>
                            <w:t>JDBC</w:t>
                          </w:r>
                        </w:p>
                      </w:txbxContent>
                    </v:textbox>
                  </v:shape>
                </v:group>
                <v:line id="Line 349" o:spid="_x0000_s1371" style="position:absolute;visibility:visible;mso-wrap-style:square" from="7695,2192" to="7695,10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EZ9MMAAADcAAAADwAAAGRycy9kb3ducmV2LnhtbERPW2vCMBR+F/Yfwhn4pumKl1GNsk0E&#10;kYGbm+jjoTlrypqT2sTa/XvzIOzx47vPl52tREuNLx0reBomIIhzp0suFHx/rQfPIHxA1lg5JgV/&#10;5GG5eOjNMdPuyp/U7kMhYgj7DBWYEOpMSp8bsuiHriaO3I9rLIYIm0LqBq8x3FYyTZKJtFhybDBY&#10;05uh/Hd/sQo+ti0d7PuJdtv1aLo6v6ZkjqlS/cfuZQYiUBf+xXf3RiuYjuP8eCYeAb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BGfTDAAAA3AAAAA8AAAAAAAAAAAAA&#10;AAAAoQIAAGRycy9kb3ducmV2LnhtbFBLBQYAAAAABAAEAPkAAACRAwAAAAA=&#10;">
                  <v:stroke dashstyle="longDash"/>
                </v:line>
                <v:line id="Line 350" o:spid="_x0000_s1372" style="position:absolute;flip:x;visibility:visible;mso-wrap-style:square" from="7050,4440" to="7950,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rfp8UAAADcAAAADwAAAGRycy9kb3ducmV2LnhtbESPQWvCQBCF7wX/wzJCL0E3Kq1t6ira&#10;KgjSg9pDj0N2mgSzsyE71fjvXaHQ4+PN+9682aJztTpTGyrPBkbDFBRx7m3FhYGv42bwAioIssXa&#10;Mxm4UoDFvPcww8z6C+/pfJBCRQiHDA2UIk2mdchLchiGviGO3o9vHUqUbaFti5cId7Uep+mzdlhx&#10;bCixofeS8tPh18U3Np/8MZkkK6eT5JXW37JLtRjz2O+Wb6CEOvk//ktvrYHp0wjuYyIB9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rfp8UAAADcAAAADwAAAAAAAAAA&#10;AAAAAAChAgAAZHJzL2Rvd25yZXYueG1sUEsFBgAAAAAEAAQA+QAAAJMDAAAAAA==&#10;">
                  <v:stroke endarrow="block"/>
                </v:line>
                <v:shape id="AutoShape 351" o:spid="_x0000_s1373" type="#_x0000_t80" style="position:absolute;left:7770;top:2687;width:1165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rY78MA&#10;AADcAAAADwAAAGRycy9kb3ducmV2LnhtbESPQWsCMRSE74L/IbyCN81W1OpqFBUV6a2p4PWxed1d&#10;unlZNlFXf31TEDwOM/MNs1i1thJXanzpWMH7IAFBnDlTcq7g9L3vT0H4gGywckwK7uRhtex2Fpga&#10;d+MvuuqQiwhhn6KCIoQ6ldJnBVn0A1cTR+/HNRZDlE0uTYO3CLeVHCbJRFosOS4UWNO2oOxXX6yC&#10;iR99at7pzfo4e5wPh7smnGmlem/teg4iUBte4Wf7aBR8jIfwfy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rY78MAAADcAAAADwAAAAAAAAAAAAAAAACYAgAAZHJzL2Rv&#10;d25yZXYueG1sUEsFBgAAAAAEAAQA9QAAAIgDAAAAAA==&#10;">
                  <o:extrusion v:ext="view" color="white" on="t"/>
                  <v:textbox inset="0,0,0,0">
                    <w:txbxContent>
                      <w:p w:rsidR="000410EA" w:rsidRDefault="000410EA" w:rsidP="000410E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逻辑控制层</w:t>
                        </w:r>
                      </w:p>
                    </w:txbxContent>
                  </v:textbox>
                </v:shape>
                <v:group id="Group 352" o:spid="_x0000_s1374" style="position:absolute;left:7770;top:3845;width:1350;height:852" coordorigin="2961,5044" coordsize="2700,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7pzs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S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7unOxgAAANwA&#10;AAAPAAAAAAAAAAAAAAAAAKoCAABkcnMvZG93bnJldi54bWxQSwUGAAAAAAQABAD6AAAAnQMAAAAA&#10;">
                  <v:group id="Group 353" o:spid="_x0000_s1375" style="position:absolute;left:2961;top:5044;width:2700;height:909" coordorigin="1974,5366" coordsize="1938,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dxus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Q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3G6xgAAANwA&#10;AAAPAAAAAAAAAAAAAAAAAKoCAABkcnMvZG93bnJldi54bWxQSwUGAAAAAAQABAD6AAAAnQMAAAAA&#10;">
                    <v:shape id="Freeform 354" o:spid="_x0000_s1376" style="position:absolute;left:3706;top:5366;width:206;height:871;visibility:visible;mso-wrap-style:square;v-text-anchor:top" coordsize="205,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IQRMYA&#10;AADcAAAADwAAAGRycy9kb3ducmV2LnhtbESPT2vCQBTE74LfYXlCb2ZjqW2JrmJtpdVbrSDeHtln&#10;Esy+jdnNn377bkHwOMzMb5j5sjelaKl2hWUFkygGQZxaXXCm4PCzGb+CcB5ZY2mZFPySg+ViOJhj&#10;om3H39TufSYChF2CCnLvq0RKl+Zk0EW2Ig7e2dYGfZB1JnWNXYCbUj7G8bM0WHBYyLGidU7pZd8Y&#10;BZ+rdtt274XZfMi38+npuLNNc1XqYdSvZiA89f4evrW/tIKX6RT+z4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2IQRMYAAADcAAAADwAAAAAAAAAAAAAAAACYAgAAZHJz&#10;L2Rvd25yZXYueG1sUEsFBgAAAAAEAAQA9QAAAIsDAAAAAA==&#10;" path="m,436l,126,205,r,310l,436xe" fillcolor="#795b97" stroked="f">
                      <v:fill opacity="32896f"/>
                      <v:path arrowok="t" o:connecttype="custom" o:connectlocs="0,871;0,252;206,0;206,619;0,871" o:connectangles="0,0,0,0,0"/>
                    </v:shape>
                    <v:shape id="Freeform 355" o:spid="_x0000_s1377" style="position:absolute;left:1974;top:5366;width:1938;height:252;visibility:visible;mso-wrap-style:square;v-text-anchor:top" coordsize="1938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t4acMA&#10;AADcAAAADwAAAGRycy9kb3ducmV2LnhtbESPQWsCMRSE74L/IbxCb5ptobqsRhGL6LWr4PWxeW52&#10;3byETapbf31TKHgcZuYbZrkebCdu1IfGsYK3aQaCuHK64VrB6bib5CBCRNbYOSYFPxRgvRqPllho&#10;d+cvupWxFgnCoUAFJkZfSBkqQxbD1Hni5F1cbzEm2ddS93hPcNvJ9yybSYsNpwWDnraGqmv5bRXU&#10;hqMvdTdv/W6/z8/n9rPNH0q9vgybBYhIQ3yG/9sHrWD+MYO/M+k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t4acMAAADcAAAADwAAAAAAAAAAAAAAAACYAgAAZHJzL2Rv&#10;d25yZXYueG1sUEsFBgAAAAAEAAQA9QAAAIgDAAAAAA==&#10;" path="m1733,126l,126,206,,1938,,1733,126xe" fillcolor="#b386e0" stroked="f">
                      <v:fill opacity="32896f"/>
                      <v:path arrowok="t" o:connecttype="custom" o:connectlocs="1733,252;0,252;206,0;1938,0;1733,252" o:connectangles="0,0,0,0,0"/>
                    </v:shape>
                    <v:rect id="Rectangle 356" o:spid="_x0000_s1378" style="position:absolute;left:1974;top:5618;width:1732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V3cQA&#10;AADcAAAADwAAAGRycy9kb3ducmV2LnhtbESPT2sCMRTE7wW/Q3iCt5q14B9Wo+hCoR5rPejtuXlu&#10;FpOXZZOuq5++KRR6HGbmN8xq0zsrOmpD7VnBZJyBIC69rrlScPx6f12ACBFZo/VMCh4UYLMevKww&#10;1/7On9QdYiUShEOOCkyMTS5lKA05DGPfECfv6luHMcm2krrFe4I7K9+ybCYd1pwWDDZUGCpvh2+n&#10;YFdoc2r0LD5DbbdmfzmbcJ0qNRr22yWISH38D/+1P7SC+XQO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4Fd3EAAAA3AAAAA8AAAAAAAAAAAAAAAAAmAIAAGRycy9k&#10;b3ducmV2LnhtbFBLBQYAAAAABAAEAPUAAACJAwAAAAA=&#10;" fillcolor="#9c75c3" stroked="f">
                      <v:fill opacity="32896f"/>
                      <v:textbox inset="0,0,0,0"/>
                    </v:rect>
                  </v:group>
                  <v:rect id="Rectangle 357" o:spid="_x0000_s1379" style="position:absolute;left:3081;top:5299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qc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DanBAAAA3AAAAA8AAAAAAAAAAAAAAAAAmAIAAGRycy9kb3du&#10;cmV2LnhtbFBLBQYAAAAABAAEAPUAAACGAwAAAAA=&#10;" filled="f" stroked="f">
                    <v:textbox inset="0,0,0,0">
                      <w:txbxContent>
                        <w:p w:rsidR="000410EA" w:rsidRDefault="000410EA" w:rsidP="000410E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Servlet Control Class</w:t>
                          </w:r>
                        </w:p>
                      </w:txbxContent>
                    </v:textbox>
                  </v:rect>
                </v:group>
                <v:shape id="AutoShape 358" o:spid="_x0000_s1380" type="#_x0000_t69" style="position:absolute;left:7590;top:5625;width:180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xHnMQA&#10;AADcAAAADwAAAGRycy9kb3ducmV2LnhtbESPQWsCMRSE70L/Q3iFXkSTCrW6NUorrfQkdZWeH5tn&#10;dnHzst1EXf99Iwgeh5n5hpktOleLE7Wh8qzheahAEBfeVGw17LZfgwmIEJEN1p5Jw4UCLOYPvRlm&#10;xp95Q6c8WpEgHDLUUMbYZFKGoiSHYegb4uTtfeswJtlaaVo8J7ir5UipsXRYcVoosaFlScUhPzoN&#10;f6qwqlv/fH4c/a/d10Gt+nTQ+umxe38DEamL9/Ct/W00vL5M4XomHQ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8R5zEAAAA3AAAAA8AAAAAAAAAAAAAAAAAmAIAAGRycy9k&#10;b3ducmV2LnhtbFBLBQYAAAAABAAEAPUAAACJAwAAAAA=&#10;" adj="2620,6438">
                  <o:extrusion v:ext="view" color="white" on="t"/>
                  <v:textbox inset="0,0,0,0"/>
                </v:shape>
                <v:shape id="AutoShape 359" o:spid="_x0000_s1381" type="#_x0000_t98" style="position:absolute;left:7875;top:6655;width:1170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UHMEA&#10;AADcAAAADwAAAGRycy9kb3ducmV2LnhtbERPu27CMBTdkfgH61bqBk6pRFHAoIKKgKEDr/0qvsRR&#10;4+sodhPz93hAYjw678Uq2lp01PrKsYKPcQaCuHC64lLB5bwdzUD4gKyxdkwK7uRhtRwOFphr1/OR&#10;ulMoRQphn6MCE0KTS+kLQxb92DXEibu51mJIsC2lbrFP4baWkyybSosVpwaDDW0MFX+nf6vg3O+P&#10;22p9//3p9C47fEYjd9eo1Ptb/J6DCBTDS/x077WCr2man86kI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qVBzBAAAA3AAAAA8AAAAAAAAAAAAAAAAAmAIAAGRycy9kb3du&#10;cmV2LnhtbFBLBQYAAAAABAAEAPUAAACGAwAAAAA=&#10;">
                  <v:textbox inset="0,0,0,0">
                    <w:txbxContent>
                      <w:p w:rsidR="000410EA" w:rsidRDefault="000410EA" w:rsidP="000410EA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系统中进行控制的部分。这部分将提供系统整体的控制，处理</w:t>
                        </w:r>
                        <w:proofErr w:type="gramStart"/>
                        <w:r>
                          <w:rPr>
                            <w:rFonts w:hint="eastAsia"/>
                            <w:szCs w:val="21"/>
                          </w:rPr>
                          <w:t>个部分</w:t>
                        </w:r>
                        <w:proofErr w:type="gramEnd"/>
                        <w:r>
                          <w:rPr>
                            <w:rFonts w:hint="eastAsia"/>
                            <w:szCs w:val="21"/>
                          </w:rPr>
                          <w:t>之间的关系，启动各层间的操作和运行。</w:t>
                        </w:r>
                      </w:p>
                    </w:txbxContent>
                  </v:textbox>
                </v:shape>
                <v:line id="Line 360" o:spid="_x0000_s1382" style="position:absolute;visibility:visible;mso-wrap-style:square" from="8850,4470" to="9390,5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lSicUAAADcAAAADwAAAGRycy9kb3ducmV2LnhtbESPzWrDMBCE74G8g9hAb4nsHvLjRgkh&#10;ptBDG4hTet5aW8vUWhlLddS3rwqBHIeZb4bZ7qPtxEiDbx0ryBcZCOLa6ZYbBe+X5/kahA/IGjvH&#10;pOCXPOx308kWC+2ufKaxCo1IJewLVGBC6AspfW3Iol+4njh5X26wGJIcGqkHvKZy28nHLFtKiy2n&#10;BYM9HQ3V39WPVbAy5VmuZPl6OZVjm2/iW/z43Cj1MIuHJxCBYriHb/SLTtwyh/8z6QjI3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lSicUAAADcAAAADwAAAAAAAAAA&#10;AAAAAAChAgAAZHJzL2Rvd25yZXYueG1sUEsFBgAAAAAEAAQA+QAAAJMDAAAAAA==&#10;">
                  <v:stroke endarrow="block"/>
                </v:line>
                <v:shape id="AutoShape 361" o:spid="_x0000_s1383" type="#_x0000_t80" style="position:absolute;left:9323;top:2672;width:1147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SUsQA&#10;AADcAAAADwAAAGRycy9kb3ducmV2LnhtbESPQWvCQBSE70L/w/IKvZlNpcQa3QRbWpHe3ApeH9ln&#10;Epp9G7Jbjf31rlDwOMzMN8yqHG0nTjT41rGC5yQFQVw503KtYP/9OX0F4QOywc4xKbiQh7J4mKww&#10;N+7MOzrpUIsIYZ+jgiaEPpfSVw1Z9InriaN3dIPFEOVQSzPgOcJtJ2dpmkmLLceFBnt6b6j60b9W&#10;QeZfvjR/6Lf1dvF32GwumnChlXp6HNdLEIHGcA//t7dGwTybwe1MPAKy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mElLEAAAA3AAAAA8AAAAAAAAAAAAAAAAAmAIAAGRycy9k&#10;b3ducmV2LnhtbFBLBQYAAAAABAAEAPUAAACJAwAAAAA=&#10;">
                  <o:extrusion v:ext="view" color="white" on="t"/>
                  <v:textbox inset="0,0,0,0">
                    <w:txbxContent>
                      <w:p w:rsidR="000410EA" w:rsidRDefault="000410EA" w:rsidP="000410E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前端表现层</w:t>
                        </w:r>
                      </w:p>
                    </w:txbxContent>
                  </v:textbox>
                </v:shape>
                <v:shape id="AutoShape 362" o:spid="_x0000_s1384" type="#_x0000_t98" style="position:absolute;left:9210;top:7032;width:1620;height:3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Ka8QA&#10;AADcAAAADwAAAGRycy9kb3ducmV2LnhtbESPT2sCMRTE7wW/Q3iCt5pVwcrWKFUq2kMP/rs/Nq+b&#10;pZuXZZPuxm9vCoLHYWZ+wyzX0daio9ZXjhVMxhkI4sLpiksFl/PudQHCB2SNtWNScCMP69XgZYm5&#10;dj0fqTuFUiQI+xwVmBCaXEpfGLLox64hTt6Pay2GJNtS6hb7BLe1nGbZXFqsOC0YbGhrqPg9/VkF&#10;5/5w3FWb2/dnp/fZ1ywaub9GpUbD+PEOIlAMz/CjfdAK3uYz+D+Tj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4ymvEAAAA3AAAAA8AAAAAAAAAAAAAAAAAmAIAAGRycy9k&#10;b3ducmV2LnhtbFBLBQYAAAAABAAEAPUAAACJAwAAAAA=&#10;">
                  <v:textbox inset="0,0,0,0">
                    <w:txbxContent>
                      <w:p w:rsidR="000410EA" w:rsidRDefault="000410EA" w:rsidP="000410EA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系统中提供数据展现的部分，属于整个系统的</w:t>
                        </w:r>
                        <w:r>
                          <w:rPr>
                            <w:rFonts w:hint="eastAsia"/>
                            <w:szCs w:val="21"/>
                          </w:rPr>
                          <w:t>UI</w:t>
                        </w:r>
                        <w:r>
                          <w:rPr>
                            <w:rFonts w:hint="eastAsia"/>
                            <w:szCs w:val="21"/>
                          </w:rPr>
                          <w:t>。这也是用户对整个系统最直接接触的部分。将提供报表展现、报表定制、数据输入、信息浏览发布等等……</w:t>
                        </w:r>
                      </w:p>
                    </w:txbxContent>
                  </v:textbox>
                </v:shape>
                <v:line id="Line 363" o:spid="_x0000_s1385" style="position:absolute;visibility:visible;mso-wrap-style:square" from="9210,2036" to="9210,10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bVSsUAAADcAAAADwAAAGRycy9kb3ducmV2LnhtbESP3WrCQBSE7wt9h+UUelc3DaISXcVW&#10;hCJC/UUvD9ljNjR7NmbXmL59t1Do5TAz3zCTWWcr0VLjS8cKXnsJCOLc6ZILBYf98mUEwgdkjZVj&#10;UvBNHmbTx4cJZtrdeUvtLhQiQthnqMCEUGdS+tyQRd9zNXH0Lq6xGKJsCqkbvEe4rWSaJANpseS4&#10;YLCmd0P51+5mFWxWLR3t+kyfq2V/uLi+pWROqVLPT918DCJQF/7Df+0PrWA46MPvmXgE5PQ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bVSsUAAADcAAAADwAAAAAAAAAA&#10;AAAAAAChAgAAZHJzL2Rvd25yZXYueG1sUEsFBgAAAAAEAAQA+QAAAJMDAAAAAA==&#10;">
                  <v:stroke dashstyle="longDash"/>
                </v:line>
                <v:group id="Group 364" o:spid="_x0000_s1386" style="position:absolute;left:9356;top:3909;width:1294;height:3276" coordorigin="12960,3513" coordsize="1620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cen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AnHpzFAAAA3AAA&#10;AA8AAAAAAAAAAAAAAAAAqgIAAGRycy9kb3ducmV2LnhtbFBLBQYAAAAABAAEAPoAAACcAwAAAAA=&#10;"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AutoShape 365" o:spid="_x0000_s1387" type="#_x0000_t65" style="position:absolute;left:13140;top:3669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NpNcQA&#10;AADcAAAADwAAAGRycy9kb3ducmV2LnhtbESPQWsCMRSE7wX/Q3iCt5pV27VsjSJFobfSVaG9PTbP&#10;7OLmZUlSd/33TaHgcZiZb5jVZrCtuJIPjWMFs2kGgrhyumGj4HjYP76ACBFZY+uYFNwowGY9elhh&#10;oV3Pn3QtoxEJwqFABXWMXSFlqGqyGKauI07e2XmLMUlvpPbYJ7ht5TzLcmmx4bRQY0dvNVWX8scq&#10;KG+n3aJ6/p4/fX2Yo1+antEapSbjYfsKItIQ7+H/9rtWsMxz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zaTXEAAAA3AAAAA8AAAAAAAAAAAAAAAAAmAIAAGRycy9k&#10;b3ducmV2LnhtbFBLBQYAAAAABAAEAPUAAACJAwAAAAA=&#10;">
                    <v:shadow on="t" opacity=".5" offset="-6pt,6pt"/>
                    <v:textbox inset="0,0,0,0">
                      <w:txbxContent>
                        <w:p w:rsidR="000410EA" w:rsidRDefault="000410EA" w:rsidP="000410EA">
                          <w:r>
                            <w:rPr>
                              <w:rFonts w:hint="eastAsia"/>
                            </w:rPr>
                            <w:t>JSP Pages</w:t>
                          </w:r>
                        </w:p>
                      </w:txbxContent>
                    </v:textbox>
                  </v:shape>
                  <v:shape id="AutoShape 366" o:spid="_x0000_s1388" type="#_x0000_t65" style="position:absolute;left:13140;top:4293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/MrsQA&#10;AADcAAAADwAAAGRycy9kb3ducmV2LnhtbESPQWsCMRSE7wX/Q3iCt5pVW7dsjSJFobfSVaG9PTbP&#10;7OLmZUlSd/33TaHgcZiZb5jVZrCtuJIPjWMFs2kGgrhyumGj4HjYP76ACBFZY+uYFNwowGY9elhh&#10;oV3Pn3QtoxEJwqFABXWMXSFlqGqyGKauI07e2XmLMUlvpPbYJ7ht5TzLltJiw2mhxo7eaqou5Y9V&#10;UN5Ou0X1/D1/+vowR5+bntEapSbjYfsKItIQ7+H/9rtWkC9z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/zK7EAAAA3AAAAA8AAAAAAAAAAAAAAAAAmAIAAGRycy9k&#10;b3ducmV2LnhtbFBLBQYAAAAABAAEAPUAAACJAwAAAAA=&#10;">
                    <v:shadow on="t" opacity=".5" offset="-6pt,6pt"/>
                    <v:textbox inset="0,0,0,0">
                      <w:txbxContent>
                        <w:p w:rsidR="000410EA" w:rsidRDefault="000410EA" w:rsidP="000410EA">
                          <w:r>
                            <w:rPr>
                              <w:rFonts w:hint="eastAsia"/>
                            </w:rPr>
                            <w:t>报表</w:t>
                          </w:r>
                        </w:p>
                      </w:txbxContent>
                    </v:textbox>
                  </v:shape>
                  <v:shape id="AutoShape 367" o:spid="_x0000_s1389" type="#_x0000_t65" style="position:absolute;left:13140;top:4917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BY3MEA&#10;AADcAAAADwAAAGRycy9kb3ducmV2LnhtbERPz2vCMBS+D/wfwhN2m6m6qdSmIsPBbmOdA709mmda&#10;bF5Kktn63y+HwY4f3+9iN9pO3MiH1rGC+SwDQVw73bJRcPx6e9qACBFZY+eYFNwpwK6cPBSYazfw&#10;J92qaEQK4ZCjgibGPpcy1A1ZDDPXEyfu4rzFmKA3UnscUrjt5CLLVtJiy6mhwZ5eG6qv1Y9VUN2/&#10;D8v65bx4Pn2Yo1+bgdEapR6n434LItIY/8V/7netYL1Ka9OZdAR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gWNzBAAAA3AAAAA8AAAAAAAAAAAAAAAAAmAIAAGRycy9kb3du&#10;cmV2LnhtbFBLBQYAAAAABAAEAPUAAACGAwAAAAA=&#10;">
                    <v:shadow on="t" opacity=".5" offset="-6pt,6pt"/>
                    <v:textbox inset="0,0,0,0">
                      <w:txbxContent>
                        <w:p w:rsidR="000410EA" w:rsidRDefault="000410EA" w:rsidP="000410EA">
                          <w:r>
                            <w:rPr>
                              <w:rFonts w:hint="eastAsia"/>
                            </w:rPr>
                            <w:t>文件</w:t>
                          </w:r>
                        </w:p>
                      </w:txbxContent>
                    </v:textbox>
                  </v:shape>
                  <v:shape id="AutoShape 368" o:spid="_x0000_s1390" type="#_x0000_t65" style="position:absolute;left:13140;top:5541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z9R8UA&#10;AADcAAAADwAAAGRycy9kb3ducmV2LnhtbESPT2sCMRTE74LfITzBm2bV1j9bo5TSQm/SrQW9PTav&#10;2cXNy5Kk7vrtG6HQ4zAzv2G2+9424ko+1I4VzKYZCOLS6ZqNguPn22QNIkRkjY1jUnCjAPvdcLDF&#10;XLuOP+haRCMShEOOCqoY21zKUFZkMUxdS5y8b+ctxiS9kdpjl+C2kfMsW0qLNaeFClt6qai8FD9W&#10;QXH7el2Uj+f5w+lgjn5lOkZrlBqP+ucnEJH6+B/+a79rBavlBu5n0hG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LP1HxQAAANwAAAAPAAAAAAAAAAAAAAAAAJgCAABkcnMv&#10;ZG93bnJldi54bWxQSwUGAAAAAAQABAD1AAAAigMAAAAA&#10;">
                    <v:shadow on="t" opacity=".5" offset="-6pt,6pt"/>
                    <v:textbox inset="0,0,0,0">
                      <w:txbxContent>
                        <w:p w:rsidR="000410EA" w:rsidRDefault="000410EA" w:rsidP="000410EA">
                          <w:r>
                            <w:rPr>
                              <w:rFonts w:hint="eastAsia"/>
                            </w:rPr>
                            <w:t>发票单据</w:t>
                          </w:r>
                        </w:p>
                      </w:txbxContent>
                    </v:textbox>
                  </v:shape>
                  <v:rect id="Rectangle 369" o:spid="_x0000_s1391" style="position:absolute;left:12960;top:3513;width:1620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8+MIA&#10;AADcAAAADwAAAGRycy9kb3ducmV2LnhtbERPy2rCQBTdC/7DcIXudFILTYkZpQiGtOCiVtrtJXPz&#10;wMydkBnz+PvOQujycN7pYTKtGKh3jWUFz5sIBHFhdcOVguv3af0Gwnlkja1lUjCTg8N+uUgx0Xbk&#10;LxouvhIhhF2CCmrvu0RKV9Rk0G1sRxy40vYGfYB9JXWPYwg3rdxG0as02HBoqLGjY03F7XI3CrKX&#10;7Oh+8+Inbj62n908lO58lUo9rab3HQhPk/8XP9y5VhDHYX44E46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/z4wgAAANwAAAAPAAAAAAAAAAAAAAAAAJgCAABkcnMvZG93&#10;bnJldi54bWxQSwUGAAAAAAQABAD1AAAAhwMAAAAA&#10;" filled="f">
                    <v:stroke dashstyle="dash"/>
                    <v:textbox inset="0,0,0,0"/>
                  </v:rect>
                  <v:shape id="AutoShape 370" o:spid="_x0000_s1392" type="#_x0000_t65" style="position:absolute;left:13140;top:6165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NnnMQA&#10;AADcAAAADwAAAGRycy9kb3ducmV2LnhtbESPQWsCMRSE74X+h/CE3mpWa92yNUqRFrxJVwvt7bF5&#10;zS5uXpYkuuu/N4LgcZiZb5jFarCtOJEPjWMFk3EGgrhyumGjYL/7en4DESKyxtYxKThTgNXy8WGB&#10;hXY9f9OpjEYkCIcCFdQxdoWUoarJYhi7jjh5/85bjEl6I7XHPsFtK6dZNpcWG04LNXa0rqk6lEer&#10;oDz/fL5Ur3/T2e/W7H1uekZrlHoaDR/vICIN8R6+tTdaQZ5P4HomHQG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DZ5zEAAAA3AAAAA8AAAAAAAAAAAAAAAAAmAIAAGRycy9k&#10;b3ducmV2LnhtbFBLBQYAAAAABAAEAPUAAACJAwAAAAA=&#10;">
                    <v:shadow on="t" opacity=".5" offset="-6pt,6pt"/>
                    <v:textbox inset="0,0,0,0">
                      <w:txbxContent>
                        <w:p w:rsidR="000410EA" w:rsidRDefault="000410EA" w:rsidP="000410EA">
                          <w:r>
                            <w:rPr>
                              <w:rFonts w:hint="eastAsia"/>
                            </w:rPr>
                            <w:t>……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bookmarkEnd w:id="19"/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C1B16">
        <w:rPr>
          <w:rFonts w:hint="eastAsia"/>
        </w:rPr>
        <w:t>]</w:t>
      </w:r>
    </w:p>
    <w:p w:rsidR="00EC1B16" w:rsidRDefault="00EC1B16" w:rsidP="005F571C"/>
    <w:p w:rsidR="005F571C" w:rsidRDefault="005F571C">
      <w:pPr>
        <w:widowControl/>
        <w:snapToGrid/>
        <w:spacing w:line="240" w:lineRule="auto"/>
        <w:jc w:val="left"/>
      </w:pPr>
      <w:r>
        <w:br w:type="page"/>
      </w:r>
    </w:p>
    <w:p w:rsidR="005F571C" w:rsidRDefault="005F571C" w:rsidP="00EC1B16">
      <w:pPr>
        <w:pStyle w:val="a8"/>
      </w:pPr>
      <w:r w:rsidRPr="005F571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CAE19C" wp14:editId="273E0E84">
            <wp:simplePos x="0" y="0"/>
            <wp:positionH relativeFrom="column">
              <wp:posOffset>-24765</wp:posOffset>
            </wp:positionH>
            <wp:positionV relativeFrom="paragraph">
              <wp:posOffset>508635</wp:posOffset>
            </wp:positionV>
            <wp:extent cx="5486400" cy="4125595"/>
            <wp:effectExtent l="0" t="0" r="0" b="8255"/>
            <wp:wrapTopAndBottom/>
            <wp:docPr id="772" name="图片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样例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F571C" w:rsidRDefault="005F571C" w:rsidP="005F571C"/>
    <w:p w:rsidR="000410EA" w:rsidRPr="00B34D0F" w:rsidRDefault="000410EA" w:rsidP="000410EA"/>
    <w:p w:rsidR="000410EA" w:rsidRDefault="000410EA" w:rsidP="000410EA"/>
    <w:p w:rsidR="005F571C" w:rsidRDefault="005F571C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0410EA" w:rsidRDefault="000410EA" w:rsidP="005F571C">
      <w:pPr>
        <w:pStyle w:val="1"/>
        <w:ind w:left="795" w:hanging="795"/>
      </w:pPr>
      <w:bookmarkStart w:id="20" w:name="_Toc364934785"/>
      <w:r>
        <w:rPr>
          <w:rFonts w:hint="eastAsia"/>
        </w:rPr>
        <w:lastRenderedPageBreak/>
        <w:t>软件系统分层</w:t>
      </w:r>
      <w:bookmarkEnd w:id="20"/>
    </w:p>
    <w:p w:rsidR="005F571C" w:rsidRPr="005F571C" w:rsidRDefault="005F571C" w:rsidP="00EC1B16">
      <w:pPr>
        <w:pStyle w:val="a8"/>
      </w:pPr>
      <w:r>
        <w:rPr>
          <w:rFonts w:hint="eastAsia"/>
        </w:rPr>
        <w:t>样例</w:t>
      </w:r>
      <w:r>
        <w:rPr>
          <w:rFonts w:hint="eastAsia"/>
        </w:rPr>
        <w:t>1</w:t>
      </w:r>
    </w:p>
    <w:p w:rsidR="005666E4" w:rsidRDefault="005666E4" w:rsidP="005666E4">
      <w:r>
        <w:rPr>
          <w:noProof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7A736E5F" wp14:editId="395E271A">
                <wp:simplePos x="0" y="0"/>
                <wp:positionH relativeFrom="column">
                  <wp:posOffset>41910</wp:posOffset>
                </wp:positionH>
                <wp:positionV relativeFrom="paragraph">
                  <wp:posOffset>334645</wp:posOffset>
                </wp:positionV>
                <wp:extent cx="3542400" cy="2973600"/>
                <wp:effectExtent l="38100" t="152400" r="39370" b="0"/>
                <wp:wrapTopAndBottom/>
                <wp:docPr id="404" name="画布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7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114300" y="685800"/>
                            <a:ext cx="3200400" cy="9144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 algn="ctr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00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6E4" w:rsidRDefault="005666E4" w:rsidP="005666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应用服务器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Oval 3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87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round/>
                            <a:headEnd/>
                            <a:tailEnd/>
                          </a:ln>
                          <a:effectLst/>
                          <a:scene3d>
                            <a:camera prst="legacyPerspectiveTop"/>
                            <a:lightRig rig="legacyFlat3" dir="b"/>
                          </a:scene3d>
                          <a:sp3d extrusionH="8874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6E4" w:rsidRDefault="005666E4" w:rsidP="005666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89" name="Oval 375"/>
                        <wps:cNvSpPr>
                          <a:spLocks noChangeArrowheads="1"/>
                        </wps:cNvSpPr>
                        <wps:spPr bwMode="auto">
                          <a:xfrm>
                            <a:off x="1257300" y="0"/>
                            <a:ext cx="10287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round/>
                            <a:headEnd/>
                            <a:tailEnd/>
                          </a:ln>
                          <a:effectLst/>
                          <a:scene3d>
                            <a:camera prst="legacyPerspectiveTop"/>
                            <a:lightRig rig="legacyFlat3" dir="b"/>
                          </a:scene3d>
                          <a:sp3d extrusionH="8874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6E4" w:rsidRDefault="005666E4" w:rsidP="005666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90" name="Oval 376"/>
                        <wps:cNvSpPr>
                          <a:spLocks noChangeArrowheads="1"/>
                        </wps:cNvSpPr>
                        <wps:spPr bwMode="auto">
                          <a:xfrm>
                            <a:off x="2514600" y="0"/>
                            <a:ext cx="10287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round/>
                            <a:headEnd/>
                            <a:tailEnd/>
                          </a:ln>
                          <a:effectLst/>
                          <a:scene3d>
                            <a:camera prst="legacyPerspectiveTop"/>
                            <a:lightRig rig="legacyFlat3" dir="b"/>
                          </a:scene3d>
                          <a:sp3d extrusionH="8874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6E4" w:rsidRDefault="005666E4" w:rsidP="005666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91" name="Oval 377"/>
                        <wps:cNvSpPr>
                          <a:spLocks noChangeArrowheads="1"/>
                        </wps:cNvSpPr>
                        <wps:spPr bwMode="auto">
                          <a:xfrm>
                            <a:off x="114300" y="1600200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 algn="ctr">
                            <a:round/>
                            <a:headEnd/>
                            <a:tailEnd/>
                          </a:ln>
                          <a:effectLst/>
                          <a:scene3d>
                            <a:camera prst="legacyObliqueTop">
                              <a:rot lat="16199998" lon="0" rev="0"/>
                            </a:camera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00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6E4" w:rsidRDefault="005666E4" w:rsidP="005666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</w:t>
                              </w:r>
                            </w:p>
                            <w:p w:rsidR="005666E4" w:rsidRDefault="005666E4" w:rsidP="005666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92" name="Oval 378"/>
                        <wps:cNvSpPr>
                          <a:spLocks noChangeArrowheads="1"/>
                        </wps:cNvSpPr>
                        <wps:spPr bwMode="auto">
                          <a:xfrm>
                            <a:off x="962025" y="1600200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 algn="ctr">
                            <a:round/>
                            <a:headEnd/>
                            <a:tailEnd/>
                          </a:ln>
                          <a:effectLst/>
                          <a:scene3d>
                            <a:camera prst="legacyObliqueTop">
                              <a:rot lat="16199998" lon="0" rev="0"/>
                            </a:camera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00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6E4" w:rsidRDefault="005666E4" w:rsidP="005666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</w:t>
                              </w:r>
                            </w:p>
                            <w:p w:rsidR="005666E4" w:rsidRDefault="005666E4" w:rsidP="005666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93" name="Oval 379"/>
                        <wps:cNvSpPr>
                          <a:spLocks noChangeArrowheads="1"/>
                        </wps:cNvSpPr>
                        <wps:spPr bwMode="auto">
                          <a:xfrm>
                            <a:off x="1828800" y="1600200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 algn="ctr">
                            <a:round/>
                            <a:headEnd/>
                            <a:tailEnd/>
                          </a:ln>
                          <a:effectLst/>
                          <a:scene3d>
                            <a:camera prst="legacyObliqueTop">
                              <a:rot lat="16199998" lon="0" rev="0"/>
                            </a:camera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00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6E4" w:rsidRDefault="005666E4" w:rsidP="005666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</w:t>
                              </w:r>
                            </w:p>
                            <w:p w:rsidR="005666E4" w:rsidRDefault="005666E4" w:rsidP="005666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94" name="Oval 380"/>
                        <wps:cNvSpPr>
                          <a:spLocks noChangeArrowheads="1"/>
                        </wps:cNvSpPr>
                        <wps:spPr bwMode="auto">
                          <a:xfrm>
                            <a:off x="2667000" y="1600200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 algn="ctr">
                            <a:round/>
                            <a:headEnd/>
                            <a:tailEnd/>
                          </a:ln>
                          <a:effectLst/>
                          <a:scene3d>
                            <a:camera prst="legacyObliqueTop">
                              <a:rot lat="16199998" lon="0" rev="0"/>
                            </a:camera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00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6E4" w:rsidRDefault="005666E4" w:rsidP="005666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</w:t>
                              </w:r>
                            </w:p>
                            <w:p w:rsidR="005666E4" w:rsidRDefault="005666E4" w:rsidP="005666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95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04775" y="923925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algn="ctr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6E4" w:rsidRDefault="005666E4" w:rsidP="005666E4">
                              <w:r>
                                <w:rPr>
                                  <w:rFonts w:hint="eastAsia"/>
                                </w:rPr>
                                <w:t>业务处理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914400" y="923925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algn="ctr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6E4" w:rsidRDefault="005666E4" w:rsidP="005666E4">
                              <w:r>
                                <w:rPr>
                                  <w:rFonts w:hint="eastAsia"/>
                                </w:rPr>
                                <w:t>业务流转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1714500" y="923925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 algn="ctr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6E4" w:rsidRDefault="005666E4" w:rsidP="005666E4">
                              <w:r>
                                <w:rPr>
                                  <w:rFonts w:hint="eastAsia"/>
                                </w:rPr>
                                <w:t>系统管理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2514600" y="923925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9525" algn="ctr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6E4" w:rsidRDefault="005666E4" w:rsidP="005666E4">
                              <w:r>
                                <w:rPr>
                                  <w:rFonts w:hint="eastAsia"/>
                                </w:rPr>
                                <w:t>日志管理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104775" y="1266825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 algn="ctr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6E4" w:rsidRPr="00931711" w:rsidRDefault="005666E4" w:rsidP="005666E4">
                              <w:r>
                                <w:rPr>
                                  <w:rFonts w:hint="eastAsia"/>
                                </w:rPr>
                                <w:t>码表维护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914400" y="1266825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 algn="ctr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6E4" w:rsidRDefault="005666E4" w:rsidP="005666E4">
                              <w:r>
                                <w:rPr>
                                  <w:rFonts w:hint="eastAsia"/>
                                </w:rPr>
                                <w:t>消息管理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714500" y="1266825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 algn="ctr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6E4" w:rsidRDefault="005666E4" w:rsidP="005666E4">
                              <w:r>
                                <w:rPr>
                                  <w:rFonts w:hint="eastAsia"/>
                                </w:rPr>
                                <w:t>权限管理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2514600" y="1266825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algn="ctr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6E4" w:rsidRDefault="005666E4" w:rsidP="005666E4">
                              <w:r>
                                <w:rPr>
                                  <w:rFonts w:hint="eastAsia"/>
                                </w:rPr>
                                <w:t>其他……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404" o:spid="_x0000_s1393" editas="canvas" style="position:absolute;left:0;text-align:left;margin-left:3.3pt;margin-top:26.35pt;width:278.95pt;height:234.15pt;z-index:251664384;mso-width-relative:margin;mso-height-relative:margin" coordsize="35420,2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94" type="#_x0000_t75" style="position:absolute;width:35420;height:29730;visibility:visible;mso-wrap-style:square">
                  <v:fill o:detectmouseclick="t"/>
                  <v:path o:connecttype="none"/>
                </v:shape>
                <v:rect id="Rectangle 373" o:spid="_x0000_s1395" style="position:absolute;left:1143;top:6858;width:32004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Jtq8UA&#10;AADcAAAADwAAAGRycy9kb3ducmV2LnhtbESPQWvCQBSE74X+h+UVepG6UcGG1E2oUkG8FG0PPb5m&#10;n0lI9m3YXU38965Q6HGYmW+YVTGaTlzI+caygtk0AUFcWt1wpeD7a/uSgvABWWNnmRRcyUORPz6s&#10;MNN24ANdjqESEcI+QwV1CH0mpS9rMuintieO3sk6gyFKV0ntcIhw08l5kiylwYbjQo09bWoq2+PZ&#10;KJgvftp2n7jf8NE1p8/UTwa5JqWen8b3NxCBxvAf/mvvtIJF+gr3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m2rxQAAANwAAAAPAAAAAAAAAAAAAAAAAJgCAABkcnMv&#10;ZG93bnJldi54bWxQSwUGAAAAAAQABAD1AAAAigMAAAAA&#10;" fillcolor="aqua">
                  <o:extrusion v:ext="view" color="aqua" on="t"/>
                  <v:textbox>
                    <w:txbxContent>
                      <w:p w:rsidR="005666E4" w:rsidRDefault="005666E4" w:rsidP="005666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应用服务器</w:t>
                        </w:r>
                      </w:p>
                    </w:txbxContent>
                  </v:textbox>
                </v:rect>
                <v:oval id="Oval 374" o:spid="_x0000_s1396" style="position:absolute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7DRr8A&#10;AADcAAAADwAAAGRycy9kb3ducmV2LnhtbERPTWsCMRC9C/0PYQq9adYWl2VrlFIQizetB4/DZtxs&#10;u5ksSdTtv3cOQo+P971cj75XV4qpC2xgPitAETfBdtwaOH5vphWolJEt9oHJwB8lWK+eJkusbbjx&#10;nq6H3CoJ4VSjAZfzUGudGkce0ywMxMKdQ/SYBcZW24g3Cfe9fi2KUnvsWBocDvTpqPk9XLyU/Dhc&#10;nGK1nYfzhspytzsRlsa8PI8f76Ayjflf/HB/WQNvlayVM3IE9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XsNGvwAAANwAAAAPAAAAAAAAAAAAAAAAAJgCAABkcnMvZG93bnJl&#10;di54bWxQSwUGAAAAAAQABAD1AAAAhAMAAAAA&#10;">
                  <o:extrusion v:ext="view" backdepth="1in" color="white" on="t" viewpoint="0" viewpointorigin="0" skewangle="-90" type="perspective"/>
                  <v:textbox inset=".5mm,,.5mm">
                    <w:txbxContent>
                      <w:p w:rsidR="005666E4" w:rsidRDefault="005666E4" w:rsidP="005666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oval>
                <v:oval id="Oval 375" o:spid="_x0000_s1397" style="position:absolute;left:12573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Jm3cEA&#10;AADcAAAADwAAAGRycy9kb3ducmV2LnhtbESPzWoCMRSF9wXfIVzBXc1Y6TCORpGCKO6qLlxeJtfJ&#10;6ORmSKKOb98UCl0ezs/HWax624oH+dA4VjAZZyCIK6cbrhWcjpv3AkSIyBpbx6TgRQFWy8HbAkvt&#10;nvxNj0OsRRrhUKICE2NXShkqQxbD2HXEybs4bzEm6WupPT7TuG3lR5bl0mLDiWCwoy9D1e1wtwly&#10;Nfh59sV24i4byvP9/kyYKzUa9us5iEh9/A//tXdawbSYwe+ZdAT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SZt3BAAAA3AAAAA8AAAAAAAAAAAAAAAAAmAIAAGRycy9kb3du&#10;cmV2LnhtbFBLBQYAAAAABAAEAPUAAACGAwAAAAA=&#10;">
                  <o:extrusion v:ext="view" backdepth="1in" color="white" on="t" viewpoint="0" viewpointorigin="0" skewangle="-90" type="perspective"/>
                  <v:textbox inset=".5mm,,.5mm">
                    <w:txbxContent>
                      <w:p w:rsidR="005666E4" w:rsidRDefault="005666E4" w:rsidP="005666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oval>
                <v:oval id="Oval 376" o:spid="_x0000_s1398" style="position:absolute;left:25146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FZnb8A&#10;AADcAAAADwAAAGRycy9kb3ducmV2LnhtbERPTWsCMRC9F/ofwhR6q1ktLnZrlFKQijdtDx6HzbhZ&#10;3UyWJOr23zsHwePjfc+Xg+/UhWJqAxsYjwpQxHWwLTcG/n5XbzNQKSNb7AKTgX9KsFw8P82xsuHK&#10;W7rscqMkhFOFBlzOfaV1qh15TKPQEwt3CNFjFhgbbSNeJdx3elIUpfbYsjQ47OnbUX3anb2UHB1O&#10;93H2Mw6HFZXlZrMnLI15fRm+PkFlGvJDfHevrYH3D5kvZ+QI6M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8VmdvwAAANwAAAAPAAAAAAAAAAAAAAAAAJgCAABkcnMvZG93bnJl&#10;di54bWxQSwUGAAAAAAQABAD1AAAAhAMAAAAA&#10;">
                  <o:extrusion v:ext="view" backdepth="1in" color="white" on="t" viewpoint="0" viewpointorigin="0" skewangle="-90" type="perspective"/>
                  <v:textbox inset=".5mm,,.5mm">
                    <w:txbxContent>
                      <w:p w:rsidR="005666E4" w:rsidRDefault="005666E4" w:rsidP="005666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oval>
                <v:oval id="Oval 377" o:spid="_x0000_s1399" style="position:absolute;left:1143;top:16002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vw58MA&#10;AADcAAAADwAAAGRycy9kb3ducmV2LnhtbESPQWsCMRSE70L/Q3iF3jSrgujWKEVQexF020OPj83r&#10;ZtvNy5JEXf31RhA8DjPfDDNfdrYRJ/KhdqxgOMhAEJdO11wp+P5a96cgQkTW2DgmBRcKsFy89OaY&#10;a3fmA52KWIlUwiFHBSbGNpcylIYshoFriZP367zFmKSvpPZ4TuW2kaMsm0iLNacFgy2tDJX/xdEq&#10;GHvkqi381uyn19148/M3K+JVqbfX7uMdRKQuPsMP+lMnbjaE+5l0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vw58MAAADcAAAADwAAAAAAAAAAAAAAAACYAgAAZHJzL2Rv&#10;d25yZXYueG1sUEsFBgAAAAAEAAQA9QAAAIgDAAAAAA==&#10;" fillcolor="yellow">
                  <o:extrusion v:ext="view" color="yellow" on="t" rotationangle="5898243fd" viewpoint="0" viewpointorigin="-.5,0" skewangle="-90"/>
                  <v:textbox inset="0,,0">
                    <w:txbxContent>
                      <w:p w:rsidR="005666E4" w:rsidRDefault="005666E4" w:rsidP="005666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</w:t>
                        </w:r>
                      </w:p>
                      <w:p w:rsidR="005666E4" w:rsidRDefault="005666E4" w:rsidP="005666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oval>
                <v:oval id="Oval 378" o:spid="_x0000_s1400" style="position:absolute;left:9620;top:16002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lukMMA&#10;AADcAAAADwAAAGRycy9kb3ducmV2LnhtbESPQWsCMRSE74X+h/AK3mq2CkVXo0ih1YtgVw8eH5vn&#10;ZnXzsiRRV399IxQ8DjPfDDOdd7YRF/Khdqzgo5+BIC6drrlSsNt+v49AhIissXFMCm4UYD57fZli&#10;rt2Vf+lSxEqkEg45KjAxtrmUoTRkMfRdS5y8g/MWY5K+ktrjNZXbRg6y7FNarDktGGzpy1B5Ks5W&#10;wdAjV23hl2Yzuq+HP/vjuIh3pXpv3WICIlIXn+F/eqUTNx7A40w6An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lukMMAAADcAAAADwAAAAAAAAAAAAAAAACYAgAAZHJzL2Rv&#10;d25yZXYueG1sUEsFBgAAAAAEAAQA9QAAAIgDAAAAAA==&#10;" fillcolor="yellow">
                  <o:extrusion v:ext="view" color="yellow" on="t" rotationangle="5898243fd" viewpoint="0" viewpointorigin="-.5,0" skewangle="-90"/>
                  <v:textbox inset="0,,0">
                    <w:txbxContent>
                      <w:p w:rsidR="005666E4" w:rsidRDefault="005666E4" w:rsidP="005666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</w:t>
                        </w:r>
                      </w:p>
                      <w:p w:rsidR="005666E4" w:rsidRDefault="005666E4" w:rsidP="005666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oval>
                <v:oval id="Oval 379" o:spid="_x0000_s1401" style="position:absolute;left:18288;top:16002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XLC8QA&#10;AADcAAAADwAAAGRycy9kb3ducmV2LnhtbESPT2sCMRTE70K/Q3gFb5qtC6JboxTBP5eCXXvo8bF5&#10;3Wy7eVmSqFs/vREKHoeZ3wyzWPW2FWfyoXGs4GWcgSCunG64VvB53IxmIEJE1tg6JgV/FGC1fBos&#10;sNDuwh90LmMtUgmHAhWYGLtCylAZshjGriNO3rfzFmOSvpba4yWV21ZOsmwqLTacFgx2tDZU/ZYn&#10;qyD3yHVX+p05zK7v+fbrZ17Gq1LD5/7tFUSkPj7C//ReJ26ew/1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lywvEAAAA3AAAAA8AAAAAAAAAAAAAAAAAmAIAAGRycy9k&#10;b3ducmV2LnhtbFBLBQYAAAAABAAEAPUAAACJAwAAAAA=&#10;" fillcolor="yellow">
                  <o:extrusion v:ext="view" color="yellow" on="t" rotationangle="5898243fd" viewpoint="0" viewpointorigin="-.5,0" skewangle="-90"/>
                  <v:textbox inset="0,,0">
                    <w:txbxContent>
                      <w:p w:rsidR="005666E4" w:rsidRDefault="005666E4" w:rsidP="005666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</w:t>
                        </w:r>
                      </w:p>
                      <w:p w:rsidR="005666E4" w:rsidRDefault="005666E4" w:rsidP="005666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oval>
                <v:oval id="Oval 380" o:spid="_x0000_s1402" style="position:absolute;left:26670;top:16002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Tf8QA&#10;AADcAAAADwAAAGRycy9kb3ducmV2LnhtbESPT2sCMRTE74V+h/AK3mq2VUS3RikF/1wEXXvo8bF5&#10;3Wy7eVmSqKuf3giCx2HmN8NM551txJF8qB0reOtnIIhLp2uuFHzvF69jECEia2wck4IzBZjPnp+m&#10;mGt34h0di1iJVMIhRwUmxjaXMpSGLIa+a4mT9+u8xZikr6T2eErltpHvWTaSFmtOCwZb+jJU/hcH&#10;q2Dgkau28CuzHV82g+XP36SIF6V6L93nB4hIXXyE7/RaJ24yhNuZdAT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U3/EAAAA3AAAAA8AAAAAAAAAAAAAAAAAmAIAAGRycy9k&#10;b3ducmV2LnhtbFBLBQYAAAAABAAEAPUAAACJAwAAAAA=&#10;" fillcolor="yellow">
                  <o:extrusion v:ext="view" color="yellow" on="t" rotationangle="5898243fd" viewpoint="0" viewpointorigin="-.5,0" skewangle="-90"/>
                  <v:textbox inset="0,,0">
                    <w:txbxContent>
                      <w:p w:rsidR="005666E4" w:rsidRDefault="005666E4" w:rsidP="005666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</w:t>
                        </w:r>
                      </w:p>
                      <w:p w:rsidR="005666E4" w:rsidRDefault="005666E4" w:rsidP="005666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oval>
                <v:rect id="Rectangle 381" o:spid="_x0000_s1403" style="position:absolute;left:1047;top:9239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xwUcMA&#10;AADcAAAADwAAAGRycy9kb3ducmV2LnhtbESP0WoCMRRE34X+Q7iFvml2FcVujVIUqyAItf2AS3Kb&#10;Xbq5WTdR1783guDjMDNnmNmic7U4UxsqzwryQQaCWHtTsVXw+7PuT0GEiGyw9kwKrhRgMX/pzbAw&#10;/sLfdD5EKxKEQ4EKyhibQsqgS3IYBr4hTt6fbx3GJFsrTYuXBHe1HGbZRDqsOC2U2NCyJP1/ODkF&#10;tN/k69xOV+ZrN7LuhPoYvVbq7bX7/AARqYvP8KO9NQpG72O4n0lH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xwUcMAAADcAAAADwAAAAAAAAAAAAAAAACYAgAAZHJzL2Rv&#10;d25yZXYueG1sUEsFBgAAAAAEAAQA9QAAAIgDAAAAAA==&#10;" fillcolor="lime" strokecolor="blue">
                  <v:textbox>
                    <w:txbxContent>
                      <w:p w:rsidR="005666E4" w:rsidRDefault="005666E4" w:rsidP="005666E4">
                        <w:r>
                          <w:rPr>
                            <w:rFonts w:hint="eastAsia"/>
                          </w:rPr>
                          <w:t>业务处理</w:t>
                        </w:r>
                      </w:p>
                    </w:txbxContent>
                  </v:textbox>
                </v:rect>
                <v:rect id="Rectangle 382" o:spid="_x0000_s1404" style="position:absolute;left:9144;top:9239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LDZsMA&#10;AADcAAAADwAAAGRycy9kb3ducmV2LnhtbESP3WoCMRCF7wXfIUyhN1KzrSK6GqUURXslq32AYTNu&#10;lm4ma5Lq+vZGKHh5OD8fZ7HqbCMu5EPtWMH7MANBXDpdc6Xg57h5m4IIEVlj45gU3CjAatnvLTDX&#10;7soFXQ6xEmmEQ44KTIxtLmUoDVkMQ9cSJ+/kvMWYpK+k9nhN47aRH1k2kRZrTgSDLX0ZKn8PfzZx&#10;13seH7fj9jw4fVsft4VZZ4VSry/d5xxEpC4+w//tnVYwmk3gcS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LDZsMAAADcAAAADwAAAAAAAAAAAAAAAACYAgAAZHJzL2Rv&#10;d25yZXYueG1sUEsFBgAAAAAEAAQA9QAAAIgDAAAAAA==&#10;" fillcolor="red" strokecolor="blue">
                  <v:textbox>
                    <w:txbxContent>
                      <w:p w:rsidR="005666E4" w:rsidRDefault="005666E4" w:rsidP="005666E4">
                        <w:r>
                          <w:rPr>
                            <w:rFonts w:hint="eastAsia"/>
                          </w:rPr>
                          <w:t>业务流转</w:t>
                        </w:r>
                      </w:p>
                    </w:txbxContent>
                  </v:textbox>
                </v:rect>
                <v:rect id="Rectangle 383" o:spid="_x0000_s1405" style="position:absolute;left:17145;top:9239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og+sgA&#10;AADcAAAADwAAAGRycy9kb3ducmV2LnhtbESPT0vDQBTE74LfYXkFb2ZTBWvSbksRRQ+F0n9Ub6/Z&#10;1yQ2+zburk3007uC4HGYmd8wk1lvGnEm52vLCoZJCoK4sLrmUsF283R9D8IHZI2NZVLwRR5m08uL&#10;Cebadryi8zqUIkLY56igCqHNpfRFRQZ9Ylvi6B2tMxiidKXUDrsIN428SdM7abDmuFBhSw8VFaf1&#10;p1GwPH7v3fPr2+LwmH10+zbb8G75rtTVoJ+PQQTqw3/4r/2iFdxmI/g9E4+An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2iD6yAAAANwAAAAPAAAAAAAAAAAAAAAAAJgCAABk&#10;cnMvZG93bnJldi54bWxQSwUGAAAAAAQABAD1AAAAjQMAAAAA&#10;" fillcolor="#cff" strokecolor="blue">
                  <v:textbox>
                    <w:txbxContent>
                      <w:p w:rsidR="005666E4" w:rsidRDefault="005666E4" w:rsidP="005666E4">
                        <w:r>
                          <w:rPr>
                            <w:rFonts w:hint="eastAsia"/>
                          </w:rPr>
                          <w:t>系统管理</w:t>
                        </w:r>
                      </w:p>
                    </w:txbxContent>
                  </v:textbox>
                </v:rect>
                <v:rect id="Rectangle 384" o:spid="_x0000_s1406" style="position:absolute;left:25146;top:9239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UOcAA&#10;AADcAAAADwAAAGRycy9kb3ducmV2LnhtbERPy4rCMBTdC/MP4Qqz01SLOnaMMgiCMBtfH3BtbpNi&#10;c1OaqJ2/nywEl4fzXm1614gHdaH2rGAyzkAQl17XbBRczrvRF4gQkTU2nknBHwXYrD8GKyy0f/KR&#10;HqdoRArhUKACG2NbSBlKSw7D2LfEiat85zAm2BmpO3ymcNfIaZbNpcOaU4PFlraWytvp7hTc5vuD&#10;XlT2yDOTy2qZX68m/1Xqc9j/fIOI1Me3+OXeawX5Mq1NZ9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WUOcAAAADcAAAADwAAAAAAAAAAAAAAAACYAgAAZHJzL2Rvd25y&#10;ZXYueG1sUEsFBgAAAAAEAAQA9QAAAIUDAAAAAA==&#10;" fillcolor="#fc0" strokecolor="blue">
                  <v:textbox>
                    <w:txbxContent>
                      <w:p w:rsidR="005666E4" w:rsidRDefault="005666E4" w:rsidP="005666E4">
                        <w:r>
                          <w:rPr>
                            <w:rFonts w:hint="eastAsia"/>
                          </w:rPr>
                          <w:t>日志管理</w:t>
                        </w:r>
                      </w:p>
                    </w:txbxContent>
                  </v:textbox>
                </v:rect>
                <v:rect id="Rectangle 385" o:spid="_x0000_s1407" style="position:absolute;left:1047;top:12668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zT7cYA&#10;AADcAAAADwAAAGRycy9kb3ducmV2LnhtbESPQUsDMRSE74L/IbxCL6XNWkHs2rRIoVhBkF2l7fGx&#10;eW6WJi9LkrbrvzeC4HGYmW+Y5XpwVlwoxM6zgrtZAYK48brjVsHnx3b6CCImZI3WMyn4pgjr1e3N&#10;Ekvtr1zRpU6tyBCOJSowKfWllLEx5DDOfE+cvS8fHKYsQyt1wGuGOyvnRfEgHXacFwz2tDHUnOqz&#10;UxAmE2uqt7q2m/5YbffvB36lF6XGo+H5CUSiIf2H/9o7reB+sYDfM/k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6zT7cYAAADcAAAADwAAAAAAAAAAAAAAAACYAgAAZHJz&#10;L2Rvd25yZXYueG1sUEsFBgAAAAAEAAQA9QAAAIsDAAAAAA==&#10;" fillcolor="#f9c" strokecolor="blue">
                  <v:textbox>
                    <w:txbxContent>
                      <w:p w:rsidR="005666E4" w:rsidRPr="00931711" w:rsidRDefault="005666E4" w:rsidP="005666E4">
                        <w:r>
                          <w:rPr>
                            <w:rFonts w:hint="eastAsia"/>
                          </w:rPr>
                          <w:t>码表维护</w:t>
                        </w:r>
                      </w:p>
                    </w:txbxContent>
                  </v:textbox>
                </v:rect>
                <v:rect id="Rectangle 386" o:spid="_x0000_s1408" style="position:absolute;left:9144;top:12668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RSsMA&#10;AADcAAAADwAAAGRycy9kb3ducmV2LnhtbERPy4rCMBTdC/5DuIIbGdPKINoxiowILmTwMej2TnNt&#10;i8lNp4na+fvJQnB5OO/ZorVG3KnxlWMF6TABQZw7XXGh4Pu4fpuA8AFZo3FMCv7Iw2Le7cww0+7B&#10;e7ofQiFiCPsMFZQh1JmUPi/Joh+6mjhyF9dYDBE2hdQNPmK4NXKUJGNpseLYUGJNnyXl18PNKhis&#10;Jqf054Lp73pr/Hn3pc14OlWq32uXHyACteElfro3WsF7EufHM/EI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eRSsMAAADcAAAADwAAAAAAAAAAAAAAAACYAgAAZHJzL2Rv&#10;d25yZXYueG1sUEsFBgAAAAAEAAQA9QAAAIgDAAAAAA==&#10;" fillcolor="#ff9" strokecolor="blue">
                  <v:textbox>
                    <w:txbxContent>
                      <w:p w:rsidR="005666E4" w:rsidRDefault="005666E4" w:rsidP="005666E4">
                        <w:r>
                          <w:rPr>
                            <w:rFonts w:hint="eastAsia"/>
                          </w:rPr>
                          <w:t>消息管理</w:t>
                        </w:r>
                      </w:p>
                    </w:txbxContent>
                  </v:textbox>
                </v:rect>
                <v:rect id="Rectangle 387" o:spid="_x0000_s1409" style="position:absolute;left:17145;top:12668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SssQA&#10;AADcAAAADwAAAGRycy9kb3ducmV2LnhtbESPQWvCQBSE74L/YXmCN91skaKpq1Sp4q00VezxkX1N&#10;gtm3MbvG9N93C0KPw8x8wyzXva1FR62vHGtQ0wQEce5MxYWG4+duMgfhA7LB2jFp+CEP69VwsMTU&#10;uDt/UJeFQkQI+xQ1lCE0qZQ+L8min7qGOHrfrrUYomwLaVq8R7it5VOSPEuLFceFEhvalpRfspvV&#10;cH3PFpfTubu+qa+NOu2VOjMrrcej/vUFRKA+/Icf7YPRMEsU/J2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s0rLEAAAA3AAAAA8AAAAAAAAAAAAAAAAAmAIAAGRycy9k&#10;b3ducmV2LnhtbFBLBQYAAAAABAAEAPUAAACJAwAAAAA=&#10;" fillcolor="#c9f" strokecolor="blue">
                  <v:textbox>
                    <w:txbxContent>
                      <w:p w:rsidR="005666E4" w:rsidRDefault="005666E4" w:rsidP="005666E4">
                        <w:r>
                          <w:rPr>
                            <w:rFonts w:hint="eastAsia"/>
                          </w:rPr>
                          <w:t>权限管理</w:t>
                        </w:r>
                      </w:p>
                    </w:txbxContent>
                  </v:textbox>
                </v:rect>
                <v:rect id="Rectangle 388" o:spid="_x0000_s1410" style="position:absolute;left:25146;top:12668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Hul8UA&#10;AADcAAAADwAAAGRycy9kb3ducmV2LnhtbESPQUsDMRSE70L/Q3gFb21iEJW1aSlKxXoRty30+Ng8&#10;dxc3L9skbtd/b4SCx2FmvmEWq9F1YqAQW88GbuYKBHHlbcu1gf1uM3sAEROyxc4zGfihCKvl5GqB&#10;hfVn/qChTLXIEI4FGmhS6gspY9WQwzj3PXH2Pn1wmLIMtbQBzxnuOqmVupMOW84LDfb01FD1VX47&#10;A+/bt/6kB12q8bg9VM/dyzrca2Oup+P6EUSiMf2HL+1Xa+BWafg7k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ge6XxQAAANwAAAAPAAAAAAAAAAAAAAAAAJgCAABkcnMv&#10;ZG93bnJldi54bWxQSwUGAAAAAAQABAD1AAAAigMAAAAA&#10;" fillcolor="#f60" strokecolor="blue">
                  <v:textbox>
                    <w:txbxContent>
                      <w:p w:rsidR="005666E4" w:rsidRDefault="005666E4" w:rsidP="005666E4">
                        <w:r>
                          <w:rPr>
                            <w:rFonts w:hint="eastAsia"/>
                          </w:rPr>
                          <w:t>其他……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5F571C" w:rsidRDefault="005666E4" w:rsidP="00EC1B16">
      <w:pPr>
        <w:pStyle w:val="a8"/>
      </w:pPr>
      <w:r>
        <w:rPr>
          <w:rFonts w:hint="eastAsia"/>
        </w:rPr>
        <w:t>样例</w:t>
      </w:r>
      <w:r>
        <w:rPr>
          <w:rFonts w:hint="eastAsia"/>
        </w:rPr>
        <w:t>2</w:t>
      </w:r>
    </w:p>
    <w:p w:rsidR="00442132" w:rsidRDefault="00442132" w:rsidP="005666E4">
      <w:r w:rsidRPr="0038790C">
        <w:rPr>
          <w:noProof/>
        </w:rPr>
        <w:drawing>
          <wp:anchor distT="0" distB="0" distL="114300" distR="114300" simplePos="0" relativeHeight="251663360" behindDoc="0" locked="0" layoutInCell="1" allowOverlap="1" wp14:anchorId="6C0EE7BC" wp14:editId="12DD0897">
            <wp:simplePos x="0" y="0"/>
            <wp:positionH relativeFrom="column">
              <wp:posOffset>-91440</wp:posOffset>
            </wp:positionH>
            <wp:positionV relativeFrom="paragraph">
              <wp:posOffset>190500</wp:posOffset>
            </wp:positionV>
            <wp:extent cx="5486400" cy="3546475"/>
            <wp:effectExtent l="0" t="0" r="0" b="0"/>
            <wp:wrapTopAndBottom/>
            <wp:docPr id="773" name="图片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132" w:rsidRDefault="00442132" w:rsidP="005666E4"/>
    <w:p w:rsidR="00442132" w:rsidRDefault="00442132">
      <w:pPr>
        <w:widowControl/>
        <w:snapToGrid/>
        <w:spacing w:line="240" w:lineRule="auto"/>
        <w:jc w:val="left"/>
      </w:pPr>
      <w:r>
        <w:br w:type="page"/>
      </w:r>
    </w:p>
    <w:p w:rsidR="00442132" w:rsidRDefault="00442132" w:rsidP="00442132">
      <w:pPr>
        <w:pStyle w:val="1"/>
        <w:ind w:left="795" w:hanging="795"/>
      </w:pPr>
      <w:bookmarkStart w:id="21" w:name="_Toc364934786"/>
      <w:r>
        <w:rPr>
          <w:rFonts w:hint="eastAsia"/>
        </w:rPr>
        <w:lastRenderedPageBreak/>
        <w:t>UML模型</w:t>
      </w:r>
      <w:bookmarkEnd w:id="21"/>
    </w:p>
    <w:p w:rsidR="00442132" w:rsidRPr="00442132" w:rsidRDefault="00EC1B16" w:rsidP="00442132">
      <w:pPr>
        <w:pStyle w:val="a8"/>
      </w:pPr>
      <w:r>
        <w:rPr>
          <w:rFonts w:hint="eastAsia"/>
        </w:rPr>
        <w:t>[</w:t>
      </w:r>
      <w:r w:rsidR="001A6B59">
        <w:rPr>
          <w:noProof/>
        </w:rPr>
        <w:pict>
          <v:shape id="_x0000_s1026" type="#_x0000_t75" style="position:absolute;left:0;text-align:left;margin-left:0;margin-top:25.05pt;width:95.25pt;height:42pt;z-index:251665408;mso-position-horizontal-relative:text;mso-position-vertical-relative:text">
            <v:imagedata r:id="rId14" o:title=""/>
            <w10:wrap type="topAndBottom"/>
          </v:shape>
          <o:OLEObject Type="Embed" ProgID="Package" ShapeID="_x0000_s1026" DrawAspect="Content" ObjectID="_1438676722" r:id="rId15"/>
        </w:pict>
      </w:r>
      <w:r w:rsidR="00442132">
        <w:rPr>
          <w:rFonts w:hint="eastAsia"/>
        </w:rPr>
        <w:t>画出所有的设计模型和分析模型。或者给出模型文件的链接，如</w:t>
      </w:r>
      <w:r>
        <w:rPr>
          <w:rFonts w:hint="eastAsia"/>
        </w:rPr>
        <w:t>]</w:t>
      </w:r>
    </w:p>
    <w:bookmarkEnd w:id="4"/>
    <w:p w:rsidR="00442132" w:rsidRDefault="00442132" w:rsidP="00442132">
      <w:pPr>
        <w:pStyle w:val="a8"/>
      </w:pPr>
    </w:p>
    <w:p w:rsidR="00442132" w:rsidRDefault="00442132" w:rsidP="00442132"/>
    <w:p w:rsidR="00442132" w:rsidRDefault="00442132" w:rsidP="00442132"/>
    <w:p w:rsidR="00893761" w:rsidRDefault="00893761" w:rsidP="00442132"/>
    <w:sectPr w:rsidR="00893761">
      <w:footerReference w:type="default" r:id="rId16"/>
      <w:pgSz w:w="11906" w:h="16838"/>
      <w:pgMar w:top="1134" w:right="1134" w:bottom="1134" w:left="1134" w:header="851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B59" w:rsidRDefault="001A6B59">
      <w:pPr>
        <w:spacing w:line="240" w:lineRule="auto"/>
      </w:pPr>
      <w:r>
        <w:separator/>
      </w:r>
    </w:p>
  </w:endnote>
  <w:endnote w:type="continuationSeparator" w:id="0">
    <w:p w:rsidR="001A6B59" w:rsidRDefault="001A6B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framePr w:h="0" w:wrap="around" w:vAnchor="text" w:hAnchor="margin" w:xAlign="outside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II</w:t>
    </w:r>
    <w:r>
      <w:fldChar w:fldCharType="end"/>
    </w:r>
  </w:p>
  <w:p w:rsidR="00893761" w:rsidRDefault="00893761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ind w:right="36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jc w:val="right"/>
      <w:rPr>
        <w:sz w:val="21"/>
        <w:szCs w:val="21"/>
      </w:rPr>
    </w:pP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>PAGE</w:instrText>
    </w:r>
    <w:r>
      <w:rPr>
        <w:b/>
        <w:bCs/>
        <w:sz w:val="21"/>
        <w:szCs w:val="21"/>
      </w:rPr>
      <w:fldChar w:fldCharType="separate"/>
    </w:r>
    <w:r w:rsidR="004D7884">
      <w:rPr>
        <w:b/>
        <w:bCs/>
        <w:noProof/>
        <w:sz w:val="21"/>
        <w:szCs w:val="21"/>
      </w:rPr>
      <w:t>7</w:t>
    </w:r>
    <w:r>
      <w:rPr>
        <w:b/>
        <w:bCs/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 w:rsidR="00632C8E">
      <w:rPr>
        <w:b/>
        <w:bCs/>
        <w:sz w:val="21"/>
        <w:szCs w:val="21"/>
      </w:rPr>
      <w:fldChar w:fldCharType="begin"/>
    </w:r>
    <w:r w:rsidR="00632C8E">
      <w:rPr>
        <w:b/>
        <w:bCs/>
        <w:sz w:val="21"/>
        <w:szCs w:val="21"/>
      </w:rPr>
      <w:instrText xml:space="preserve"> SECTIONPAGES  </w:instrText>
    </w:r>
    <w:r w:rsidR="00632C8E">
      <w:rPr>
        <w:b/>
        <w:bCs/>
        <w:sz w:val="21"/>
        <w:szCs w:val="21"/>
      </w:rPr>
      <w:fldChar w:fldCharType="separate"/>
    </w:r>
    <w:r w:rsidR="004D7884">
      <w:rPr>
        <w:b/>
        <w:bCs/>
        <w:noProof/>
        <w:sz w:val="21"/>
        <w:szCs w:val="21"/>
      </w:rPr>
      <w:t>7</w:t>
    </w:r>
    <w:r w:rsidR="00632C8E">
      <w:rPr>
        <w:b/>
        <w:bCs/>
        <w:sz w:val="21"/>
        <w:szCs w:val="21"/>
      </w:rPr>
      <w:fldChar w:fldCharType="end"/>
    </w:r>
  </w:p>
  <w:p w:rsidR="00893761" w:rsidRDefault="00893761">
    <w:pPr>
      <w:pStyle w:val="a6"/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B59" w:rsidRDefault="001A6B59">
      <w:pPr>
        <w:spacing w:line="240" w:lineRule="auto"/>
      </w:pPr>
      <w:r>
        <w:separator/>
      </w:r>
    </w:p>
  </w:footnote>
  <w:footnote w:type="continuationSeparator" w:id="0">
    <w:p w:rsidR="001A6B59" w:rsidRDefault="001A6B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37506C">
    <w:pPr>
      <w:pStyle w:val="a5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9E69402" wp14:editId="7DC8F79A">
          <wp:simplePos x="0" y="0"/>
          <wp:positionH relativeFrom="column">
            <wp:posOffset>-26670</wp:posOffset>
          </wp:positionH>
          <wp:positionV relativeFrom="paragraph">
            <wp:posOffset>-483870</wp:posOffset>
          </wp:positionV>
          <wp:extent cx="1857375" cy="662305"/>
          <wp:effectExtent l="0" t="0" r="9525" b="4445"/>
          <wp:wrapTopAndBottom/>
          <wp:docPr id="1" name="图片 1" descr="newisoftstonelogo规范2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isoftstonelogo规范2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6B59">
      <w:fldChar w:fldCharType="begin"/>
    </w:r>
    <w:r w:rsidR="001A6B59">
      <w:instrText xml:space="preserve"> FILENAME   \* MERGEFORMAT </w:instrText>
    </w:r>
    <w:r w:rsidR="001A6B59">
      <w:fldChar w:fldCharType="separate"/>
    </w:r>
    <w:r w:rsidR="00AE7187">
      <w:rPr>
        <w:rFonts w:hint="eastAsia"/>
        <w:noProof/>
      </w:rPr>
      <w:t>模板</w:t>
    </w:r>
    <w:r w:rsidR="00AE7187">
      <w:rPr>
        <w:rFonts w:hint="eastAsia"/>
        <w:noProof/>
      </w:rPr>
      <w:t>-</w:t>
    </w:r>
    <w:r w:rsidR="00AE7187">
      <w:rPr>
        <w:rFonts w:hint="eastAsia"/>
        <w:noProof/>
      </w:rPr>
      <w:t>软件设计说明（内部）</w:t>
    </w:r>
    <w:r w:rsidR="00AE7187">
      <w:rPr>
        <w:rFonts w:hint="eastAsia"/>
        <w:noProof/>
      </w:rPr>
      <w:t>.docx</w:t>
    </w:r>
    <w:r w:rsidR="001A6B59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5C63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8708B8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C240B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4F2C0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F3E5F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CE489F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F66F3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FC46C9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DC6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81C28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3EE52DC"/>
    <w:multiLevelType w:val="hybridMultilevel"/>
    <w:tmpl w:val="09821A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C0E08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BE96AE3"/>
    <w:multiLevelType w:val="multilevel"/>
    <w:tmpl w:val="0409001F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52640B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6C"/>
    <w:rsid w:val="000205E3"/>
    <w:rsid w:val="000410EA"/>
    <w:rsid w:val="000743B3"/>
    <w:rsid w:val="00097E65"/>
    <w:rsid w:val="000B1AF8"/>
    <w:rsid w:val="000E62CE"/>
    <w:rsid w:val="00120719"/>
    <w:rsid w:val="00146B93"/>
    <w:rsid w:val="00183902"/>
    <w:rsid w:val="001A6B59"/>
    <w:rsid w:val="003211ED"/>
    <w:rsid w:val="003653A9"/>
    <w:rsid w:val="0037506C"/>
    <w:rsid w:val="0038790C"/>
    <w:rsid w:val="003A4339"/>
    <w:rsid w:val="004129F4"/>
    <w:rsid w:val="00442132"/>
    <w:rsid w:val="00495C6A"/>
    <w:rsid w:val="004D7884"/>
    <w:rsid w:val="004E794F"/>
    <w:rsid w:val="005057DA"/>
    <w:rsid w:val="00562826"/>
    <w:rsid w:val="005666E4"/>
    <w:rsid w:val="00567C01"/>
    <w:rsid w:val="0059161B"/>
    <w:rsid w:val="005A2AA3"/>
    <w:rsid w:val="005C61CA"/>
    <w:rsid w:val="005F571C"/>
    <w:rsid w:val="0063278F"/>
    <w:rsid w:val="00632C8E"/>
    <w:rsid w:val="007537FA"/>
    <w:rsid w:val="0085052D"/>
    <w:rsid w:val="0086267B"/>
    <w:rsid w:val="00892B42"/>
    <w:rsid w:val="00893761"/>
    <w:rsid w:val="008B75A8"/>
    <w:rsid w:val="008D27E6"/>
    <w:rsid w:val="008D496E"/>
    <w:rsid w:val="00943BB1"/>
    <w:rsid w:val="009F33D9"/>
    <w:rsid w:val="00A54CDE"/>
    <w:rsid w:val="00A6140D"/>
    <w:rsid w:val="00AD03CD"/>
    <w:rsid w:val="00AE7187"/>
    <w:rsid w:val="00B315C8"/>
    <w:rsid w:val="00B33C59"/>
    <w:rsid w:val="00C5579A"/>
    <w:rsid w:val="00C73951"/>
    <w:rsid w:val="00D57062"/>
    <w:rsid w:val="00E60B35"/>
    <w:rsid w:val="00E75246"/>
    <w:rsid w:val="00E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paragraph" w:styleId="ab">
    <w:name w:val="List Paragraph"/>
    <w:basedOn w:val="a"/>
    <w:uiPriority w:val="34"/>
    <w:qFormat/>
    <w:rsid w:val="00B315C8"/>
    <w:pPr>
      <w:ind w:firstLineChars="200" w:firstLine="420"/>
    </w:pPr>
  </w:style>
  <w:style w:type="paragraph" w:customStyle="1" w:styleId="a8">
    <w:name w:val="说明"/>
    <w:basedOn w:val="a"/>
    <w:link w:val="CharChar"/>
    <w:qFormat/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c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paragraph" w:styleId="ab">
    <w:name w:val="List Paragraph"/>
    <w:basedOn w:val="a"/>
    <w:uiPriority w:val="34"/>
    <w:qFormat/>
    <w:rsid w:val="00B315C8"/>
    <w:pPr>
      <w:ind w:firstLineChars="200" w:firstLine="420"/>
    </w:pPr>
  </w:style>
  <w:style w:type="paragraph" w:customStyle="1" w:styleId="a8">
    <w:name w:val="说明"/>
    <w:basedOn w:val="a"/>
    <w:link w:val="CharChar"/>
    <w:qFormat/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c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smart\docs\templates\&#27169;&#26495;-&#36890;&#29992;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C4385-2223-4818-BE52-CAD876810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模板-通用文档模板.dot</Template>
  <TotalTime>62</TotalTime>
  <Pages>11</Pages>
  <Words>317</Words>
  <Characters>1813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/>
  <LinksUpToDate>false</LinksUpToDate>
  <CharactersWithSpaces>2126</CharactersWithSpaces>
  <SharedDoc>false</SharedDoc>
  <HLinks>
    <vt:vector size="78" baseType="variant">
      <vt:variant>
        <vt:i4>1769524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_Toc364159628</vt:lpwstr>
      </vt:variant>
      <vt:variant>
        <vt:i4>1769524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_Toc364159627</vt:lpwstr>
      </vt:variant>
      <vt:variant>
        <vt:i4>1769524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_Toc364159626</vt:lpwstr>
      </vt:variant>
      <vt:variant>
        <vt:i4>1769524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_Toc364159625</vt:lpwstr>
      </vt:variant>
      <vt:variant>
        <vt:i4>1769524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_Toc364159624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_Toc364159623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_Toc364159622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_Toc364159621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_Toc364159620</vt:lpwstr>
      </vt:variant>
      <vt:variant>
        <vt:i4>1572916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_Toc364159619</vt:lpwstr>
      </vt:variant>
      <vt:variant>
        <vt:i4>1572916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_Toc364159618</vt:lpwstr>
      </vt:variant>
      <vt:variant>
        <vt:i4>1572916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_Toc364159617</vt:lpwstr>
      </vt:variant>
      <vt:variant>
        <vt:i4>1572916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_Toc364159616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软件设计说明（内部使用）</dc:title>
  <dc:subject>模板</dc:subject>
  <dc:creator>Hao,Weiqi</dc:creator>
  <cp:keywords>模板 设计</cp:keywords>
  <cp:lastModifiedBy>Hao,Weiqi</cp:lastModifiedBy>
  <cp:revision>24</cp:revision>
  <cp:lastPrinted>1900-12-31T16:00:00Z</cp:lastPrinted>
  <dcterms:created xsi:type="dcterms:W3CDTF">2013-08-19T02:08:00Z</dcterms:created>
  <dcterms:modified xsi:type="dcterms:W3CDTF">2013-08-22T03:37:00Z</dcterms:modified>
  <cp:category>设计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号">
    <vt:lpwstr>1.0.0</vt:lpwstr>
  </property>
</Properties>
</file>